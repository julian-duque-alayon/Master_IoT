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7DC427C" w14:textId="1AA854CB" w:rsidR="005D36AE" w:rsidRDefault="005D36AE" w:rsidP="005D36AE">
      <w:pPr>
        <w:ind w:left="426"/>
        <w:jc w:val="center"/>
        <w:rPr>
          <w:rFonts w:ascii="Arial" w:hAnsi="Arial" w:cs="Arial"/>
        </w:rPr>
      </w:pPr>
    </w:p>
    <w:p w14:paraId="539DE068" w14:textId="366C4832" w:rsidR="005D36AE" w:rsidRDefault="005D36AE" w:rsidP="005D36AE">
      <w:pPr>
        <w:ind w:left="426"/>
        <w:jc w:val="center"/>
        <w:rPr>
          <w:rFonts w:ascii="Cambria" w:eastAsia="Times New Roman" w:hAnsi="Cambria"/>
          <w:sz w:val="72"/>
          <w:szCs w:val="72"/>
        </w:rPr>
      </w:pPr>
    </w:p>
    <w:p w14:paraId="731A7463" w14:textId="77777777" w:rsidR="005D36AE" w:rsidRDefault="005D36AE" w:rsidP="005D36AE">
      <w:pPr>
        <w:ind w:left="426"/>
        <w:jc w:val="center"/>
        <w:rPr>
          <w:rFonts w:ascii="Cambria" w:eastAsia="Times New Roman" w:hAnsi="Cambria"/>
          <w:sz w:val="72"/>
          <w:szCs w:val="72"/>
        </w:rPr>
      </w:pPr>
    </w:p>
    <w:p w14:paraId="36D5943B" w14:textId="17EF5508" w:rsidR="005D36AE" w:rsidRDefault="005D36AE" w:rsidP="005D36AE">
      <w:pPr>
        <w:ind w:left="426"/>
        <w:jc w:val="center"/>
        <w:rPr>
          <w:rFonts w:ascii="Cambria" w:eastAsia="Times New Roman" w:hAnsi="Cambria"/>
          <w:sz w:val="72"/>
          <w:szCs w:val="72"/>
        </w:rPr>
      </w:pPr>
      <w:r>
        <w:rPr>
          <w:rFonts w:ascii="Cambria" w:eastAsia="Times New Roman" w:hAnsi="Cambria"/>
          <w:sz w:val="72"/>
          <w:szCs w:val="72"/>
        </w:rPr>
        <w:t>Em</w:t>
      </w:r>
      <w:r w:rsidRPr="006F2CE6">
        <w:rPr>
          <w:rFonts w:ascii="Cambria" w:eastAsia="Times New Roman" w:hAnsi="Cambria"/>
          <w:sz w:val="72"/>
          <w:szCs w:val="72"/>
        </w:rPr>
        <w:t>bedded platforms and communications for IoT</w:t>
      </w:r>
    </w:p>
    <w:p w14:paraId="2C21DDEE" w14:textId="77777777" w:rsidR="005D36AE" w:rsidRPr="006F2CE6" w:rsidRDefault="005D36AE" w:rsidP="005D36AE">
      <w:pPr>
        <w:ind w:left="426"/>
        <w:jc w:val="center"/>
        <w:rPr>
          <w:rFonts w:ascii="Cambria" w:eastAsia="Times New Roman" w:hAnsi="Cambria"/>
          <w:color w:val="632423"/>
          <w:sz w:val="72"/>
          <w:szCs w:val="72"/>
        </w:rPr>
      </w:pPr>
    </w:p>
    <w:p w14:paraId="3AA46F47" w14:textId="415ABDC9" w:rsidR="005D36AE" w:rsidRDefault="005D36AE" w:rsidP="005D36AE">
      <w:pPr>
        <w:jc w:val="center"/>
        <w:rPr>
          <w:sz w:val="40"/>
          <w:szCs w:val="40"/>
          <w:lang w:val="en-US"/>
        </w:rPr>
      </w:pPr>
      <w:r w:rsidRPr="007D3ADD">
        <w:rPr>
          <w:sz w:val="40"/>
          <w:szCs w:val="40"/>
          <w:lang w:val="en-US"/>
        </w:rPr>
        <w:t>Implementation of the embedded platform for plant monitoring IoT system using the</w:t>
      </w:r>
    </w:p>
    <w:p w14:paraId="514DDA72" w14:textId="77777777" w:rsidR="005D36AE" w:rsidRDefault="005D36AE" w:rsidP="005D36AE">
      <w:pPr>
        <w:jc w:val="center"/>
        <w:rPr>
          <w:sz w:val="40"/>
          <w:szCs w:val="40"/>
          <w:lang w:val="en-US"/>
        </w:rPr>
      </w:pPr>
      <w:r w:rsidRPr="007D3ADD">
        <w:rPr>
          <w:sz w:val="40"/>
          <w:szCs w:val="40"/>
          <w:lang w:val="en-US"/>
        </w:rPr>
        <w:t xml:space="preserve">B-L072Z-LRWAN1 ARM </w:t>
      </w:r>
      <w:proofErr w:type="spellStart"/>
      <w:r w:rsidRPr="007D3ADD">
        <w:rPr>
          <w:sz w:val="40"/>
          <w:szCs w:val="40"/>
          <w:lang w:val="en-US"/>
        </w:rPr>
        <w:t>mbed</w:t>
      </w:r>
      <w:proofErr w:type="spellEnd"/>
      <w:r w:rsidRPr="007D3ADD">
        <w:rPr>
          <w:sz w:val="40"/>
          <w:szCs w:val="40"/>
          <w:lang w:val="en-US"/>
        </w:rPr>
        <w:t>-based pla</w:t>
      </w:r>
      <w:r>
        <w:rPr>
          <w:sz w:val="40"/>
          <w:szCs w:val="40"/>
          <w:lang w:val="en-US"/>
        </w:rPr>
        <w:t>t</w:t>
      </w:r>
      <w:r w:rsidRPr="007D3ADD">
        <w:rPr>
          <w:sz w:val="40"/>
          <w:szCs w:val="40"/>
          <w:lang w:val="en-US"/>
        </w:rPr>
        <w:t>form</w:t>
      </w:r>
    </w:p>
    <w:p w14:paraId="04E59A4E" w14:textId="77777777" w:rsidR="005D36AE" w:rsidRDefault="005D36AE" w:rsidP="005D36AE">
      <w:pPr>
        <w:jc w:val="right"/>
        <w:rPr>
          <w:sz w:val="40"/>
          <w:szCs w:val="40"/>
          <w:lang w:val="en-US"/>
        </w:rPr>
      </w:pPr>
    </w:p>
    <w:p w14:paraId="527580F3" w14:textId="77777777" w:rsidR="005D36AE" w:rsidRDefault="005D36AE" w:rsidP="005D36AE">
      <w:pPr>
        <w:jc w:val="right"/>
        <w:rPr>
          <w:sz w:val="40"/>
          <w:szCs w:val="40"/>
          <w:lang w:val="en-US"/>
        </w:rPr>
      </w:pPr>
    </w:p>
    <w:p w14:paraId="4B3AB446" w14:textId="77777777" w:rsidR="005D36AE" w:rsidRDefault="005D36AE" w:rsidP="005D36AE">
      <w:pPr>
        <w:jc w:val="right"/>
        <w:rPr>
          <w:sz w:val="40"/>
          <w:szCs w:val="40"/>
          <w:lang w:val="en-US"/>
        </w:rPr>
      </w:pPr>
    </w:p>
    <w:p w14:paraId="20120533" w14:textId="46C9A2EC" w:rsidR="005D36AE" w:rsidRDefault="005D36AE" w:rsidP="005D36AE">
      <w:pPr>
        <w:jc w:val="right"/>
        <w:rPr>
          <w:sz w:val="40"/>
          <w:szCs w:val="40"/>
          <w:lang w:val="en-US"/>
        </w:rPr>
      </w:pPr>
    </w:p>
    <w:p w14:paraId="407C13E5" w14:textId="73142210" w:rsidR="005D36AE" w:rsidRDefault="005D36AE" w:rsidP="005D36AE">
      <w:pPr>
        <w:jc w:val="right"/>
        <w:rPr>
          <w:sz w:val="40"/>
          <w:szCs w:val="40"/>
          <w:lang w:val="en-US"/>
        </w:rPr>
      </w:pPr>
    </w:p>
    <w:p w14:paraId="666BB2E6" w14:textId="4CBB21C2" w:rsidR="005D36AE" w:rsidRDefault="005D36AE" w:rsidP="005D36AE">
      <w:pPr>
        <w:jc w:val="right"/>
        <w:rPr>
          <w:sz w:val="40"/>
          <w:szCs w:val="40"/>
          <w:lang w:val="en-US"/>
        </w:rPr>
      </w:pPr>
    </w:p>
    <w:p w14:paraId="420AE126" w14:textId="77777777" w:rsidR="005D36AE" w:rsidRDefault="005D36AE" w:rsidP="005D36AE">
      <w:pPr>
        <w:jc w:val="right"/>
        <w:rPr>
          <w:sz w:val="40"/>
          <w:szCs w:val="40"/>
          <w:lang w:val="en-US"/>
        </w:rPr>
      </w:pPr>
    </w:p>
    <w:p w14:paraId="3245C443" w14:textId="77777777" w:rsidR="005D36AE" w:rsidRDefault="005D36AE" w:rsidP="005D36AE">
      <w:pPr>
        <w:jc w:val="right"/>
        <w:rPr>
          <w:sz w:val="40"/>
          <w:szCs w:val="40"/>
          <w:lang w:val="en-US"/>
        </w:rPr>
      </w:pPr>
    </w:p>
    <w:p w14:paraId="32C23795" w14:textId="6E5E49E5" w:rsidR="005D36AE" w:rsidRPr="00B76474" w:rsidRDefault="005D36AE" w:rsidP="005D36AE">
      <w:pPr>
        <w:jc w:val="right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</w:p>
    <w:p w14:paraId="5FDB25BF" w14:textId="35A3DA7A" w:rsidR="005D36AE" w:rsidRPr="006C30CD" w:rsidRDefault="005D36AE" w:rsidP="005D36AE">
      <w:pPr>
        <w:jc w:val="right"/>
        <w:rPr>
          <w:b/>
          <w:sz w:val="40"/>
          <w:szCs w:val="40"/>
        </w:rPr>
      </w:pPr>
      <w:r w:rsidRPr="006C30CD">
        <w:rPr>
          <w:b/>
          <w:sz w:val="40"/>
          <w:szCs w:val="40"/>
        </w:rPr>
        <w:t xml:space="preserve">Final </w:t>
      </w:r>
      <w:r>
        <w:rPr>
          <w:b/>
          <w:sz w:val="40"/>
          <w:szCs w:val="40"/>
        </w:rPr>
        <w:t>p</w:t>
      </w:r>
      <w:r w:rsidRPr="006C30CD">
        <w:rPr>
          <w:b/>
          <w:sz w:val="40"/>
          <w:szCs w:val="40"/>
        </w:rPr>
        <w:t>roject: Repor</w:t>
      </w:r>
      <w:r>
        <w:rPr>
          <w:b/>
          <w:sz w:val="40"/>
          <w:szCs w:val="40"/>
        </w:rPr>
        <w:t>t</w:t>
      </w:r>
      <w:r w:rsidRPr="006C30CD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t</w:t>
      </w:r>
      <w:r w:rsidRPr="006C30CD">
        <w:rPr>
          <w:b/>
          <w:sz w:val="40"/>
          <w:szCs w:val="40"/>
        </w:rPr>
        <w:t xml:space="preserve">emplate </w:t>
      </w:r>
    </w:p>
    <w:p w14:paraId="7543E953" w14:textId="601CB5FE" w:rsidR="005D36AE" w:rsidRPr="006C30CD" w:rsidRDefault="005D36AE" w:rsidP="005D36AE">
      <w:pPr>
        <w:jc w:val="right"/>
        <w:rPr>
          <w:sz w:val="28"/>
          <w:szCs w:val="40"/>
        </w:rPr>
      </w:pPr>
      <w:r>
        <w:rPr>
          <w:sz w:val="28"/>
          <w:szCs w:val="40"/>
        </w:rPr>
        <w:t xml:space="preserve">v </w:t>
      </w:r>
      <w:r w:rsidRPr="006C30CD">
        <w:rPr>
          <w:sz w:val="28"/>
          <w:szCs w:val="40"/>
        </w:rPr>
        <w:t>1.0</w:t>
      </w:r>
    </w:p>
    <w:p w14:paraId="495B064B" w14:textId="77777777" w:rsidR="005D36AE" w:rsidRPr="006C30CD" w:rsidRDefault="005D36AE" w:rsidP="005D36AE">
      <w:pPr>
        <w:jc w:val="right"/>
        <w:rPr>
          <w:color w:val="FFFFFF"/>
          <w:sz w:val="40"/>
          <w:szCs w:val="40"/>
        </w:rPr>
      </w:pPr>
    </w:p>
    <w:p w14:paraId="440D4FE0" w14:textId="77777777" w:rsidR="005D36AE" w:rsidRPr="006C30CD" w:rsidRDefault="005D36AE" w:rsidP="005D36AE">
      <w:pPr>
        <w:jc w:val="right"/>
        <w:rPr>
          <w:color w:val="FFFFFF"/>
          <w:sz w:val="40"/>
          <w:szCs w:val="40"/>
        </w:rPr>
      </w:pPr>
    </w:p>
    <w:p w14:paraId="11469968" w14:textId="667CE704" w:rsidR="005D36AE" w:rsidRPr="005D36AE" w:rsidRDefault="005D36AE" w:rsidP="005D36AE">
      <w:pPr>
        <w:jc w:val="right"/>
        <w:rPr>
          <w:color w:val="FFFFFF"/>
          <w:sz w:val="28"/>
          <w:szCs w:val="28"/>
        </w:rPr>
      </w:pPr>
      <w:r w:rsidRPr="005D36AE">
        <w:rPr>
          <w:sz w:val="28"/>
          <w:szCs w:val="28"/>
        </w:rPr>
        <w:t>Author</w:t>
      </w:r>
    </w:p>
    <w:p w14:paraId="61496D44" w14:textId="77777777" w:rsidR="005D36AE" w:rsidRPr="005D36AE" w:rsidRDefault="005D36AE">
      <w:pPr>
        <w:spacing w:before="0" w:after="0"/>
        <w:jc w:val="left"/>
        <w:rPr>
          <w:rFonts w:ascii="Arial" w:hAnsi="Arial" w:cs="Arial"/>
          <w:b/>
          <w:bCs/>
          <w:sz w:val="28"/>
          <w:szCs w:val="44"/>
        </w:rPr>
      </w:pPr>
    </w:p>
    <w:p w14:paraId="7B44169D" w14:textId="5642F1F7" w:rsidR="008406E3" w:rsidRPr="005D36AE" w:rsidRDefault="008406E3" w:rsidP="000F19AF">
      <w:pPr>
        <w:pStyle w:val="TOCTitleV4"/>
        <w:rPr>
          <w:rFonts w:ascii="Arial" w:hAnsi="Arial" w:cs="Arial"/>
        </w:rPr>
      </w:pPr>
      <w:r w:rsidRPr="005D36AE">
        <w:rPr>
          <w:rFonts w:ascii="Arial" w:hAnsi="Arial" w:cs="Arial"/>
        </w:rPr>
        <w:lastRenderedPageBreak/>
        <w:t>Table of contents</w:t>
      </w:r>
    </w:p>
    <w:bookmarkStart w:id="0" w:name="_Toc445525698"/>
    <w:bookmarkStart w:id="1" w:name="_Toc29958605"/>
    <w:p w14:paraId="1B4227B7" w14:textId="20E7A481" w:rsidR="005D36AE" w:rsidRPr="005D36AE" w:rsidRDefault="00033204">
      <w:pPr>
        <w:pStyle w:val="TDC1"/>
        <w:rPr>
          <w:rFonts w:ascii="Arial" w:eastAsiaTheme="minorEastAsia" w:hAnsi="Arial" w:cs="Arial"/>
          <w:b w:val="0"/>
          <w:caps w:val="0"/>
          <w:noProof/>
          <w:szCs w:val="22"/>
          <w:lang w:val="es-ES" w:eastAsia="es-ES"/>
        </w:rPr>
      </w:pPr>
      <w:r w:rsidRPr="005D36AE">
        <w:rPr>
          <w:rFonts w:ascii="Arial" w:hAnsi="Arial" w:cs="Arial"/>
        </w:rPr>
        <w:fldChar w:fldCharType="begin"/>
      </w:r>
      <w:r w:rsidR="008406E3" w:rsidRPr="005D36AE">
        <w:rPr>
          <w:rFonts w:ascii="Arial" w:hAnsi="Arial" w:cs="Arial"/>
        </w:rPr>
        <w:instrText xml:space="preserve"> TOC \o "1-3" \h \z \u </w:instrText>
      </w:r>
      <w:r w:rsidRPr="005D36AE">
        <w:rPr>
          <w:rFonts w:ascii="Arial" w:hAnsi="Arial" w:cs="Arial"/>
        </w:rPr>
        <w:fldChar w:fldCharType="separate"/>
      </w:r>
      <w:hyperlink w:anchor="_Toc116916768" w:history="1">
        <w:r w:rsidR="005D36AE" w:rsidRPr="005D36AE">
          <w:rPr>
            <w:rStyle w:val="Hipervnculo"/>
            <w:rFonts w:ascii="Arial" w:hAnsi="Arial" w:cs="Arial"/>
            <w:noProof/>
            <w:lang w:eastAsia="ko-KR"/>
          </w:rPr>
          <w:t>REPORt template</w:t>
        </w:r>
        <w:r w:rsidR="005D36AE" w:rsidRPr="005D36AE">
          <w:rPr>
            <w:rFonts w:ascii="Arial" w:hAnsi="Arial" w:cs="Arial"/>
            <w:noProof/>
            <w:webHidden/>
          </w:rPr>
          <w:tab/>
        </w:r>
        <w:r w:rsidR="005D36AE" w:rsidRPr="005D36AE">
          <w:rPr>
            <w:rFonts w:ascii="Arial" w:hAnsi="Arial" w:cs="Arial"/>
            <w:noProof/>
            <w:webHidden/>
          </w:rPr>
          <w:fldChar w:fldCharType="begin"/>
        </w:r>
        <w:r w:rsidR="005D36AE" w:rsidRPr="005D36AE">
          <w:rPr>
            <w:rFonts w:ascii="Arial" w:hAnsi="Arial" w:cs="Arial"/>
            <w:noProof/>
            <w:webHidden/>
          </w:rPr>
          <w:instrText xml:space="preserve"> PAGEREF _Toc116916768 \h </w:instrText>
        </w:r>
        <w:r w:rsidR="005D36AE" w:rsidRPr="005D36AE">
          <w:rPr>
            <w:rFonts w:ascii="Arial" w:hAnsi="Arial" w:cs="Arial"/>
            <w:noProof/>
            <w:webHidden/>
          </w:rPr>
        </w:r>
        <w:r w:rsidR="005D36AE" w:rsidRPr="005D36AE">
          <w:rPr>
            <w:rFonts w:ascii="Arial" w:hAnsi="Arial" w:cs="Arial"/>
            <w:noProof/>
            <w:webHidden/>
          </w:rPr>
          <w:fldChar w:fldCharType="separate"/>
        </w:r>
        <w:r w:rsidR="005D36AE" w:rsidRPr="005D36AE">
          <w:rPr>
            <w:rFonts w:ascii="Arial" w:hAnsi="Arial" w:cs="Arial"/>
            <w:noProof/>
            <w:webHidden/>
          </w:rPr>
          <w:t>6</w:t>
        </w:r>
        <w:r w:rsidR="005D36AE" w:rsidRPr="005D36AE">
          <w:rPr>
            <w:rFonts w:ascii="Arial" w:hAnsi="Arial" w:cs="Arial"/>
            <w:noProof/>
            <w:webHidden/>
          </w:rPr>
          <w:fldChar w:fldCharType="end"/>
        </w:r>
      </w:hyperlink>
    </w:p>
    <w:p w14:paraId="53FA6A6D" w14:textId="0B93E73D" w:rsidR="005D36AE" w:rsidRPr="005D36AE" w:rsidRDefault="00A74485">
      <w:pPr>
        <w:pStyle w:val="TDC1"/>
        <w:rPr>
          <w:rFonts w:ascii="Arial" w:eastAsiaTheme="minorEastAsia" w:hAnsi="Arial" w:cs="Arial"/>
          <w:b w:val="0"/>
          <w:caps w:val="0"/>
          <w:noProof/>
          <w:szCs w:val="22"/>
          <w:lang w:val="es-ES" w:eastAsia="es-ES"/>
        </w:rPr>
      </w:pPr>
      <w:hyperlink w:anchor="_Toc116916769" w:history="1">
        <w:r w:rsidR="005D36AE" w:rsidRPr="005D36AE">
          <w:rPr>
            <w:rStyle w:val="Hipervnculo"/>
            <w:rFonts w:ascii="Arial" w:hAnsi="Arial" w:cs="Arial"/>
            <w:noProof/>
          </w:rPr>
          <w:t>1</w:t>
        </w:r>
        <w:r w:rsidR="005D36AE" w:rsidRPr="005D36AE">
          <w:rPr>
            <w:rFonts w:ascii="Arial" w:eastAsiaTheme="minorEastAsia" w:hAnsi="Arial" w:cs="Arial"/>
            <w:b w:val="0"/>
            <w:caps w:val="0"/>
            <w:noProof/>
            <w:szCs w:val="22"/>
            <w:lang w:val="es-ES" w:eastAsia="es-ES"/>
          </w:rPr>
          <w:tab/>
        </w:r>
        <w:r w:rsidR="005D36AE" w:rsidRPr="005D36AE">
          <w:rPr>
            <w:rStyle w:val="Hipervnculo"/>
            <w:rFonts w:ascii="Arial" w:hAnsi="Arial" w:cs="Arial"/>
            <w:noProof/>
          </w:rPr>
          <w:t>Overview</w:t>
        </w:r>
        <w:r w:rsidR="005D36AE" w:rsidRPr="005D36AE">
          <w:rPr>
            <w:rFonts w:ascii="Arial" w:hAnsi="Arial" w:cs="Arial"/>
            <w:noProof/>
            <w:webHidden/>
          </w:rPr>
          <w:tab/>
        </w:r>
        <w:r w:rsidR="005D36AE" w:rsidRPr="005D36AE">
          <w:rPr>
            <w:rFonts w:ascii="Arial" w:hAnsi="Arial" w:cs="Arial"/>
            <w:noProof/>
            <w:webHidden/>
          </w:rPr>
          <w:fldChar w:fldCharType="begin"/>
        </w:r>
        <w:r w:rsidR="005D36AE" w:rsidRPr="005D36AE">
          <w:rPr>
            <w:rFonts w:ascii="Arial" w:hAnsi="Arial" w:cs="Arial"/>
            <w:noProof/>
            <w:webHidden/>
          </w:rPr>
          <w:instrText xml:space="preserve"> PAGEREF _Toc116916769 \h </w:instrText>
        </w:r>
        <w:r w:rsidR="005D36AE" w:rsidRPr="005D36AE">
          <w:rPr>
            <w:rFonts w:ascii="Arial" w:hAnsi="Arial" w:cs="Arial"/>
            <w:noProof/>
            <w:webHidden/>
          </w:rPr>
        </w:r>
        <w:r w:rsidR="005D36AE" w:rsidRPr="005D36AE">
          <w:rPr>
            <w:rFonts w:ascii="Arial" w:hAnsi="Arial" w:cs="Arial"/>
            <w:noProof/>
            <w:webHidden/>
          </w:rPr>
          <w:fldChar w:fldCharType="separate"/>
        </w:r>
        <w:r w:rsidR="005D36AE" w:rsidRPr="005D36AE">
          <w:rPr>
            <w:rFonts w:ascii="Arial" w:hAnsi="Arial" w:cs="Arial"/>
            <w:noProof/>
            <w:webHidden/>
          </w:rPr>
          <w:t>7</w:t>
        </w:r>
        <w:r w:rsidR="005D36AE" w:rsidRPr="005D36AE">
          <w:rPr>
            <w:rFonts w:ascii="Arial" w:hAnsi="Arial" w:cs="Arial"/>
            <w:noProof/>
            <w:webHidden/>
          </w:rPr>
          <w:fldChar w:fldCharType="end"/>
        </w:r>
      </w:hyperlink>
    </w:p>
    <w:p w14:paraId="48D1B45C" w14:textId="648D8637" w:rsidR="005D36AE" w:rsidRPr="005D36AE" w:rsidRDefault="00A74485">
      <w:pPr>
        <w:pStyle w:val="TDC1"/>
        <w:rPr>
          <w:rFonts w:ascii="Arial" w:eastAsiaTheme="minorEastAsia" w:hAnsi="Arial" w:cs="Arial"/>
          <w:b w:val="0"/>
          <w:caps w:val="0"/>
          <w:noProof/>
          <w:szCs w:val="22"/>
          <w:lang w:val="es-ES" w:eastAsia="es-ES"/>
        </w:rPr>
      </w:pPr>
      <w:hyperlink w:anchor="_Toc116916770" w:history="1">
        <w:r w:rsidR="005D36AE" w:rsidRPr="005D36AE">
          <w:rPr>
            <w:rStyle w:val="Hipervnculo"/>
            <w:rFonts w:ascii="Arial" w:hAnsi="Arial" w:cs="Arial"/>
            <w:noProof/>
          </w:rPr>
          <w:t>2</w:t>
        </w:r>
        <w:r w:rsidR="005D36AE" w:rsidRPr="005D36AE">
          <w:rPr>
            <w:rFonts w:ascii="Arial" w:eastAsiaTheme="minorEastAsia" w:hAnsi="Arial" w:cs="Arial"/>
            <w:b w:val="0"/>
            <w:caps w:val="0"/>
            <w:noProof/>
            <w:szCs w:val="22"/>
            <w:lang w:val="es-ES" w:eastAsia="es-ES"/>
          </w:rPr>
          <w:tab/>
        </w:r>
        <w:r w:rsidR="005D36AE" w:rsidRPr="005D36AE">
          <w:rPr>
            <w:rStyle w:val="Hipervnculo"/>
            <w:rFonts w:ascii="Arial" w:hAnsi="Arial" w:cs="Arial"/>
            <w:noProof/>
          </w:rPr>
          <w:t>Summary of the specifications implemented versus specifications required</w:t>
        </w:r>
        <w:r w:rsidR="005D36AE" w:rsidRPr="005D36AE">
          <w:rPr>
            <w:rFonts w:ascii="Arial" w:hAnsi="Arial" w:cs="Arial"/>
            <w:noProof/>
            <w:webHidden/>
          </w:rPr>
          <w:tab/>
        </w:r>
        <w:r w:rsidR="005D36AE" w:rsidRPr="005D36AE">
          <w:rPr>
            <w:rFonts w:ascii="Arial" w:hAnsi="Arial" w:cs="Arial"/>
            <w:noProof/>
            <w:webHidden/>
          </w:rPr>
          <w:fldChar w:fldCharType="begin"/>
        </w:r>
        <w:r w:rsidR="005D36AE" w:rsidRPr="005D36AE">
          <w:rPr>
            <w:rFonts w:ascii="Arial" w:hAnsi="Arial" w:cs="Arial"/>
            <w:noProof/>
            <w:webHidden/>
          </w:rPr>
          <w:instrText xml:space="preserve"> PAGEREF _Toc116916770 \h </w:instrText>
        </w:r>
        <w:r w:rsidR="005D36AE" w:rsidRPr="005D36AE">
          <w:rPr>
            <w:rFonts w:ascii="Arial" w:hAnsi="Arial" w:cs="Arial"/>
            <w:noProof/>
            <w:webHidden/>
          </w:rPr>
        </w:r>
        <w:r w:rsidR="005D36AE" w:rsidRPr="005D36AE">
          <w:rPr>
            <w:rFonts w:ascii="Arial" w:hAnsi="Arial" w:cs="Arial"/>
            <w:noProof/>
            <w:webHidden/>
          </w:rPr>
          <w:fldChar w:fldCharType="separate"/>
        </w:r>
        <w:r w:rsidR="005D36AE" w:rsidRPr="005D36AE">
          <w:rPr>
            <w:rFonts w:ascii="Arial" w:hAnsi="Arial" w:cs="Arial"/>
            <w:noProof/>
            <w:webHidden/>
          </w:rPr>
          <w:t>8</w:t>
        </w:r>
        <w:r w:rsidR="005D36AE" w:rsidRPr="005D36AE">
          <w:rPr>
            <w:rFonts w:ascii="Arial" w:hAnsi="Arial" w:cs="Arial"/>
            <w:noProof/>
            <w:webHidden/>
          </w:rPr>
          <w:fldChar w:fldCharType="end"/>
        </w:r>
      </w:hyperlink>
    </w:p>
    <w:p w14:paraId="30010251" w14:textId="3A0E3C5C" w:rsidR="005D36AE" w:rsidRPr="005D36AE" w:rsidRDefault="00A74485">
      <w:pPr>
        <w:pStyle w:val="TDC1"/>
        <w:rPr>
          <w:rFonts w:ascii="Arial" w:eastAsiaTheme="minorEastAsia" w:hAnsi="Arial" w:cs="Arial"/>
          <w:b w:val="0"/>
          <w:caps w:val="0"/>
          <w:noProof/>
          <w:szCs w:val="22"/>
          <w:lang w:val="es-ES" w:eastAsia="es-ES"/>
        </w:rPr>
      </w:pPr>
      <w:hyperlink w:anchor="_Toc116916771" w:history="1">
        <w:r w:rsidR="005D36AE" w:rsidRPr="005D36AE">
          <w:rPr>
            <w:rStyle w:val="Hipervnculo"/>
            <w:rFonts w:ascii="Arial" w:hAnsi="Arial" w:cs="Arial"/>
            <w:noProof/>
          </w:rPr>
          <w:t>3</w:t>
        </w:r>
        <w:r w:rsidR="005D36AE" w:rsidRPr="005D36AE">
          <w:rPr>
            <w:rFonts w:ascii="Arial" w:eastAsiaTheme="minorEastAsia" w:hAnsi="Arial" w:cs="Arial"/>
            <w:b w:val="0"/>
            <w:caps w:val="0"/>
            <w:noProof/>
            <w:szCs w:val="22"/>
            <w:lang w:val="es-ES" w:eastAsia="es-ES"/>
          </w:rPr>
          <w:tab/>
        </w:r>
        <w:r w:rsidR="005D36AE" w:rsidRPr="005D36AE">
          <w:rPr>
            <w:rStyle w:val="Hipervnculo"/>
            <w:rFonts w:ascii="Arial" w:hAnsi="Arial" w:cs="Arial"/>
            <w:noProof/>
          </w:rPr>
          <w:t>Hardware block diagram of the solution implemented</w:t>
        </w:r>
        <w:r w:rsidR="005D36AE" w:rsidRPr="005D36AE">
          <w:rPr>
            <w:rFonts w:ascii="Arial" w:hAnsi="Arial" w:cs="Arial"/>
            <w:noProof/>
            <w:webHidden/>
          </w:rPr>
          <w:tab/>
        </w:r>
        <w:r w:rsidR="005D36AE" w:rsidRPr="005D36AE">
          <w:rPr>
            <w:rFonts w:ascii="Arial" w:hAnsi="Arial" w:cs="Arial"/>
            <w:noProof/>
            <w:webHidden/>
          </w:rPr>
          <w:fldChar w:fldCharType="begin"/>
        </w:r>
        <w:r w:rsidR="005D36AE" w:rsidRPr="005D36AE">
          <w:rPr>
            <w:rFonts w:ascii="Arial" w:hAnsi="Arial" w:cs="Arial"/>
            <w:noProof/>
            <w:webHidden/>
          </w:rPr>
          <w:instrText xml:space="preserve"> PAGEREF _Toc116916771 \h </w:instrText>
        </w:r>
        <w:r w:rsidR="005D36AE" w:rsidRPr="005D36AE">
          <w:rPr>
            <w:rFonts w:ascii="Arial" w:hAnsi="Arial" w:cs="Arial"/>
            <w:noProof/>
            <w:webHidden/>
          </w:rPr>
        </w:r>
        <w:r w:rsidR="005D36AE" w:rsidRPr="005D36AE">
          <w:rPr>
            <w:rFonts w:ascii="Arial" w:hAnsi="Arial" w:cs="Arial"/>
            <w:noProof/>
            <w:webHidden/>
          </w:rPr>
          <w:fldChar w:fldCharType="separate"/>
        </w:r>
        <w:r w:rsidR="005D36AE" w:rsidRPr="005D36AE">
          <w:rPr>
            <w:rFonts w:ascii="Arial" w:hAnsi="Arial" w:cs="Arial"/>
            <w:noProof/>
            <w:webHidden/>
          </w:rPr>
          <w:t>9</w:t>
        </w:r>
        <w:r w:rsidR="005D36AE" w:rsidRPr="005D36AE">
          <w:rPr>
            <w:rFonts w:ascii="Arial" w:hAnsi="Arial" w:cs="Arial"/>
            <w:noProof/>
            <w:webHidden/>
          </w:rPr>
          <w:fldChar w:fldCharType="end"/>
        </w:r>
      </w:hyperlink>
    </w:p>
    <w:p w14:paraId="31C2AF8C" w14:textId="47CD285E" w:rsidR="005D36AE" w:rsidRPr="005D36AE" w:rsidRDefault="00A74485">
      <w:pPr>
        <w:pStyle w:val="TDC1"/>
        <w:rPr>
          <w:rFonts w:ascii="Arial" w:eastAsiaTheme="minorEastAsia" w:hAnsi="Arial" w:cs="Arial"/>
          <w:b w:val="0"/>
          <w:caps w:val="0"/>
          <w:noProof/>
          <w:szCs w:val="22"/>
          <w:lang w:val="es-ES" w:eastAsia="es-ES"/>
        </w:rPr>
      </w:pPr>
      <w:hyperlink w:anchor="_Toc116916772" w:history="1">
        <w:r w:rsidR="005D36AE" w:rsidRPr="005D36AE">
          <w:rPr>
            <w:rStyle w:val="Hipervnculo"/>
            <w:rFonts w:ascii="Arial" w:hAnsi="Arial" w:cs="Arial"/>
            <w:noProof/>
          </w:rPr>
          <w:t>4</w:t>
        </w:r>
        <w:r w:rsidR="005D36AE" w:rsidRPr="005D36AE">
          <w:rPr>
            <w:rFonts w:ascii="Arial" w:eastAsiaTheme="minorEastAsia" w:hAnsi="Arial" w:cs="Arial"/>
            <w:b w:val="0"/>
            <w:caps w:val="0"/>
            <w:noProof/>
            <w:szCs w:val="22"/>
            <w:lang w:val="es-ES" w:eastAsia="es-ES"/>
          </w:rPr>
          <w:tab/>
        </w:r>
        <w:r w:rsidR="005D36AE" w:rsidRPr="005D36AE">
          <w:rPr>
            <w:rStyle w:val="Hipervnculo"/>
            <w:rFonts w:ascii="Arial" w:hAnsi="Arial" w:cs="Arial"/>
            <w:noProof/>
          </w:rPr>
          <w:t>Software organization.</w:t>
        </w:r>
        <w:r w:rsidR="005D36AE" w:rsidRPr="005D36AE">
          <w:rPr>
            <w:rFonts w:ascii="Arial" w:hAnsi="Arial" w:cs="Arial"/>
            <w:noProof/>
            <w:webHidden/>
          </w:rPr>
          <w:tab/>
        </w:r>
        <w:r w:rsidR="005D36AE" w:rsidRPr="005D36AE">
          <w:rPr>
            <w:rFonts w:ascii="Arial" w:hAnsi="Arial" w:cs="Arial"/>
            <w:noProof/>
            <w:webHidden/>
          </w:rPr>
          <w:fldChar w:fldCharType="begin"/>
        </w:r>
        <w:r w:rsidR="005D36AE" w:rsidRPr="005D36AE">
          <w:rPr>
            <w:rFonts w:ascii="Arial" w:hAnsi="Arial" w:cs="Arial"/>
            <w:noProof/>
            <w:webHidden/>
          </w:rPr>
          <w:instrText xml:space="preserve"> PAGEREF _Toc116916772 \h </w:instrText>
        </w:r>
        <w:r w:rsidR="005D36AE" w:rsidRPr="005D36AE">
          <w:rPr>
            <w:rFonts w:ascii="Arial" w:hAnsi="Arial" w:cs="Arial"/>
            <w:noProof/>
            <w:webHidden/>
          </w:rPr>
        </w:r>
        <w:r w:rsidR="005D36AE" w:rsidRPr="005D36AE">
          <w:rPr>
            <w:rFonts w:ascii="Arial" w:hAnsi="Arial" w:cs="Arial"/>
            <w:noProof/>
            <w:webHidden/>
          </w:rPr>
          <w:fldChar w:fldCharType="separate"/>
        </w:r>
        <w:r w:rsidR="005D36AE" w:rsidRPr="005D36AE">
          <w:rPr>
            <w:rFonts w:ascii="Arial" w:hAnsi="Arial" w:cs="Arial"/>
            <w:noProof/>
            <w:webHidden/>
          </w:rPr>
          <w:t>10</w:t>
        </w:r>
        <w:r w:rsidR="005D36AE" w:rsidRPr="005D36AE">
          <w:rPr>
            <w:rFonts w:ascii="Arial" w:hAnsi="Arial" w:cs="Arial"/>
            <w:noProof/>
            <w:webHidden/>
          </w:rPr>
          <w:fldChar w:fldCharType="end"/>
        </w:r>
      </w:hyperlink>
    </w:p>
    <w:p w14:paraId="14D56AB3" w14:textId="1D5D7475" w:rsidR="005D36AE" w:rsidRPr="005D36AE" w:rsidRDefault="00A74485">
      <w:pPr>
        <w:pStyle w:val="TDC3"/>
        <w:rPr>
          <w:rFonts w:ascii="Arial" w:eastAsiaTheme="minorEastAsia" w:hAnsi="Arial" w:cs="Arial"/>
          <w:iCs w:val="0"/>
          <w:szCs w:val="22"/>
          <w:lang w:val="es-ES" w:eastAsia="es-ES"/>
        </w:rPr>
      </w:pPr>
      <w:hyperlink w:anchor="_Toc116916773" w:history="1">
        <w:r w:rsidR="005D36AE" w:rsidRPr="005D36AE">
          <w:rPr>
            <w:rStyle w:val="Hipervnculo"/>
            <w:rFonts w:ascii="Arial" w:hAnsi="Arial" w:cs="Arial"/>
            <w:lang w:eastAsia="ja-JP"/>
          </w:rPr>
          <w:t>4.1.1</w:t>
        </w:r>
        <w:r w:rsidR="005D36AE" w:rsidRPr="005D36AE">
          <w:rPr>
            <w:rFonts w:ascii="Arial" w:eastAsiaTheme="minorEastAsia" w:hAnsi="Arial" w:cs="Arial"/>
            <w:iCs w:val="0"/>
            <w:szCs w:val="22"/>
            <w:lang w:val="es-ES" w:eastAsia="es-ES"/>
          </w:rPr>
          <w:tab/>
        </w:r>
        <w:r w:rsidR="005D36AE" w:rsidRPr="005D36AE">
          <w:rPr>
            <w:rStyle w:val="Hipervnculo"/>
            <w:rFonts w:ascii="Arial" w:hAnsi="Arial" w:cs="Arial"/>
            <w:lang w:eastAsia="ja-JP"/>
          </w:rPr>
          <w:t>Description of the implementation.</w:t>
        </w:r>
        <w:r w:rsidR="005D36AE" w:rsidRPr="005D36AE">
          <w:rPr>
            <w:rFonts w:ascii="Arial" w:hAnsi="Arial" w:cs="Arial"/>
            <w:webHidden/>
          </w:rPr>
          <w:tab/>
        </w:r>
        <w:r w:rsidR="005D36AE" w:rsidRPr="005D36AE">
          <w:rPr>
            <w:rFonts w:ascii="Arial" w:hAnsi="Arial" w:cs="Arial"/>
            <w:webHidden/>
          </w:rPr>
          <w:fldChar w:fldCharType="begin"/>
        </w:r>
        <w:r w:rsidR="005D36AE" w:rsidRPr="005D36AE">
          <w:rPr>
            <w:rFonts w:ascii="Arial" w:hAnsi="Arial" w:cs="Arial"/>
            <w:webHidden/>
          </w:rPr>
          <w:instrText xml:space="preserve"> PAGEREF _Toc116916773 \h </w:instrText>
        </w:r>
        <w:r w:rsidR="005D36AE" w:rsidRPr="005D36AE">
          <w:rPr>
            <w:rFonts w:ascii="Arial" w:hAnsi="Arial" w:cs="Arial"/>
            <w:webHidden/>
          </w:rPr>
        </w:r>
        <w:r w:rsidR="005D36AE" w:rsidRPr="005D36AE">
          <w:rPr>
            <w:rFonts w:ascii="Arial" w:hAnsi="Arial" w:cs="Arial"/>
            <w:webHidden/>
          </w:rPr>
          <w:fldChar w:fldCharType="separate"/>
        </w:r>
        <w:r w:rsidR="005D36AE" w:rsidRPr="005D36AE">
          <w:rPr>
            <w:rFonts w:ascii="Arial" w:hAnsi="Arial" w:cs="Arial"/>
            <w:webHidden/>
          </w:rPr>
          <w:t>10</w:t>
        </w:r>
        <w:r w:rsidR="005D36AE" w:rsidRPr="005D36AE">
          <w:rPr>
            <w:rFonts w:ascii="Arial" w:hAnsi="Arial" w:cs="Arial"/>
            <w:webHidden/>
          </w:rPr>
          <w:fldChar w:fldCharType="end"/>
        </w:r>
      </w:hyperlink>
    </w:p>
    <w:p w14:paraId="5A6B0A86" w14:textId="727957D5" w:rsidR="005D36AE" w:rsidRPr="005D36AE" w:rsidRDefault="00A74485">
      <w:pPr>
        <w:pStyle w:val="TDC3"/>
        <w:rPr>
          <w:rFonts w:ascii="Arial" w:eastAsiaTheme="minorEastAsia" w:hAnsi="Arial" w:cs="Arial"/>
          <w:iCs w:val="0"/>
          <w:szCs w:val="22"/>
          <w:lang w:val="es-ES" w:eastAsia="es-ES"/>
        </w:rPr>
      </w:pPr>
      <w:hyperlink w:anchor="_Toc116916774" w:history="1">
        <w:r w:rsidR="005D36AE" w:rsidRPr="005D36AE">
          <w:rPr>
            <w:rStyle w:val="Hipervnculo"/>
            <w:rFonts w:ascii="Arial" w:hAnsi="Arial" w:cs="Arial"/>
          </w:rPr>
          <w:t>4.1.2</w:t>
        </w:r>
        <w:r w:rsidR="005D36AE" w:rsidRPr="005D36AE">
          <w:rPr>
            <w:rFonts w:ascii="Arial" w:eastAsiaTheme="minorEastAsia" w:hAnsi="Arial" w:cs="Arial"/>
            <w:iCs w:val="0"/>
            <w:szCs w:val="22"/>
            <w:lang w:val="es-ES" w:eastAsia="es-ES"/>
          </w:rPr>
          <w:tab/>
        </w:r>
        <w:r w:rsidR="005D36AE" w:rsidRPr="005D36AE">
          <w:rPr>
            <w:rStyle w:val="Hipervnculo"/>
            <w:rFonts w:ascii="Arial" w:hAnsi="Arial" w:cs="Arial"/>
          </w:rPr>
          <w:t>Code size.</w:t>
        </w:r>
        <w:r w:rsidR="005D36AE" w:rsidRPr="005D36AE">
          <w:rPr>
            <w:rFonts w:ascii="Arial" w:hAnsi="Arial" w:cs="Arial"/>
            <w:webHidden/>
          </w:rPr>
          <w:tab/>
        </w:r>
        <w:r w:rsidR="005D36AE" w:rsidRPr="005D36AE">
          <w:rPr>
            <w:rFonts w:ascii="Arial" w:hAnsi="Arial" w:cs="Arial"/>
            <w:webHidden/>
          </w:rPr>
          <w:fldChar w:fldCharType="begin"/>
        </w:r>
        <w:r w:rsidR="005D36AE" w:rsidRPr="005D36AE">
          <w:rPr>
            <w:rFonts w:ascii="Arial" w:hAnsi="Arial" w:cs="Arial"/>
            <w:webHidden/>
          </w:rPr>
          <w:instrText xml:space="preserve"> PAGEREF _Toc116916774 \h </w:instrText>
        </w:r>
        <w:r w:rsidR="005D36AE" w:rsidRPr="005D36AE">
          <w:rPr>
            <w:rFonts w:ascii="Arial" w:hAnsi="Arial" w:cs="Arial"/>
            <w:webHidden/>
          </w:rPr>
        </w:r>
        <w:r w:rsidR="005D36AE" w:rsidRPr="005D36AE">
          <w:rPr>
            <w:rFonts w:ascii="Arial" w:hAnsi="Arial" w:cs="Arial"/>
            <w:webHidden/>
          </w:rPr>
          <w:fldChar w:fldCharType="separate"/>
        </w:r>
        <w:r w:rsidR="005D36AE" w:rsidRPr="005D36AE">
          <w:rPr>
            <w:rFonts w:ascii="Arial" w:hAnsi="Arial" w:cs="Arial"/>
            <w:webHidden/>
          </w:rPr>
          <w:t>10</w:t>
        </w:r>
        <w:r w:rsidR="005D36AE" w:rsidRPr="005D36AE">
          <w:rPr>
            <w:rFonts w:ascii="Arial" w:hAnsi="Arial" w:cs="Arial"/>
            <w:webHidden/>
          </w:rPr>
          <w:fldChar w:fldCharType="end"/>
        </w:r>
      </w:hyperlink>
    </w:p>
    <w:p w14:paraId="577FAB0B" w14:textId="33D4764D" w:rsidR="005D36AE" w:rsidRPr="005D36AE" w:rsidRDefault="00A74485">
      <w:pPr>
        <w:pStyle w:val="TDC3"/>
        <w:rPr>
          <w:rFonts w:ascii="Arial" w:eastAsiaTheme="minorEastAsia" w:hAnsi="Arial" w:cs="Arial"/>
          <w:iCs w:val="0"/>
          <w:szCs w:val="22"/>
          <w:lang w:val="es-ES" w:eastAsia="es-ES"/>
        </w:rPr>
      </w:pPr>
      <w:hyperlink w:anchor="_Toc116916775" w:history="1">
        <w:r w:rsidR="005D36AE" w:rsidRPr="005D36AE">
          <w:rPr>
            <w:rStyle w:val="Hipervnculo"/>
            <w:rFonts w:ascii="Arial" w:hAnsi="Arial" w:cs="Arial"/>
          </w:rPr>
          <w:t>4.1.3</w:t>
        </w:r>
        <w:r w:rsidR="005D36AE" w:rsidRPr="005D36AE">
          <w:rPr>
            <w:rFonts w:ascii="Arial" w:eastAsiaTheme="minorEastAsia" w:hAnsi="Arial" w:cs="Arial"/>
            <w:iCs w:val="0"/>
            <w:szCs w:val="22"/>
            <w:lang w:val="es-ES" w:eastAsia="es-ES"/>
          </w:rPr>
          <w:tab/>
        </w:r>
        <w:r w:rsidR="005D36AE" w:rsidRPr="005D36AE">
          <w:rPr>
            <w:rStyle w:val="Hipervnculo"/>
            <w:rFonts w:ascii="Arial" w:hAnsi="Arial" w:cs="Arial"/>
          </w:rPr>
          <w:t>Problems detected. Solutions</w:t>
        </w:r>
        <w:r w:rsidR="005D36AE" w:rsidRPr="005D36AE">
          <w:rPr>
            <w:rFonts w:ascii="Arial" w:hAnsi="Arial" w:cs="Arial"/>
            <w:webHidden/>
          </w:rPr>
          <w:tab/>
        </w:r>
        <w:r w:rsidR="005D36AE" w:rsidRPr="005D36AE">
          <w:rPr>
            <w:rFonts w:ascii="Arial" w:hAnsi="Arial" w:cs="Arial"/>
            <w:webHidden/>
          </w:rPr>
          <w:fldChar w:fldCharType="begin"/>
        </w:r>
        <w:r w:rsidR="005D36AE" w:rsidRPr="005D36AE">
          <w:rPr>
            <w:rFonts w:ascii="Arial" w:hAnsi="Arial" w:cs="Arial"/>
            <w:webHidden/>
          </w:rPr>
          <w:instrText xml:space="preserve"> PAGEREF _Toc116916775 \h </w:instrText>
        </w:r>
        <w:r w:rsidR="005D36AE" w:rsidRPr="005D36AE">
          <w:rPr>
            <w:rFonts w:ascii="Arial" w:hAnsi="Arial" w:cs="Arial"/>
            <w:webHidden/>
          </w:rPr>
        </w:r>
        <w:r w:rsidR="005D36AE" w:rsidRPr="005D36AE">
          <w:rPr>
            <w:rFonts w:ascii="Arial" w:hAnsi="Arial" w:cs="Arial"/>
            <w:webHidden/>
          </w:rPr>
          <w:fldChar w:fldCharType="separate"/>
        </w:r>
        <w:r w:rsidR="005D36AE" w:rsidRPr="005D36AE">
          <w:rPr>
            <w:rFonts w:ascii="Arial" w:hAnsi="Arial" w:cs="Arial"/>
            <w:webHidden/>
          </w:rPr>
          <w:t>10</w:t>
        </w:r>
        <w:r w:rsidR="005D36AE" w:rsidRPr="005D36AE">
          <w:rPr>
            <w:rFonts w:ascii="Arial" w:hAnsi="Arial" w:cs="Arial"/>
            <w:webHidden/>
          </w:rPr>
          <w:fldChar w:fldCharType="end"/>
        </w:r>
      </w:hyperlink>
    </w:p>
    <w:p w14:paraId="57D1A235" w14:textId="2394A886" w:rsidR="005D36AE" w:rsidRPr="005D36AE" w:rsidRDefault="00A74485">
      <w:pPr>
        <w:pStyle w:val="TDC1"/>
        <w:rPr>
          <w:rFonts w:ascii="Arial" w:eastAsiaTheme="minorEastAsia" w:hAnsi="Arial" w:cs="Arial"/>
          <w:b w:val="0"/>
          <w:caps w:val="0"/>
          <w:noProof/>
          <w:szCs w:val="22"/>
          <w:lang w:val="es-ES" w:eastAsia="es-ES"/>
        </w:rPr>
      </w:pPr>
      <w:hyperlink w:anchor="_Toc116916776" w:history="1">
        <w:r w:rsidR="005D36AE" w:rsidRPr="005D36AE">
          <w:rPr>
            <w:rStyle w:val="Hipervnculo"/>
            <w:rFonts w:ascii="Arial" w:hAnsi="Arial" w:cs="Arial"/>
            <w:noProof/>
          </w:rPr>
          <w:t>5</w:t>
        </w:r>
        <w:r w:rsidR="005D36AE" w:rsidRPr="005D36AE">
          <w:rPr>
            <w:rFonts w:ascii="Arial" w:eastAsiaTheme="minorEastAsia" w:hAnsi="Arial" w:cs="Arial"/>
            <w:b w:val="0"/>
            <w:caps w:val="0"/>
            <w:noProof/>
            <w:szCs w:val="22"/>
            <w:lang w:val="es-ES" w:eastAsia="es-ES"/>
          </w:rPr>
          <w:tab/>
        </w:r>
        <w:r w:rsidR="005D36AE" w:rsidRPr="005D36AE">
          <w:rPr>
            <w:rStyle w:val="Hipervnculo"/>
            <w:rFonts w:ascii="Arial" w:hAnsi="Arial" w:cs="Arial"/>
            <w:noProof/>
          </w:rPr>
          <w:t>Results.</w:t>
        </w:r>
        <w:r w:rsidR="005D36AE" w:rsidRPr="005D36AE">
          <w:rPr>
            <w:rFonts w:ascii="Arial" w:hAnsi="Arial" w:cs="Arial"/>
            <w:noProof/>
            <w:webHidden/>
          </w:rPr>
          <w:tab/>
        </w:r>
        <w:r w:rsidR="005D36AE" w:rsidRPr="005D36AE">
          <w:rPr>
            <w:rFonts w:ascii="Arial" w:hAnsi="Arial" w:cs="Arial"/>
            <w:noProof/>
            <w:webHidden/>
          </w:rPr>
          <w:fldChar w:fldCharType="begin"/>
        </w:r>
        <w:r w:rsidR="005D36AE" w:rsidRPr="005D36AE">
          <w:rPr>
            <w:rFonts w:ascii="Arial" w:hAnsi="Arial" w:cs="Arial"/>
            <w:noProof/>
            <w:webHidden/>
          </w:rPr>
          <w:instrText xml:space="preserve"> PAGEREF _Toc116916776 \h </w:instrText>
        </w:r>
        <w:r w:rsidR="005D36AE" w:rsidRPr="005D36AE">
          <w:rPr>
            <w:rFonts w:ascii="Arial" w:hAnsi="Arial" w:cs="Arial"/>
            <w:noProof/>
            <w:webHidden/>
          </w:rPr>
        </w:r>
        <w:r w:rsidR="005D36AE" w:rsidRPr="005D36AE">
          <w:rPr>
            <w:rFonts w:ascii="Arial" w:hAnsi="Arial" w:cs="Arial"/>
            <w:noProof/>
            <w:webHidden/>
          </w:rPr>
          <w:fldChar w:fldCharType="separate"/>
        </w:r>
        <w:r w:rsidR="005D36AE" w:rsidRPr="005D36AE">
          <w:rPr>
            <w:rFonts w:ascii="Arial" w:hAnsi="Arial" w:cs="Arial"/>
            <w:noProof/>
            <w:webHidden/>
          </w:rPr>
          <w:t>11</w:t>
        </w:r>
        <w:r w:rsidR="005D36AE" w:rsidRPr="005D36AE">
          <w:rPr>
            <w:rFonts w:ascii="Arial" w:hAnsi="Arial" w:cs="Arial"/>
            <w:noProof/>
            <w:webHidden/>
          </w:rPr>
          <w:fldChar w:fldCharType="end"/>
        </w:r>
      </w:hyperlink>
    </w:p>
    <w:p w14:paraId="2048A399" w14:textId="42A6C1DC" w:rsidR="005D36AE" w:rsidRPr="005D36AE" w:rsidRDefault="00A74485">
      <w:pPr>
        <w:pStyle w:val="TDC1"/>
        <w:rPr>
          <w:rFonts w:ascii="Arial" w:eastAsiaTheme="minorEastAsia" w:hAnsi="Arial" w:cs="Arial"/>
          <w:b w:val="0"/>
          <w:caps w:val="0"/>
          <w:noProof/>
          <w:szCs w:val="22"/>
          <w:lang w:val="es-ES" w:eastAsia="es-ES"/>
        </w:rPr>
      </w:pPr>
      <w:hyperlink w:anchor="_Toc116916777" w:history="1">
        <w:r w:rsidR="005D36AE" w:rsidRPr="005D36AE">
          <w:rPr>
            <w:rStyle w:val="Hipervnculo"/>
            <w:rFonts w:ascii="Arial" w:hAnsi="Arial" w:cs="Arial"/>
            <w:noProof/>
          </w:rPr>
          <w:t>6</w:t>
        </w:r>
        <w:r w:rsidR="005D36AE" w:rsidRPr="005D36AE">
          <w:rPr>
            <w:rFonts w:ascii="Arial" w:eastAsiaTheme="minorEastAsia" w:hAnsi="Arial" w:cs="Arial"/>
            <w:b w:val="0"/>
            <w:caps w:val="0"/>
            <w:noProof/>
            <w:szCs w:val="22"/>
            <w:lang w:val="es-ES" w:eastAsia="es-ES"/>
          </w:rPr>
          <w:tab/>
        </w:r>
        <w:r w:rsidR="005D36AE" w:rsidRPr="005D36AE">
          <w:rPr>
            <w:rStyle w:val="Hipervnculo"/>
            <w:rFonts w:ascii="Arial" w:hAnsi="Arial" w:cs="Arial"/>
            <w:noProof/>
          </w:rPr>
          <w:t>Advanced specifications implemented</w:t>
        </w:r>
        <w:r w:rsidR="005D36AE" w:rsidRPr="005D36AE">
          <w:rPr>
            <w:rFonts w:ascii="Arial" w:hAnsi="Arial" w:cs="Arial"/>
            <w:noProof/>
            <w:webHidden/>
          </w:rPr>
          <w:tab/>
        </w:r>
        <w:r w:rsidR="005D36AE" w:rsidRPr="005D36AE">
          <w:rPr>
            <w:rFonts w:ascii="Arial" w:hAnsi="Arial" w:cs="Arial"/>
            <w:noProof/>
            <w:webHidden/>
          </w:rPr>
          <w:fldChar w:fldCharType="begin"/>
        </w:r>
        <w:r w:rsidR="005D36AE" w:rsidRPr="005D36AE">
          <w:rPr>
            <w:rFonts w:ascii="Arial" w:hAnsi="Arial" w:cs="Arial"/>
            <w:noProof/>
            <w:webHidden/>
          </w:rPr>
          <w:instrText xml:space="preserve"> PAGEREF _Toc116916777 \h </w:instrText>
        </w:r>
        <w:r w:rsidR="005D36AE" w:rsidRPr="005D36AE">
          <w:rPr>
            <w:rFonts w:ascii="Arial" w:hAnsi="Arial" w:cs="Arial"/>
            <w:noProof/>
            <w:webHidden/>
          </w:rPr>
        </w:r>
        <w:r w:rsidR="005D36AE" w:rsidRPr="005D36AE">
          <w:rPr>
            <w:rFonts w:ascii="Arial" w:hAnsi="Arial" w:cs="Arial"/>
            <w:noProof/>
            <w:webHidden/>
          </w:rPr>
          <w:fldChar w:fldCharType="separate"/>
        </w:r>
        <w:r w:rsidR="005D36AE" w:rsidRPr="005D36AE">
          <w:rPr>
            <w:rFonts w:ascii="Arial" w:hAnsi="Arial" w:cs="Arial"/>
            <w:noProof/>
            <w:webHidden/>
          </w:rPr>
          <w:t>12</w:t>
        </w:r>
        <w:r w:rsidR="005D36AE" w:rsidRPr="005D36AE">
          <w:rPr>
            <w:rFonts w:ascii="Arial" w:hAnsi="Arial" w:cs="Arial"/>
            <w:noProof/>
            <w:webHidden/>
          </w:rPr>
          <w:fldChar w:fldCharType="end"/>
        </w:r>
      </w:hyperlink>
    </w:p>
    <w:p w14:paraId="1DB8DDFB" w14:textId="1F62EDB9" w:rsidR="005D36AE" w:rsidRPr="005D36AE" w:rsidRDefault="00A74485">
      <w:pPr>
        <w:pStyle w:val="TDC1"/>
        <w:rPr>
          <w:rFonts w:ascii="Arial" w:eastAsiaTheme="minorEastAsia" w:hAnsi="Arial" w:cs="Arial"/>
          <w:b w:val="0"/>
          <w:caps w:val="0"/>
          <w:noProof/>
          <w:szCs w:val="22"/>
          <w:lang w:val="es-ES" w:eastAsia="es-ES"/>
        </w:rPr>
      </w:pPr>
      <w:hyperlink w:anchor="_Toc116916778" w:history="1">
        <w:r w:rsidR="005D36AE" w:rsidRPr="005D36AE">
          <w:rPr>
            <w:rStyle w:val="Hipervnculo"/>
            <w:rFonts w:ascii="Arial" w:hAnsi="Arial" w:cs="Arial"/>
            <w:noProof/>
          </w:rPr>
          <w:t>7</w:t>
        </w:r>
        <w:r w:rsidR="005D36AE" w:rsidRPr="005D36AE">
          <w:rPr>
            <w:rFonts w:ascii="Arial" w:eastAsiaTheme="minorEastAsia" w:hAnsi="Arial" w:cs="Arial"/>
            <w:b w:val="0"/>
            <w:caps w:val="0"/>
            <w:noProof/>
            <w:szCs w:val="22"/>
            <w:lang w:val="es-ES" w:eastAsia="es-ES"/>
          </w:rPr>
          <w:tab/>
        </w:r>
        <w:r w:rsidR="005D36AE" w:rsidRPr="005D36AE">
          <w:rPr>
            <w:rStyle w:val="Hipervnculo"/>
            <w:rFonts w:ascii="Arial" w:hAnsi="Arial" w:cs="Arial"/>
            <w:noProof/>
          </w:rPr>
          <w:t>References</w:t>
        </w:r>
        <w:r w:rsidR="005D36AE" w:rsidRPr="005D36AE">
          <w:rPr>
            <w:rFonts w:ascii="Arial" w:hAnsi="Arial" w:cs="Arial"/>
            <w:noProof/>
            <w:webHidden/>
          </w:rPr>
          <w:tab/>
        </w:r>
        <w:r w:rsidR="005D36AE" w:rsidRPr="005D36AE">
          <w:rPr>
            <w:rFonts w:ascii="Arial" w:hAnsi="Arial" w:cs="Arial"/>
            <w:noProof/>
            <w:webHidden/>
          </w:rPr>
          <w:fldChar w:fldCharType="begin"/>
        </w:r>
        <w:r w:rsidR="005D36AE" w:rsidRPr="005D36AE">
          <w:rPr>
            <w:rFonts w:ascii="Arial" w:hAnsi="Arial" w:cs="Arial"/>
            <w:noProof/>
            <w:webHidden/>
          </w:rPr>
          <w:instrText xml:space="preserve"> PAGEREF _Toc116916778 \h </w:instrText>
        </w:r>
        <w:r w:rsidR="005D36AE" w:rsidRPr="005D36AE">
          <w:rPr>
            <w:rFonts w:ascii="Arial" w:hAnsi="Arial" w:cs="Arial"/>
            <w:noProof/>
            <w:webHidden/>
          </w:rPr>
        </w:r>
        <w:r w:rsidR="005D36AE" w:rsidRPr="005D36AE">
          <w:rPr>
            <w:rFonts w:ascii="Arial" w:hAnsi="Arial" w:cs="Arial"/>
            <w:noProof/>
            <w:webHidden/>
          </w:rPr>
          <w:fldChar w:fldCharType="separate"/>
        </w:r>
        <w:r w:rsidR="005D36AE" w:rsidRPr="005D36AE">
          <w:rPr>
            <w:rFonts w:ascii="Arial" w:hAnsi="Arial" w:cs="Arial"/>
            <w:noProof/>
            <w:webHidden/>
          </w:rPr>
          <w:t>13</w:t>
        </w:r>
        <w:r w:rsidR="005D36AE" w:rsidRPr="005D36AE">
          <w:rPr>
            <w:rFonts w:ascii="Arial" w:hAnsi="Arial" w:cs="Arial"/>
            <w:noProof/>
            <w:webHidden/>
          </w:rPr>
          <w:fldChar w:fldCharType="end"/>
        </w:r>
      </w:hyperlink>
    </w:p>
    <w:p w14:paraId="0BCE08EF" w14:textId="7BBCF64F" w:rsidR="00AC2D87" w:rsidRPr="005D36AE" w:rsidRDefault="00033204" w:rsidP="000F19AF">
      <w:pPr>
        <w:pStyle w:val="ParagraphV4"/>
        <w:rPr>
          <w:rFonts w:cs="Arial"/>
          <w:lang w:val="en-GB"/>
        </w:rPr>
      </w:pPr>
      <w:r w:rsidRPr="005D36AE">
        <w:rPr>
          <w:rFonts w:cs="Arial"/>
          <w:lang w:val="en-GB"/>
        </w:rPr>
        <w:fldChar w:fldCharType="end"/>
      </w:r>
      <w:bookmarkStart w:id="2" w:name="_Toc222930726"/>
      <w:bookmarkEnd w:id="0"/>
      <w:bookmarkEnd w:id="1"/>
    </w:p>
    <w:p w14:paraId="7A396E52" w14:textId="77777777" w:rsidR="00E26D8C" w:rsidRPr="005D36AE" w:rsidRDefault="00AC2D87" w:rsidP="003120B1">
      <w:pPr>
        <w:pStyle w:val="Tabladeilustraciones"/>
        <w:jc w:val="center"/>
        <w:rPr>
          <w:rFonts w:ascii="Arial" w:hAnsi="Arial" w:cs="Arial"/>
          <w:sz w:val="28"/>
          <w:szCs w:val="28"/>
        </w:rPr>
      </w:pPr>
      <w:r w:rsidRPr="005D36AE">
        <w:rPr>
          <w:rFonts w:ascii="Arial" w:hAnsi="Arial" w:cs="Arial"/>
          <w:b w:val="0"/>
        </w:rPr>
        <w:br w:type="page"/>
      </w:r>
      <w:r w:rsidR="001A6842" w:rsidRPr="005D36AE">
        <w:rPr>
          <w:rFonts w:ascii="Arial" w:hAnsi="Arial" w:cs="Arial"/>
          <w:sz w:val="28"/>
          <w:szCs w:val="28"/>
        </w:rPr>
        <w:lastRenderedPageBreak/>
        <w:t>Table of figures</w:t>
      </w:r>
    </w:p>
    <w:bookmarkEnd w:id="2"/>
    <w:p w14:paraId="0C1F6C68" w14:textId="56554F40" w:rsidR="00A34FC0" w:rsidRPr="005D36AE" w:rsidRDefault="00A34FC0">
      <w:pPr>
        <w:spacing w:before="0" w:after="0"/>
        <w:jc w:val="left"/>
        <w:rPr>
          <w:rFonts w:ascii="Arial" w:hAnsi="Arial" w:cs="Arial"/>
          <w:lang w:eastAsia="ko-KR"/>
        </w:rPr>
      </w:pPr>
    </w:p>
    <w:p w14:paraId="6CB3F7BF" w14:textId="43EFEEBC" w:rsidR="009B1452" w:rsidRPr="005D36AE" w:rsidRDefault="00A34FC0">
      <w:pPr>
        <w:spacing w:before="0" w:after="0"/>
        <w:jc w:val="left"/>
        <w:rPr>
          <w:rFonts w:ascii="Arial" w:hAnsi="Arial" w:cs="Arial"/>
          <w:lang w:eastAsia="ko-KR"/>
        </w:rPr>
      </w:pPr>
      <w:r w:rsidRPr="005D36AE">
        <w:rPr>
          <w:rFonts w:ascii="Arial" w:hAnsi="Arial" w:cs="Arial"/>
          <w:b/>
          <w:lang w:eastAsia="ko-KR"/>
        </w:rPr>
        <w:fldChar w:fldCharType="begin"/>
      </w:r>
      <w:r w:rsidRPr="005D36AE">
        <w:rPr>
          <w:rFonts w:ascii="Arial" w:hAnsi="Arial" w:cs="Arial"/>
          <w:lang w:eastAsia="ko-KR"/>
        </w:rPr>
        <w:instrText xml:space="preserve"> TOC \h \z \c "Figure" </w:instrText>
      </w:r>
      <w:r w:rsidRPr="005D36AE">
        <w:rPr>
          <w:rFonts w:ascii="Arial" w:hAnsi="Arial" w:cs="Arial"/>
          <w:b/>
          <w:lang w:eastAsia="ko-KR"/>
        </w:rPr>
        <w:fldChar w:fldCharType="separate"/>
      </w:r>
      <w:r w:rsidR="009C6F4C" w:rsidRPr="005D36AE">
        <w:rPr>
          <w:rFonts w:ascii="Arial" w:hAnsi="Arial" w:cs="Arial"/>
          <w:bCs/>
          <w:noProof/>
          <w:lang w:val="en-US" w:eastAsia="ko-KR"/>
        </w:rPr>
        <w:t>No table of figures entries found.</w:t>
      </w:r>
      <w:r w:rsidRPr="005D36AE">
        <w:rPr>
          <w:rFonts w:ascii="Arial" w:hAnsi="Arial" w:cs="Arial"/>
          <w:lang w:eastAsia="ko-KR"/>
        </w:rPr>
        <w:fldChar w:fldCharType="end"/>
      </w:r>
      <w:r w:rsidR="00B76A92" w:rsidRPr="005D36AE">
        <w:rPr>
          <w:rFonts w:ascii="Arial" w:hAnsi="Arial" w:cs="Arial"/>
          <w:lang w:eastAsia="ko-KR"/>
        </w:rPr>
        <w:br w:type="page"/>
      </w:r>
    </w:p>
    <w:p w14:paraId="4F343D24" w14:textId="3A158E9A" w:rsidR="009B1452" w:rsidRPr="005D36AE" w:rsidRDefault="009B1452" w:rsidP="009B1452">
      <w:pPr>
        <w:pStyle w:val="Tabladeilustraciones"/>
        <w:jc w:val="center"/>
        <w:rPr>
          <w:rFonts w:ascii="Arial" w:hAnsi="Arial" w:cs="Arial"/>
          <w:sz w:val="28"/>
          <w:szCs w:val="28"/>
        </w:rPr>
      </w:pPr>
      <w:r w:rsidRPr="005D36AE">
        <w:rPr>
          <w:rFonts w:ascii="Arial" w:hAnsi="Arial" w:cs="Arial"/>
          <w:sz w:val="28"/>
          <w:szCs w:val="28"/>
        </w:rPr>
        <w:lastRenderedPageBreak/>
        <w:t>Table of tables</w:t>
      </w:r>
    </w:p>
    <w:p w14:paraId="5A9ABF49" w14:textId="352F2F23" w:rsidR="00B76A92" w:rsidRPr="005D36AE" w:rsidRDefault="00E74983">
      <w:pPr>
        <w:spacing w:before="0" w:after="0"/>
        <w:jc w:val="left"/>
        <w:rPr>
          <w:rFonts w:ascii="Arial" w:hAnsi="Arial" w:cs="Arial"/>
          <w:b/>
          <w:bCs/>
          <w:caps/>
          <w:sz w:val="36"/>
          <w:lang w:eastAsia="ko-KR"/>
        </w:rPr>
      </w:pPr>
      <w:r w:rsidRPr="005D36AE">
        <w:rPr>
          <w:rFonts w:ascii="Arial" w:hAnsi="Arial" w:cs="Arial"/>
          <w:b/>
          <w:lang w:eastAsia="ko-KR"/>
        </w:rPr>
        <w:fldChar w:fldCharType="begin"/>
      </w:r>
      <w:r w:rsidRPr="005D36AE">
        <w:rPr>
          <w:rFonts w:ascii="Arial" w:hAnsi="Arial" w:cs="Arial"/>
          <w:lang w:eastAsia="ko-KR"/>
        </w:rPr>
        <w:instrText xml:space="preserve"> TOC \h \z \c "Table" </w:instrText>
      </w:r>
      <w:r w:rsidRPr="005D36AE">
        <w:rPr>
          <w:rFonts w:ascii="Arial" w:hAnsi="Arial" w:cs="Arial"/>
          <w:b/>
          <w:lang w:eastAsia="ko-KR"/>
        </w:rPr>
        <w:fldChar w:fldCharType="separate"/>
      </w:r>
      <w:r w:rsidR="009C6F4C" w:rsidRPr="005D36AE">
        <w:rPr>
          <w:rFonts w:ascii="Arial" w:hAnsi="Arial" w:cs="Arial"/>
          <w:bCs/>
          <w:noProof/>
          <w:lang w:val="en-US" w:eastAsia="ko-KR"/>
        </w:rPr>
        <w:t>No table of figures entries found.</w:t>
      </w:r>
      <w:r w:rsidRPr="005D36AE">
        <w:rPr>
          <w:rFonts w:ascii="Arial" w:hAnsi="Arial" w:cs="Arial"/>
          <w:lang w:eastAsia="ko-KR"/>
        </w:rPr>
        <w:fldChar w:fldCharType="end"/>
      </w:r>
    </w:p>
    <w:p w14:paraId="7E51BF39" w14:textId="0310E7FF" w:rsidR="00647CC5" w:rsidRPr="005D36AE" w:rsidRDefault="002768DD" w:rsidP="000F19AF">
      <w:pPr>
        <w:rPr>
          <w:rFonts w:ascii="Arial" w:eastAsia="Batang" w:hAnsi="Arial" w:cs="Arial"/>
          <w:color w:val="FFFFFF"/>
          <w:lang w:eastAsia="ko-KR"/>
        </w:rPr>
      </w:pPr>
      <w:r w:rsidRPr="005D36AE">
        <w:rPr>
          <w:rFonts w:ascii="Arial" w:eastAsia="Batang" w:hAnsi="Arial" w:cs="Arial"/>
          <w:color w:val="FFFFFF"/>
          <w:lang w:eastAsia="ko-KR"/>
        </w:rPr>
        <w:t>T</w:t>
      </w:r>
    </w:p>
    <w:p w14:paraId="2121FA46" w14:textId="4980AA14" w:rsidR="001F2ED7" w:rsidRPr="005D36AE" w:rsidRDefault="00007CE1" w:rsidP="005D36AE">
      <w:pPr>
        <w:pStyle w:val="Ttulo1"/>
        <w:jc w:val="both"/>
        <w:rPr>
          <w:rFonts w:ascii="Arial" w:hAnsi="Arial" w:cs="Arial"/>
          <w:sz w:val="28"/>
          <w:szCs w:val="28"/>
        </w:rPr>
      </w:pPr>
      <w:bookmarkStart w:id="3" w:name="_Toc231295178"/>
      <w:bookmarkStart w:id="4" w:name="_Toc116916769"/>
      <w:bookmarkStart w:id="5" w:name="OLE_LINK3"/>
      <w:bookmarkStart w:id="6" w:name="OLE_LINK4"/>
      <w:bookmarkEnd w:id="3"/>
      <w:r w:rsidRPr="005D36AE">
        <w:rPr>
          <w:rFonts w:ascii="Arial" w:hAnsi="Arial" w:cs="Arial"/>
          <w:sz w:val="28"/>
          <w:szCs w:val="28"/>
        </w:rPr>
        <w:lastRenderedPageBreak/>
        <w:t>Overview</w:t>
      </w:r>
      <w:bookmarkEnd w:id="4"/>
      <w:r w:rsidR="005D36AE">
        <w:rPr>
          <w:rFonts w:ascii="Arial" w:hAnsi="Arial" w:cs="Arial"/>
          <w:sz w:val="28"/>
          <w:szCs w:val="28"/>
        </w:rPr>
        <w:t xml:space="preserve"> and introduction</w:t>
      </w:r>
    </w:p>
    <w:p w14:paraId="16FC852F" w14:textId="34A8ACD4" w:rsidR="008E6BA8" w:rsidRPr="005D36AE" w:rsidRDefault="008E6BA8" w:rsidP="000F19AF">
      <w:pPr>
        <w:rPr>
          <w:rFonts w:ascii="Arial" w:hAnsi="Arial" w:cs="Arial"/>
          <w:lang w:eastAsia="ko-KR"/>
        </w:rPr>
      </w:pPr>
      <w:r w:rsidRPr="005D36AE">
        <w:rPr>
          <w:rFonts w:ascii="Arial" w:hAnsi="Arial" w:cs="Arial"/>
          <w:lang w:eastAsia="ko-KR"/>
        </w:rPr>
        <w:t>Summary of the work done</w:t>
      </w:r>
    </w:p>
    <w:p w14:paraId="3B8F2EE4" w14:textId="4863FABD" w:rsidR="00A97ACB" w:rsidRPr="005D36AE" w:rsidRDefault="006E4770" w:rsidP="005D36AE">
      <w:pPr>
        <w:pStyle w:val="Ttulo1"/>
        <w:jc w:val="both"/>
        <w:rPr>
          <w:rFonts w:ascii="Arial" w:hAnsi="Arial" w:cs="Arial"/>
          <w:sz w:val="28"/>
          <w:szCs w:val="28"/>
        </w:rPr>
      </w:pPr>
      <w:bookmarkStart w:id="7" w:name="_Toc116916770"/>
      <w:bookmarkEnd w:id="5"/>
      <w:bookmarkEnd w:id="6"/>
      <w:r w:rsidRPr="005D36AE">
        <w:rPr>
          <w:rFonts w:ascii="Arial" w:hAnsi="Arial" w:cs="Arial"/>
          <w:sz w:val="28"/>
          <w:szCs w:val="28"/>
        </w:rPr>
        <w:lastRenderedPageBreak/>
        <w:t>Summary of the specifications implemented</w:t>
      </w:r>
      <w:r w:rsidR="008E6BA8" w:rsidRPr="005D36AE">
        <w:rPr>
          <w:rFonts w:ascii="Arial" w:hAnsi="Arial" w:cs="Arial"/>
          <w:sz w:val="28"/>
          <w:szCs w:val="28"/>
        </w:rPr>
        <w:t xml:space="preserve"> versus specifications required</w:t>
      </w:r>
      <w:bookmarkEnd w:id="7"/>
    </w:p>
    <w:p w14:paraId="0824FE57" w14:textId="1A9B92BF" w:rsidR="006E4770" w:rsidRPr="005D36AE" w:rsidRDefault="006E4770" w:rsidP="005D36AE">
      <w:pPr>
        <w:pStyle w:val="Ttulo1"/>
        <w:jc w:val="both"/>
        <w:rPr>
          <w:rFonts w:ascii="Arial" w:hAnsi="Arial" w:cs="Arial"/>
          <w:sz w:val="28"/>
          <w:szCs w:val="28"/>
        </w:rPr>
      </w:pPr>
      <w:bookmarkStart w:id="8" w:name="_Toc116916771"/>
      <w:r w:rsidRPr="005D36AE">
        <w:rPr>
          <w:rFonts w:ascii="Arial" w:hAnsi="Arial" w:cs="Arial"/>
          <w:sz w:val="28"/>
          <w:szCs w:val="28"/>
        </w:rPr>
        <w:lastRenderedPageBreak/>
        <w:t>Hardware block diagram of the solution implemented</w:t>
      </w:r>
      <w:bookmarkEnd w:id="8"/>
    </w:p>
    <w:p w14:paraId="491716C9" w14:textId="3A16027C" w:rsidR="00CC2F4D" w:rsidRPr="005D36AE" w:rsidRDefault="00CC2F4D" w:rsidP="00CC2F4D">
      <w:pPr>
        <w:rPr>
          <w:rFonts w:ascii="Arial" w:hAnsi="Arial" w:cs="Arial"/>
          <w:lang w:eastAsia="ja-JP"/>
        </w:rPr>
      </w:pPr>
      <w:r w:rsidRPr="005D36AE">
        <w:rPr>
          <w:rFonts w:ascii="Arial" w:hAnsi="Arial" w:cs="Arial"/>
          <w:lang w:eastAsia="ja-JP"/>
        </w:rPr>
        <w:t>Description of the HW interfaces used. Explain the meaning of the different hardware resources used in the sensors.</w:t>
      </w:r>
      <w:r w:rsidR="00295BDA" w:rsidRPr="005D36AE">
        <w:rPr>
          <w:rFonts w:ascii="Arial" w:hAnsi="Arial" w:cs="Arial"/>
          <w:lang w:eastAsia="ja-JP"/>
        </w:rPr>
        <w:t xml:space="preserve"> </w:t>
      </w:r>
    </w:p>
    <w:p w14:paraId="7EC705F1" w14:textId="39459C28" w:rsidR="007B3C46" w:rsidRPr="005D36AE" w:rsidRDefault="007B3C46" w:rsidP="005D36AE">
      <w:pPr>
        <w:pStyle w:val="Ttulo1"/>
        <w:jc w:val="both"/>
        <w:rPr>
          <w:rFonts w:ascii="Arial" w:hAnsi="Arial" w:cs="Arial"/>
          <w:sz w:val="28"/>
          <w:szCs w:val="28"/>
        </w:rPr>
      </w:pPr>
      <w:bookmarkStart w:id="9" w:name="_Toc116916772"/>
      <w:r w:rsidRPr="005D36AE">
        <w:rPr>
          <w:rFonts w:ascii="Arial" w:hAnsi="Arial" w:cs="Arial"/>
          <w:sz w:val="28"/>
          <w:szCs w:val="28"/>
        </w:rPr>
        <w:lastRenderedPageBreak/>
        <w:t>Software organization</w:t>
      </w:r>
      <w:bookmarkEnd w:id="9"/>
    </w:p>
    <w:p w14:paraId="4F0B5FDE" w14:textId="3ABAD764" w:rsidR="00CA1237" w:rsidRPr="005D36AE" w:rsidRDefault="00193E18" w:rsidP="007B3C46">
      <w:pPr>
        <w:pStyle w:val="Ttulo3"/>
        <w:rPr>
          <w:rFonts w:ascii="Arial" w:hAnsi="Arial" w:cs="Arial"/>
          <w:lang w:eastAsia="ja-JP"/>
        </w:rPr>
      </w:pPr>
      <w:bookmarkStart w:id="10" w:name="_Toc116916773"/>
      <w:r w:rsidRPr="005D36AE">
        <w:rPr>
          <w:rFonts w:ascii="Arial" w:hAnsi="Arial" w:cs="Arial"/>
          <w:lang w:eastAsia="ja-JP"/>
        </w:rPr>
        <w:t xml:space="preserve">Description of the </w:t>
      </w:r>
      <w:r w:rsidR="00E36AFC" w:rsidRPr="005D36AE">
        <w:rPr>
          <w:rFonts w:ascii="Arial" w:hAnsi="Arial" w:cs="Arial"/>
          <w:lang w:eastAsia="ja-JP"/>
        </w:rPr>
        <w:t>implementation</w:t>
      </w:r>
      <w:bookmarkEnd w:id="10"/>
    </w:p>
    <w:p w14:paraId="5F3D3025" w14:textId="6E585D97" w:rsidR="007B3C46" w:rsidRPr="005D36AE" w:rsidRDefault="00E60138" w:rsidP="00CA1237">
      <w:pPr>
        <w:pStyle w:val="MediumGrid21"/>
        <w:rPr>
          <w:rFonts w:ascii="Arial" w:hAnsi="Arial" w:cs="Arial"/>
          <w:lang w:eastAsia="ja-JP"/>
        </w:rPr>
      </w:pPr>
      <w:r w:rsidRPr="005D36AE">
        <w:rPr>
          <w:rFonts w:ascii="Arial" w:hAnsi="Arial" w:cs="Arial"/>
          <w:lang w:eastAsia="ja-JP"/>
        </w:rPr>
        <w:t>(</w:t>
      </w:r>
      <w:r w:rsidR="005173E8" w:rsidRPr="005D36AE">
        <w:rPr>
          <w:rFonts w:ascii="Arial" w:hAnsi="Arial" w:cs="Arial"/>
          <w:lang w:eastAsia="ja-JP"/>
        </w:rPr>
        <w:t>Module division. T</w:t>
      </w:r>
      <w:r w:rsidR="00193E18" w:rsidRPr="005D36AE">
        <w:rPr>
          <w:rFonts w:ascii="Arial" w:hAnsi="Arial" w:cs="Arial"/>
          <w:lang w:eastAsia="ja-JP"/>
        </w:rPr>
        <w:t>hreads implemented</w:t>
      </w:r>
      <w:r w:rsidR="000111BF" w:rsidRPr="005D36AE">
        <w:rPr>
          <w:rFonts w:ascii="Arial" w:hAnsi="Arial" w:cs="Arial"/>
          <w:lang w:eastAsia="ja-JP"/>
        </w:rPr>
        <w:t>. Functionality.</w:t>
      </w:r>
      <w:r w:rsidR="006B3CDB" w:rsidRPr="005D36AE">
        <w:rPr>
          <w:rFonts w:ascii="Arial" w:hAnsi="Arial" w:cs="Arial"/>
          <w:lang w:eastAsia="ja-JP"/>
        </w:rPr>
        <w:t xml:space="preserve"> Main classes and methods used.</w:t>
      </w:r>
      <w:r w:rsidRPr="005D36AE">
        <w:rPr>
          <w:rFonts w:ascii="Arial" w:hAnsi="Arial" w:cs="Arial"/>
          <w:lang w:eastAsia="ja-JP"/>
        </w:rPr>
        <w:t>)</w:t>
      </w:r>
      <w:r w:rsidR="006B3CDB" w:rsidRPr="005D36AE">
        <w:rPr>
          <w:rFonts w:ascii="Arial" w:hAnsi="Arial" w:cs="Arial"/>
          <w:lang w:eastAsia="ja-JP"/>
        </w:rPr>
        <w:t xml:space="preserve"> </w:t>
      </w:r>
    </w:p>
    <w:p w14:paraId="7E7542F5" w14:textId="0C2BE8D8" w:rsidR="00584FCD" w:rsidRPr="005D36AE" w:rsidRDefault="00584FCD" w:rsidP="00193E18">
      <w:pPr>
        <w:pStyle w:val="Ttulo3"/>
        <w:rPr>
          <w:rFonts w:ascii="Arial" w:hAnsi="Arial" w:cs="Arial"/>
        </w:rPr>
      </w:pPr>
      <w:bookmarkStart w:id="11" w:name="_Toc116916774"/>
      <w:r w:rsidRPr="005D36AE">
        <w:rPr>
          <w:rFonts w:ascii="Arial" w:hAnsi="Arial" w:cs="Arial"/>
        </w:rPr>
        <w:t>Code size</w:t>
      </w:r>
      <w:bookmarkEnd w:id="11"/>
    </w:p>
    <w:p w14:paraId="092BDBB4" w14:textId="1008B648" w:rsidR="00193E18" w:rsidRPr="005D36AE" w:rsidRDefault="00193E18" w:rsidP="00193E18">
      <w:pPr>
        <w:pStyle w:val="Ttulo3"/>
        <w:rPr>
          <w:rFonts w:ascii="Arial" w:hAnsi="Arial" w:cs="Arial"/>
        </w:rPr>
      </w:pPr>
      <w:bookmarkStart w:id="12" w:name="_Toc116916775"/>
      <w:r w:rsidRPr="005D36AE">
        <w:rPr>
          <w:rFonts w:ascii="Arial" w:hAnsi="Arial" w:cs="Arial"/>
        </w:rPr>
        <w:t>Problems detected</w:t>
      </w:r>
      <w:r w:rsidR="005D36AE">
        <w:rPr>
          <w:rFonts w:ascii="Arial" w:hAnsi="Arial" w:cs="Arial"/>
        </w:rPr>
        <w:t xml:space="preserve"> and implemented s</w:t>
      </w:r>
      <w:r w:rsidRPr="005D36AE">
        <w:rPr>
          <w:rFonts w:ascii="Arial" w:hAnsi="Arial" w:cs="Arial"/>
        </w:rPr>
        <w:t>olutions</w:t>
      </w:r>
      <w:bookmarkEnd w:id="12"/>
      <w:r w:rsidRPr="005D36AE">
        <w:rPr>
          <w:rFonts w:ascii="Arial" w:hAnsi="Arial" w:cs="Arial"/>
        </w:rPr>
        <w:t xml:space="preserve"> </w:t>
      </w:r>
    </w:p>
    <w:p w14:paraId="59324667" w14:textId="5B66FA5C" w:rsidR="005D36AE" w:rsidRDefault="005D36AE" w:rsidP="00193E18">
      <w:pPr>
        <w:pStyle w:val="ParagraphV4"/>
        <w:rPr>
          <w:rFonts w:cs="Arial"/>
          <w:lang w:val="en-GB"/>
        </w:rPr>
      </w:pPr>
    </w:p>
    <w:p w14:paraId="3097157B" w14:textId="77777777" w:rsidR="005D36AE" w:rsidRPr="005D36AE" w:rsidRDefault="005D36AE" w:rsidP="005D36AE">
      <w:pPr>
        <w:rPr>
          <w:lang w:eastAsia="ja-JP"/>
        </w:rPr>
      </w:pPr>
    </w:p>
    <w:p w14:paraId="7490FF65" w14:textId="77777777" w:rsidR="005D36AE" w:rsidRPr="005D36AE" w:rsidRDefault="005D36AE" w:rsidP="005D36AE">
      <w:pPr>
        <w:rPr>
          <w:lang w:eastAsia="ja-JP"/>
        </w:rPr>
      </w:pPr>
    </w:p>
    <w:p w14:paraId="727AEBF0" w14:textId="77777777" w:rsidR="005D36AE" w:rsidRPr="005D36AE" w:rsidRDefault="005D36AE" w:rsidP="005D36AE">
      <w:pPr>
        <w:rPr>
          <w:lang w:eastAsia="ja-JP"/>
        </w:rPr>
      </w:pPr>
    </w:p>
    <w:p w14:paraId="331EBF4A" w14:textId="77777777" w:rsidR="005D36AE" w:rsidRPr="005D36AE" w:rsidRDefault="005D36AE" w:rsidP="005D36AE">
      <w:pPr>
        <w:rPr>
          <w:lang w:eastAsia="ja-JP"/>
        </w:rPr>
      </w:pPr>
    </w:p>
    <w:p w14:paraId="55F84505" w14:textId="77777777" w:rsidR="005D36AE" w:rsidRPr="005D36AE" w:rsidRDefault="005D36AE" w:rsidP="005D36AE">
      <w:pPr>
        <w:rPr>
          <w:lang w:eastAsia="ja-JP"/>
        </w:rPr>
      </w:pPr>
    </w:p>
    <w:p w14:paraId="39050834" w14:textId="77777777" w:rsidR="005D36AE" w:rsidRPr="005D36AE" w:rsidRDefault="005D36AE" w:rsidP="005D36AE">
      <w:pPr>
        <w:rPr>
          <w:lang w:eastAsia="ja-JP"/>
        </w:rPr>
      </w:pPr>
    </w:p>
    <w:p w14:paraId="771DA51E" w14:textId="77777777" w:rsidR="005D36AE" w:rsidRPr="005D36AE" w:rsidRDefault="005D36AE" w:rsidP="005D36AE">
      <w:pPr>
        <w:rPr>
          <w:lang w:eastAsia="ja-JP"/>
        </w:rPr>
      </w:pPr>
    </w:p>
    <w:p w14:paraId="0D1E2A0A" w14:textId="77777777" w:rsidR="005D36AE" w:rsidRPr="005D36AE" w:rsidRDefault="005D36AE" w:rsidP="005D36AE">
      <w:pPr>
        <w:rPr>
          <w:lang w:eastAsia="ja-JP"/>
        </w:rPr>
      </w:pPr>
    </w:p>
    <w:p w14:paraId="758D4189" w14:textId="77777777" w:rsidR="005D36AE" w:rsidRPr="005D36AE" w:rsidRDefault="005D36AE" w:rsidP="005D36AE">
      <w:pPr>
        <w:rPr>
          <w:lang w:eastAsia="ja-JP"/>
        </w:rPr>
      </w:pPr>
    </w:p>
    <w:p w14:paraId="025DECA8" w14:textId="77777777" w:rsidR="005D36AE" w:rsidRPr="005D36AE" w:rsidRDefault="005D36AE" w:rsidP="005D36AE">
      <w:pPr>
        <w:rPr>
          <w:lang w:eastAsia="ja-JP"/>
        </w:rPr>
      </w:pPr>
    </w:p>
    <w:p w14:paraId="5DBE1D2B" w14:textId="77777777" w:rsidR="005D36AE" w:rsidRPr="005D36AE" w:rsidRDefault="005D36AE" w:rsidP="005D36AE">
      <w:pPr>
        <w:rPr>
          <w:lang w:eastAsia="ja-JP"/>
        </w:rPr>
      </w:pPr>
    </w:p>
    <w:p w14:paraId="67B3FBBE" w14:textId="77777777" w:rsidR="005D36AE" w:rsidRPr="005D36AE" w:rsidRDefault="005D36AE" w:rsidP="005D36AE">
      <w:pPr>
        <w:rPr>
          <w:lang w:eastAsia="ja-JP"/>
        </w:rPr>
      </w:pPr>
    </w:p>
    <w:p w14:paraId="30E9DFB2" w14:textId="77777777" w:rsidR="005D36AE" w:rsidRPr="005D36AE" w:rsidRDefault="005D36AE" w:rsidP="005D36AE">
      <w:pPr>
        <w:rPr>
          <w:lang w:eastAsia="ja-JP"/>
        </w:rPr>
      </w:pPr>
    </w:p>
    <w:p w14:paraId="452213E3" w14:textId="77777777" w:rsidR="005D36AE" w:rsidRPr="005D36AE" w:rsidRDefault="005D36AE" w:rsidP="005D36AE">
      <w:pPr>
        <w:rPr>
          <w:lang w:eastAsia="ja-JP"/>
        </w:rPr>
      </w:pPr>
    </w:p>
    <w:p w14:paraId="0A00F3DC" w14:textId="77777777" w:rsidR="005D36AE" w:rsidRPr="005D36AE" w:rsidRDefault="005D36AE" w:rsidP="005D36AE">
      <w:pPr>
        <w:rPr>
          <w:lang w:eastAsia="ja-JP"/>
        </w:rPr>
      </w:pPr>
    </w:p>
    <w:p w14:paraId="1ECD72A0" w14:textId="77777777" w:rsidR="005D36AE" w:rsidRPr="005D36AE" w:rsidRDefault="005D36AE" w:rsidP="005D36AE">
      <w:pPr>
        <w:rPr>
          <w:lang w:eastAsia="ja-JP"/>
        </w:rPr>
      </w:pPr>
    </w:p>
    <w:p w14:paraId="535283FB" w14:textId="77777777" w:rsidR="005D36AE" w:rsidRPr="005D36AE" w:rsidRDefault="005D36AE" w:rsidP="005D36AE">
      <w:pPr>
        <w:rPr>
          <w:lang w:eastAsia="ja-JP"/>
        </w:rPr>
      </w:pPr>
    </w:p>
    <w:p w14:paraId="0C4ADC57" w14:textId="77777777" w:rsidR="005D36AE" w:rsidRPr="005D36AE" w:rsidRDefault="005D36AE" w:rsidP="005D36AE">
      <w:pPr>
        <w:rPr>
          <w:lang w:eastAsia="ja-JP"/>
        </w:rPr>
      </w:pPr>
    </w:p>
    <w:p w14:paraId="54C71B02" w14:textId="77777777" w:rsidR="005D36AE" w:rsidRPr="005D36AE" w:rsidRDefault="005D36AE" w:rsidP="005D36AE">
      <w:pPr>
        <w:rPr>
          <w:lang w:eastAsia="ja-JP"/>
        </w:rPr>
      </w:pPr>
    </w:p>
    <w:p w14:paraId="1652130A" w14:textId="77777777" w:rsidR="005D36AE" w:rsidRPr="005D36AE" w:rsidRDefault="005D36AE" w:rsidP="005D36AE">
      <w:pPr>
        <w:rPr>
          <w:lang w:eastAsia="ja-JP"/>
        </w:rPr>
      </w:pPr>
    </w:p>
    <w:p w14:paraId="5A654640" w14:textId="77777777" w:rsidR="005D36AE" w:rsidRPr="005D36AE" w:rsidRDefault="005D36AE" w:rsidP="005D36AE">
      <w:pPr>
        <w:rPr>
          <w:lang w:eastAsia="ja-JP"/>
        </w:rPr>
      </w:pPr>
    </w:p>
    <w:p w14:paraId="41CFE8C4" w14:textId="77777777" w:rsidR="005D36AE" w:rsidRPr="005D36AE" w:rsidRDefault="005D36AE" w:rsidP="005D36AE">
      <w:pPr>
        <w:rPr>
          <w:lang w:eastAsia="ja-JP"/>
        </w:rPr>
      </w:pPr>
    </w:p>
    <w:p w14:paraId="7F85DE7E" w14:textId="77777777" w:rsidR="005D36AE" w:rsidRPr="005D36AE" w:rsidRDefault="005D36AE" w:rsidP="005D36AE">
      <w:pPr>
        <w:rPr>
          <w:lang w:eastAsia="ja-JP"/>
        </w:rPr>
      </w:pPr>
    </w:p>
    <w:p w14:paraId="490E897B" w14:textId="77777777" w:rsidR="005D36AE" w:rsidRPr="005D36AE" w:rsidRDefault="005D36AE" w:rsidP="005D36AE">
      <w:pPr>
        <w:rPr>
          <w:lang w:eastAsia="ja-JP"/>
        </w:rPr>
      </w:pPr>
    </w:p>
    <w:p w14:paraId="67890D30" w14:textId="77777777" w:rsidR="005D36AE" w:rsidRPr="005D36AE" w:rsidRDefault="005D36AE" w:rsidP="005D36AE">
      <w:pPr>
        <w:rPr>
          <w:lang w:eastAsia="ja-JP"/>
        </w:rPr>
      </w:pPr>
    </w:p>
    <w:p w14:paraId="19FBA986" w14:textId="77777777" w:rsidR="005D36AE" w:rsidRPr="005D36AE" w:rsidRDefault="005D36AE" w:rsidP="005D36AE">
      <w:pPr>
        <w:rPr>
          <w:lang w:eastAsia="ja-JP"/>
        </w:rPr>
      </w:pPr>
    </w:p>
    <w:p w14:paraId="1FA5EB13" w14:textId="77777777" w:rsidR="005D36AE" w:rsidRPr="005D36AE" w:rsidRDefault="005D36AE" w:rsidP="005D36AE">
      <w:pPr>
        <w:rPr>
          <w:lang w:eastAsia="ja-JP"/>
        </w:rPr>
      </w:pPr>
    </w:p>
    <w:p w14:paraId="6B115CA0" w14:textId="77777777" w:rsidR="005D36AE" w:rsidRPr="005D36AE" w:rsidRDefault="005D36AE" w:rsidP="005D36AE">
      <w:pPr>
        <w:rPr>
          <w:lang w:eastAsia="ja-JP"/>
        </w:rPr>
      </w:pPr>
    </w:p>
    <w:p w14:paraId="75D9083C" w14:textId="77777777" w:rsidR="005D36AE" w:rsidRPr="005D36AE" w:rsidRDefault="005D36AE" w:rsidP="005D36AE">
      <w:pPr>
        <w:rPr>
          <w:lang w:eastAsia="ja-JP"/>
        </w:rPr>
      </w:pPr>
    </w:p>
    <w:p w14:paraId="6D869CEB" w14:textId="77777777" w:rsidR="005D36AE" w:rsidRPr="005D36AE" w:rsidRDefault="005D36AE" w:rsidP="005D36AE">
      <w:pPr>
        <w:rPr>
          <w:lang w:eastAsia="ja-JP"/>
        </w:rPr>
      </w:pPr>
    </w:p>
    <w:p w14:paraId="64ED0FE8" w14:textId="77777777" w:rsidR="005D36AE" w:rsidRPr="005D36AE" w:rsidRDefault="005D36AE" w:rsidP="005D36AE">
      <w:pPr>
        <w:rPr>
          <w:lang w:eastAsia="ja-JP"/>
        </w:rPr>
      </w:pPr>
    </w:p>
    <w:p w14:paraId="03DF9794" w14:textId="77777777" w:rsidR="005D36AE" w:rsidRPr="005D36AE" w:rsidRDefault="005D36AE" w:rsidP="005D36AE">
      <w:pPr>
        <w:rPr>
          <w:lang w:eastAsia="ja-JP"/>
        </w:rPr>
      </w:pPr>
    </w:p>
    <w:p w14:paraId="6B051E9F" w14:textId="77777777" w:rsidR="005D36AE" w:rsidRPr="005D36AE" w:rsidRDefault="005D36AE" w:rsidP="005D36AE">
      <w:pPr>
        <w:rPr>
          <w:lang w:eastAsia="ja-JP"/>
        </w:rPr>
      </w:pPr>
    </w:p>
    <w:p w14:paraId="1F4887E5" w14:textId="77777777" w:rsidR="005D36AE" w:rsidRPr="005D36AE" w:rsidRDefault="005D36AE" w:rsidP="005D36AE">
      <w:pPr>
        <w:rPr>
          <w:lang w:eastAsia="ja-JP"/>
        </w:rPr>
      </w:pPr>
    </w:p>
    <w:p w14:paraId="4A8F835F" w14:textId="77777777" w:rsidR="005D36AE" w:rsidRPr="005D36AE" w:rsidRDefault="005D36AE" w:rsidP="005D36AE">
      <w:pPr>
        <w:rPr>
          <w:lang w:eastAsia="ja-JP"/>
        </w:rPr>
      </w:pPr>
    </w:p>
    <w:p w14:paraId="337D942C" w14:textId="77777777" w:rsidR="005D36AE" w:rsidRPr="005D36AE" w:rsidRDefault="005D36AE" w:rsidP="005D36AE">
      <w:pPr>
        <w:rPr>
          <w:lang w:eastAsia="ja-JP"/>
        </w:rPr>
      </w:pPr>
    </w:p>
    <w:p w14:paraId="61B7CA27" w14:textId="77777777" w:rsidR="005D36AE" w:rsidRPr="005D36AE" w:rsidRDefault="005D36AE" w:rsidP="005D36AE">
      <w:pPr>
        <w:rPr>
          <w:lang w:eastAsia="ja-JP"/>
        </w:rPr>
      </w:pPr>
    </w:p>
    <w:p w14:paraId="5A3FB988" w14:textId="77777777" w:rsidR="005D36AE" w:rsidRPr="005D36AE" w:rsidRDefault="005D36AE" w:rsidP="005D36AE">
      <w:pPr>
        <w:rPr>
          <w:lang w:eastAsia="ja-JP"/>
        </w:rPr>
      </w:pPr>
    </w:p>
    <w:p w14:paraId="53C72FB6" w14:textId="77777777" w:rsidR="005D36AE" w:rsidRPr="005D36AE" w:rsidRDefault="005D36AE" w:rsidP="005D36AE">
      <w:pPr>
        <w:rPr>
          <w:lang w:eastAsia="ja-JP"/>
        </w:rPr>
      </w:pPr>
    </w:p>
    <w:p w14:paraId="570D894A" w14:textId="77777777" w:rsidR="005D36AE" w:rsidRPr="005D36AE" w:rsidRDefault="005D36AE" w:rsidP="005D36AE">
      <w:pPr>
        <w:jc w:val="right"/>
        <w:rPr>
          <w:lang w:eastAsia="ja-JP"/>
        </w:rPr>
      </w:pPr>
    </w:p>
    <w:p w14:paraId="343BED55" w14:textId="3E84869E" w:rsidR="007B3C46" w:rsidRPr="005D36AE" w:rsidRDefault="0065042A" w:rsidP="005D36AE">
      <w:pPr>
        <w:pStyle w:val="Ttulo1"/>
        <w:jc w:val="both"/>
        <w:rPr>
          <w:rFonts w:ascii="Arial" w:hAnsi="Arial" w:cs="Arial"/>
          <w:sz w:val="28"/>
          <w:szCs w:val="28"/>
        </w:rPr>
      </w:pPr>
      <w:bookmarkStart w:id="13" w:name="_Toc116916776"/>
      <w:r w:rsidRPr="005D36AE">
        <w:rPr>
          <w:rFonts w:ascii="Arial" w:hAnsi="Arial" w:cs="Arial"/>
          <w:sz w:val="28"/>
          <w:szCs w:val="28"/>
        </w:rPr>
        <w:lastRenderedPageBreak/>
        <w:t>Results</w:t>
      </w:r>
      <w:bookmarkEnd w:id="13"/>
    </w:p>
    <w:p w14:paraId="6DD2C7F8" w14:textId="4371D82C" w:rsidR="0065042A" w:rsidRPr="005D36AE" w:rsidRDefault="0065042A" w:rsidP="0065042A">
      <w:pPr>
        <w:rPr>
          <w:rFonts w:ascii="Arial" w:hAnsi="Arial" w:cs="Arial"/>
          <w:lang w:eastAsia="ja-JP"/>
        </w:rPr>
      </w:pPr>
      <w:r w:rsidRPr="005D36AE">
        <w:rPr>
          <w:rFonts w:ascii="Arial" w:hAnsi="Arial" w:cs="Arial"/>
          <w:lang w:eastAsia="ja-JP"/>
        </w:rPr>
        <w:t>Test implemented to demonstrate</w:t>
      </w:r>
      <w:r w:rsidR="00584FCD" w:rsidRPr="005D36AE">
        <w:rPr>
          <w:rFonts w:ascii="Arial" w:hAnsi="Arial" w:cs="Arial"/>
          <w:lang w:eastAsia="ja-JP"/>
        </w:rPr>
        <w:t xml:space="preserve"> the specifications</w:t>
      </w:r>
    </w:p>
    <w:p w14:paraId="0A128EAB" w14:textId="5F0EDFF1" w:rsidR="00201023" w:rsidRPr="005D36AE" w:rsidRDefault="00201023" w:rsidP="0065042A">
      <w:pPr>
        <w:rPr>
          <w:rFonts w:ascii="Arial" w:hAnsi="Arial" w:cs="Arial"/>
          <w:lang w:eastAsia="ja-JP"/>
        </w:rPr>
      </w:pPr>
      <w:r w:rsidRPr="005D36AE">
        <w:rPr>
          <w:rFonts w:ascii="Arial" w:hAnsi="Arial" w:cs="Arial"/>
          <w:lang w:eastAsia="ja-JP"/>
        </w:rPr>
        <w:t>Code (</w:t>
      </w:r>
      <w:proofErr w:type="spellStart"/>
      <w:r w:rsidRPr="005D36AE">
        <w:rPr>
          <w:rFonts w:ascii="Arial" w:hAnsi="Arial" w:cs="Arial"/>
          <w:lang w:eastAsia="ja-JP"/>
        </w:rPr>
        <w:t>github</w:t>
      </w:r>
      <w:proofErr w:type="spellEnd"/>
      <w:r w:rsidR="00A74485">
        <w:rPr>
          <w:rFonts w:ascii="Arial" w:hAnsi="Arial" w:cs="Arial"/>
          <w:lang w:eastAsia="ja-JP"/>
        </w:rPr>
        <w:t>, suggested</w:t>
      </w:r>
      <w:r w:rsidRPr="005D36AE">
        <w:rPr>
          <w:rFonts w:ascii="Arial" w:hAnsi="Arial" w:cs="Arial"/>
          <w:lang w:eastAsia="ja-JP"/>
        </w:rPr>
        <w:t>)</w:t>
      </w:r>
      <w:r w:rsidR="005D36AE">
        <w:rPr>
          <w:rFonts w:ascii="Arial" w:hAnsi="Arial" w:cs="Arial"/>
          <w:lang w:eastAsia="ja-JP"/>
        </w:rPr>
        <w:t>,</w:t>
      </w:r>
      <w:r w:rsidR="00B95F5C" w:rsidRPr="005D36AE">
        <w:rPr>
          <w:rFonts w:ascii="Arial" w:hAnsi="Arial" w:cs="Arial"/>
          <w:lang w:eastAsia="ja-JP"/>
        </w:rPr>
        <w:t xml:space="preserve"> </w:t>
      </w:r>
      <w:r w:rsidR="005D36AE">
        <w:rPr>
          <w:rFonts w:ascii="Arial" w:hAnsi="Arial" w:cs="Arial"/>
          <w:lang w:eastAsia="ja-JP"/>
        </w:rPr>
        <w:t>h</w:t>
      </w:r>
      <w:r w:rsidR="009C6F4C" w:rsidRPr="005D36AE">
        <w:rPr>
          <w:rFonts w:ascii="Arial" w:hAnsi="Arial" w:cs="Arial"/>
          <w:lang w:eastAsia="ja-JP"/>
        </w:rPr>
        <w:t>ighlight</w:t>
      </w:r>
      <w:r w:rsidR="00B95F5C" w:rsidRPr="005D36AE">
        <w:rPr>
          <w:rFonts w:ascii="Arial" w:hAnsi="Arial" w:cs="Arial"/>
          <w:lang w:eastAsia="ja-JP"/>
        </w:rPr>
        <w:t xml:space="preserve"> your contributions</w:t>
      </w:r>
      <w:r w:rsidR="00C40AF1" w:rsidRPr="005D36AE">
        <w:rPr>
          <w:rFonts w:ascii="Arial" w:hAnsi="Arial" w:cs="Arial"/>
          <w:lang w:eastAsia="ja-JP"/>
        </w:rPr>
        <w:t xml:space="preserve"> vs </w:t>
      </w:r>
      <w:r w:rsidR="008D14F8" w:rsidRPr="005D36AE">
        <w:rPr>
          <w:rFonts w:ascii="Arial" w:hAnsi="Arial" w:cs="Arial"/>
          <w:lang w:eastAsia="ja-JP"/>
        </w:rPr>
        <w:t>external code</w:t>
      </w:r>
    </w:p>
    <w:p w14:paraId="552DE138" w14:textId="02FDFE1A" w:rsidR="00295BDA" w:rsidRPr="005D36AE" w:rsidRDefault="00295BDA" w:rsidP="0065042A">
      <w:pPr>
        <w:rPr>
          <w:rFonts w:ascii="Arial" w:hAnsi="Arial" w:cs="Arial"/>
          <w:lang w:eastAsia="ja-JP"/>
        </w:rPr>
      </w:pPr>
      <w:r w:rsidRPr="005D36AE">
        <w:rPr>
          <w:rFonts w:ascii="Arial" w:hAnsi="Arial" w:cs="Arial"/>
          <w:lang w:eastAsia="ja-JP"/>
        </w:rPr>
        <w:t xml:space="preserve">Screen captures. </w:t>
      </w:r>
      <w:r w:rsidR="00E933EE" w:rsidRPr="005D36AE">
        <w:rPr>
          <w:rFonts w:ascii="Arial" w:hAnsi="Arial" w:cs="Arial"/>
          <w:lang w:eastAsia="ja-JP"/>
        </w:rPr>
        <w:t>Links to v</w:t>
      </w:r>
      <w:r w:rsidRPr="005D36AE">
        <w:rPr>
          <w:rFonts w:ascii="Arial" w:hAnsi="Arial" w:cs="Arial"/>
          <w:lang w:eastAsia="ja-JP"/>
        </w:rPr>
        <w:t>ideos show</w:t>
      </w:r>
      <w:bookmarkStart w:id="14" w:name="_GoBack"/>
      <w:bookmarkEnd w:id="14"/>
      <w:r w:rsidRPr="005D36AE">
        <w:rPr>
          <w:rFonts w:ascii="Arial" w:hAnsi="Arial" w:cs="Arial"/>
          <w:lang w:eastAsia="ja-JP"/>
        </w:rPr>
        <w:t>ing the terminal output.</w:t>
      </w:r>
    </w:p>
    <w:p w14:paraId="554D895D" w14:textId="28EE01DB" w:rsidR="008F7723" w:rsidRPr="005D36AE" w:rsidRDefault="008D14F8" w:rsidP="005D36AE">
      <w:pPr>
        <w:pStyle w:val="Ttulo1"/>
        <w:jc w:val="both"/>
        <w:rPr>
          <w:rFonts w:ascii="Arial" w:hAnsi="Arial" w:cs="Arial"/>
          <w:sz w:val="28"/>
          <w:szCs w:val="28"/>
        </w:rPr>
      </w:pPr>
      <w:bookmarkStart w:id="15" w:name="_Toc116916777"/>
      <w:r w:rsidRPr="005D36AE">
        <w:rPr>
          <w:rFonts w:ascii="Arial" w:hAnsi="Arial" w:cs="Arial"/>
          <w:sz w:val="28"/>
          <w:szCs w:val="28"/>
        </w:rPr>
        <w:lastRenderedPageBreak/>
        <w:t>A</w:t>
      </w:r>
      <w:r w:rsidR="00FE322D" w:rsidRPr="005D36AE">
        <w:rPr>
          <w:rFonts w:ascii="Arial" w:hAnsi="Arial" w:cs="Arial"/>
          <w:sz w:val="28"/>
          <w:szCs w:val="28"/>
        </w:rPr>
        <w:t>dvanced specifications implemented</w:t>
      </w:r>
      <w:bookmarkEnd w:id="15"/>
    </w:p>
    <w:p w14:paraId="29E1C14A" w14:textId="17A61C2A" w:rsidR="006E4770" w:rsidRPr="005D36AE" w:rsidRDefault="006B3CDB" w:rsidP="005D36AE">
      <w:pPr>
        <w:pStyle w:val="Ttulo1"/>
        <w:jc w:val="both"/>
        <w:rPr>
          <w:rFonts w:ascii="Arial" w:hAnsi="Arial" w:cs="Arial"/>
          <w:sz w:val="28"/>
          <w:szCs w:val="28"/>
        </w:rPr>
      </w:pPr>
      <w:bookmarkStart w:id="16" w:name="_Toc116916778"/>
      <w:r w:rsidRPr="005D36AE">
        <w:rPr>
          <w:rFonts w:ascii="Arial" w:hAnsi="Arial" w:cs="Arial"/>
          <w:sz w:val="28"/>
          <w:szCs w:val="28"/>
        </w:rPr>
        <w:lastRenderedPageBreak/>
        <w:t>References</w:t>
      </w:r>
      <w:bookmarkEnd w:id="16"/>
    </w:p>
    <w:p w14:paraId="3586D4C5" w14:textId="3D4FD9E2" w:rsidR="006B3CDB" w:rsidRPr="005D36AE" w:rsidRDefault="006B3CDB" w:rsidP="006B3CDB">
      <w:pPr>
        <w:rPr>
          <w:rFonts w:ascii="Arial" w:hAnsi="Arial" w:cs="Arial"/>
          <w:lang w:val="es-ES" w:eastAsia="ja-JP"/>
        </w:rPr>
      </w:pPr>
      <w:proofErr w:type="spellStart"/>
      <w:r w:rsidRPr="005D36AE">
        <w:rPr>
          <w:rFonts w:ascii="Arial" w:hAnsi="Arial" w:cs="Arial"/>
          <w:lang w:val="es-ES" w:eastAsia="ja-JP"/>
        </w:rPr>
        <w:t>External</w:t>
      </w:r>
      <w:proofErr w:type="spellEnd"/>
      <w:r w:rsidRPr="005D36AE">
        <w:rPr>
          <w:rFonts w:ascii="Arial" w:hAnsi="Arial" w:cs="Arial"/>
          <w:lang w:val="es-ES" w:eastAsia="ja-JP"/>
        </w:rPr>
        <w:t xml:space="preserve"> </w:t>
      </w:r>
      <w:proofErr w:type="spellStart"/>
      <w:r w:rsidRPr="005D36AE">
        <w:rPr>
          <w:rFonts w:ascii="Arial" w:hAnsi="Arial" w:cs="Arial"/>
          <w:lang w:val="es-ES" w:eastAsia="ja-JP"/>
        </w:rPr>
        <w:t>code</w:t>
      </w:r>
      <w:proofErr w:type="spellEnd"/>
    </w:p>
    <w:p w14:paraId="658DAA00" w14:textId="6509D7F3" w:rsidR="006B3CDB" w:rsidRPr="005D36AE" w:rsidRDefault="006B3CDB" w:rsidP="006B3CDB">
      <w:pPr>
        <w:rPr>
          <w:rFonts w:ascii="Arial" w:hAnsi="Arial" w:cs="Arial"/>
          <w:lang w:val="es-ES" w:eastAsia="ja-JP"/>
        </w:rPr>
      </w:pPr>
      <w:proofErr w:type="spellStart"/>
      <w:r w:rsidRPr="005D36AE">
        <w:rPr>
          <w:rFonts w:ascii="Arial" w:hAnsi="Arial" w:cs="Arial"/>
          <w:lang w:val="es-ES" w:eastAsia="ja-JP"/>
        </w:rPr>
        <w:t>Datasheet</w:t>
      </w:r>
      <w:r w:rsidR="00E933EE" w:rsidRPr="005D36AE">
        <w:rPr>
          <w:rFonts w:ascii="Arial" w:hAnsi="Arial" w:cs="Arial"/>
          <w:lang w:val="es-ES" w:eastAsia="ja-JP"/>
        </w:rPr>
        <w:t>s</w:t>
      </w:r>
      <w:proofErr w:type="spellEnd"/>
    </w:p>
    <w:p w14:paraId="52A86F57" w14:textId="4B8A7699" w:rsidR="00E933EE" w:rsidRPr="005D36AE" w:rsidRDefault="00E933EE" w:rsidP="006B3CDB">
      <w:pPr>
        <w:rPr>
          <w:rFonts w:ascii="Arial" w:hAnsi="Arial" w:cs="Arial"/>
          <w:lang w:val="es-ES" w:eastAsia="ja-JP"/>
        </w:rPr>
      </w:pPr>
      <w:r w:rsidRPr="005D36AE">
        <w:rPr>
          <w:rFonts w:ascii="Arial" w:hAnsi="Arial" w:cs="Arial"/>
          <w:lang w:val="es-ES" w:eastAsia="ja-JP"/>
        </w:rPr>
        <w:t xml:space="preserve">Reference </w:t>
      </w:r>
      <w:proofErr w:type="spellStart"/>
      <w:r w:rsidRPr="005D36AE">
        <w:rPr>
          <w:rFonts w:ascii="Arial" w:hAnsi="Arial" w:cs="Arial"/>
          <w:lang w:val="es-ES" w:eastAsia="ja-JP"/>
        </w:rPr>
        <w:t>webpages</w:t>
      </w:r>
      <w:proofErr w:type="spellEnd"/>
    </w:p>
    <w:sectPr w:rsidR="00E933EE" w:rsidRPr="005D36AE" w:rsidSect="00586B4A">
      <w:headerReference w:type="even" r:id="rId9"/>
      <w:headerReference w:type="default" r:id="rId10"/>
      <w:footerReference w:type="even" r:id="rId11"/>
      <w:footerReference w:type="default" r:id="rId12"/>
      <w:type w:val="continuous"/>
      <w:pgSz w:w="11907" w:h="16840" w:code="9"/>
      <w:pgMar w:top="1135" w:right="1134" w:bottom="993" w:left="1134" w:header="426" w:footer="646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D9F45E" w14:textId="77777777" w:rsidR="005D36AE" w:rsidRDefault="005D36AE" w:rsidP="00C7226A">
      <w:r>
        <w:separator/>
      </w:r>
    </w:p>
    <w:p w14:paraId="05808229" w14:textId="77777777" w:rsidR="005D36AE" w:rsidRDefault="005D36AE" w:rsidP="00C7226A"/>
    <w:p w14:paraId="2E0E015D" w14:textId="77777777" w:rsidR="005D36AE" w:rsidRDefault="005D36AE" w:rsidP="00C7226A"/>
    <w:p w14:paraId="6A57158A" w14:textId="77777777" w:rsidR="005D36AE" w:rsidRDefault="005D36AE" w:rsidP="00C7226A"/>
    <w:p w14:paraId="29E23749" w14:textId="77777777" w:rsidR="005D36AE" w:rsidRDefault="005D36AE" w:rsidP="00C7226A"/>
    <w:p w14:paraId="666FB16D" w14:textId="77777777" w:rsidR="005D36AE" w:rsidRDefault="005D36AE" w:rsidP="00C7226A"/>
    <w:p w14:paraId="65F68E7E" w14:textId="77777777" w:rsidR="005D36AE" w:rsidRDefault="005D36AE" w:rsidP="00C7226A"/>
    <w:p w14:paraId="3EC56731" w14:textId="77777777" w:rsidR="005D36AE" w:rsidRDefault="005D36AE" w:rsidP="00C7226A"/>
    <w:p w14:paraId="3614A076" w14:textId="77777777" w:rsidR="005D36AE" w:rsidRDefault="005D36AE" w:rsidP="00C7226A"/>
    <w:p w14:paraId="505CAAA7" w14:textId="77777777" w:rsidR="005D36AE" w:rsidRDefault="005D36AE" w:rsidP="00C7226A"/>
    <w:p w14:paraId="0E0BB611" w14:textId="77777777" w:rsidR="005D36AE" w:rsidRDefault="005D36AE" w:rsidP="00C7226A"/>
    <w:p w14:paraId="72546524" w14:textId="77777777" w:rsidR="005D36AE" w:rsidRDefault="005D36AE" w:rsidP="00C7226A"/>
    <w:p w14:paraId="2AB91469" w14:textId="77777777" w:rsidR="005D36AE" w:rsidRDefault="005D36AE" w:rsidP="00C7226A"/>
    <w:p w14:paraId="1950BD37" w14:textId="77777777" w:rsidR="005D36AE" w:rsidRDefault="005D36AE" w:rsidP="00C7226A"/>
    <w:p w14:paraId="49779BE1" w14:textId="77777777" w:rsidR="005D36AE" w:rsidRDefault="005D36AE" w:rsidP="00C7226A"/>
    <w:p w14:paraId="0CA3E9B9" w14:textId="77777777" w:rsidR="005D36AE" w:rsidRDefault="005D36AE" w:rsidP="00C7226A"/>
    <w:p w14:paraId="074A0FAA" w14:textId="77777777" w:rsidR="005D36AE" w:rsidRDefault="005D36AE" w:rsidP="00C7226A"/>
    <w:p w14:paraId="3F479BBD" w14:textId="77777777" w:rsidR="005D36AE" w:rsidRDefault="005D36AE" w:rsidP="00C7226A"/>
    <w:p w14:paraId="392E773B" w14:textId="77777777" w:rsidR="005D36AE" w:rsidRDefault="005D36AE" w:rsidP="00C7226A"/>
    <w:p w14:paraId="46A0D68B" w14:textId="77777777" w:rsidR="005D36AE" w:rsidRDefault="005D36AE" w:rsidP="00C7226A"/>
    <w:p w14:paraId="2353709C" w14:textId="77777777" w:rsidR="005D36AE" w:rsidRDefault="005D36AE" w:rsidP="00C7226A"/>
    <w:p w14:paraId="5313C98B" w14:textId="77777777" w:rsidR="005D36AE" w:rsidRDefault="005D36AE" w:rsidP="00C7226A"/>
    <w:p w14:paraId="3927AE2A" w14:textId="77777777" w:rsidR="005D36AE" w:rsidRDefault="005D36AE" w:rsidP="00C7226A"/>
    <w:p w14:paraId="425164D6" w14:textId="77777777" w:rsidR="005D36AE" w:rsidRDefault="005D36AE" w:rsidP="00C7226A"/>
    <w:p w14:paraId="47964EF1" w14:textId="77777777" w:rsidR="005D36AE" w:rsidRDefault="005D36AE" w:rsidP="00C7226A"/>
    <w:p w14:paraId="6C5F4E49" w14:textId="77777777" w:rsidR="005D36AE" w:rsidRDefault="005D36AE" w:rsidP="00C7226A"/>
    <w:p w14:paraId="1F4B4573" w14:textId="77777777" w:rsidR="005D36AE" w:rsidRDefault="005D36AE" w:rsidP="00C7226A"/>
    <w:p w14:paraId="25B41B3B" w14:textId="77777777" w:rsidR="005D36AE" w:rsidRDefault="005D36AE" w:rsidP="00C7226A"/>
    <w:p w14:paraId="098560BB" w14:textId="77777777" w:rsidR="005D36AE" w:rsidRDefault="005D36AE" w:rsidP="00C7226A"/>
    <w:p w14:paraId="5CDCA58C" w14:textId="77777777" w:rsidR="005D36AE" w:rsidRDefault="005D36AE" w:rsidP="00C7226A"/>
    <w:p w14:paraId="17C7CDDE" w14:textId="77777777" w:rsidR="005D36AE" w:rsidRDefault="005D36AE" w:rsidP="00C7226A"/>
    <w:p w14:paraId="6731879A" w14:textId="77777777" w:rsidR="005D36AE" w:rsidRDefault="005D36AE" w:rsidP="00C7226A"/>
    <w:p w14:paraId="722C037F" w14:textId="77777777" w:rsidR="005D36AE" w:rsidRDefault="005D36AE" w:rsidP="00C7226A"/>
    <w:p w14:paraId="1D8F1633" w14:textId="77777777" w:rsidR="005D36AE" w:rsidRDefault="005D36AE" w:rsidP="00C7226A"/>
    <w:p w14:paraId="15536E22" w14:textId="77777777" w:rsidR="005D36AE" w:rsidRDefault="005D36AE" w:rsidP="00C7226A"/>
    <w:p w14:paraId="3CB4CC65" w14:textId="77777777" w:rsidR="005D36AE" w:rsidRDefault="005D36AE" w:rsidP="00C7226A"/>
    <w:p w14:paraId="7F120173" w14:textId="77777777" w:rsidR="005D36AE" w:rsidRDefault="005D36AE" w:rsidP="00C7226A"/>
    <w:p w14:paraId="70CE92E8" w14:textId="77777777" w:rsidR="005D36AE" w:rsidRDefault="005D36AE" w:rsidP="00C7226A"/>
    <w:p w14:paraId="3FE6D17B" w14:textId="77777777" w:rsidR="005D36AE" w:rsidRDefault="005D36AE" w:rsidP="00C7226A"/>
    <w:p w14:paraId="14FF37A0" w14:textId="77777777" w:rsidR="005D36AE" w:rsidRDefault="005D36AE" w:rsidP="00C7226A"/>
    <w:p w14:paraId="1E05A3BC" w14:textId="77777777" w:rsidR="005D36AE" w:rsidRDefault="005D36AE" w:rsidP="00C7226A"/>
    <w:p w14:paraId="59671606" w14:textId="77777777" w:rsidR="005D36AE" w:rsidRDefault="005D36AE" w:rsidP="00C7226A"/>
    <w:p w14:paraId="62C4BCE5" w14:textId="77777777" w:rsidR="005D36AE" w:rsidRDefault="005D36AE" w:rsidP="00C7226A"/>
    <w:p w14:paraId="308F796E" w14:textId="77777777" w:rsidR="005D36AE" w:rsidRDefault="005D36AE" w:rsidP="00C7226A"/>
    <w:p w14:paraId="0B323B71" w14:textId="77777777" w:rsidR="005D36AE" w:rsidRDefault="005D36AE" w:rsidP="00C7226A"/>
    <w:p w14:paraId="211F26A9" w14:textId="77777777" w:rsidR="005D36AE" w:rsidRDefault="005D36AE" w:rsidP="00C7226A"/>
    <w:p w14:paraId="431AD53F" w14:textId="77777777" w:rsidR="005D36AE" w:rsidRDefault="005D36AE" w:rsidP="00C7226A"/>
    <w:p w14:paraId="7773A009" w14:textId="77777777" w:rsidR="005D36AE" w:rsidRDefault="005D36AE" w:rsidP="00C7226A"/>
    <w:p w14:paraId="29CF646B" w14:textId="77777777" w:rsidR="005D36AE" w:rsidRDefault="005D36AE" w:rsidP="00C7226A"/>
    <w:p w14:paraId="144C2D1F" w14:textId="77777777" w:rsidR="005D36AE" w:rsidRDefault="005D36AE" w:rsidP="00C7226A"/>
    <w:p w14:paraId="496BC658" w14:textId="77777777" w:rsidR="005D36AE" w:rsidRDefault="005D36AE" w:rsidP="00C7226A"/>
    <w:p w14:paraId="46A4EDC4" w14:textId="77777777" w:rsidR="005D36AE" w:rsidRDefault="005D36AE" w:rsidP="00C7226A"/>
    <w:p w14:paraId="40426333" w14:textId="77777777" w:rsidR="005D36AE" w:rsidRDefault="005D36AE" w:rsidP="00C7226A"/>
    <w:p w14:paraId="4DE4840D" w14:textId="77777777" w:rsidR="005D36AE" w:rsidRDefault="005D36AE" w:rsidP="00C7226A"/>
    <w:p w14:paraId="52AACF79" w14:textId="77777777" w:rsidR="005D36AE" w:rsidRDefault="005D36AE" w:rsidP="00C7226A"/>
    <w:p w14:paraId="7DE62C3F" w14:textId="77777777" w:rsidR="005D36AE" w:rsidRDefault="005D36AE" w:rsidP="00C7226A"/>
    <w:p w14:paraId="023C5E2F" w14:textId="77777777" w:rsidR="005D36AE" w:rsidRDefault="005D36AE" w:rsidP="00C7226A"/>
    <w:p w14:paraId="60F5D6C3" w14:textId="77777777" w:rsidR="005D36AE" w:rsidRDefault="005D36AE" w:rsidP="00C7226A"/>
    <w:p w14:paraId="523CDEB1" w14:textId="77777777" w:rsidR="005D36AE" w:rsidRDefault="005D36AE" w:rsidP="00C7226A"/>
    <w:p w14:paraId="043813B5" w14:textId="77777777" w:rsidR="005D36AE" w:rsidRDefault="005D36AE" w:rsidP="00C7226A"/>
    <w:p w14:paraId="7658AD57" w14:textId="77777777" w:rsidR="005D36AE" w:rsidRDefault="005D36AE" w:rsidP="00C7226A"/>
    <w:p w14:paraId="42FED15A" w14:textId="77777777" w:rsidR="005D36AE" w:rsidRDefault="005D36AE" w:rsidP="00C7226A"/>
    <w:p w14:paraId="44B22F27" w14:textId="77777777" w:rsidR="005D36AE" w:rsidRDefault="005D36AE" w:rsidP="00C7226A"/>
    <w:p w14:paraId="02C7D39F" w14:textId="77777777" w:rsidR="005D36AE" w:rsidRDefault="005D36AE" w:rsidP="00C7226A"/>
    <w:p w14:paraId="470E362E" w14:textId="77777777" w:rsidR="005D36AE" w:rsidRDefault="005D36AE" w:rsidP="00C7226A"/>
    <w:p w14:paraId="07415E21" w14:textId="77777777" w:rsidR="005D36AE" w:rsidRDefault="005D36AE" w:rsidP="00C7226A"/>
    <w:p w14:paraId="71C4D32E" w14:textId="77777777" w:rsidR="005D36AE" w:rsidRDefault="005D36AE" w:rsidP="00C7226A"/>
    <w:p w14:paraId="26E67895" w14:textId="77777777" w:rsidR="005D36AE" w:rsidRDefault="005D36AE" w:rsidP="00C7226A"/>
    <w:p w14:paraId="72ACC31E" w14:textId="77777777" w:rsidR="005D36AE" w:rsidRDefault="005D36AE" w:rsidP="00C7226A"/>
    <w:p w14:paraId="68C651AE" w14:textId="77777777" w:rsidR="005D36AE" w:rsidRDefault="005D36AE" w:rsidP="00C7226A"/>
    <w:p w14:paraId="1B385CC0" w14:textId="77777777" w:rsidR="005D36AE" w:rsidRDefault="005D36AE" w:rsidP="00C7226A"/>
    <w:p w14:paraId="5C4AF1BD" w14:textId="77777777" w:rsidR="005D36AE" w:rsidRDefault="005D36AE" w:rsidP="00C7226A"/>
    <w:p w14:paraId="4228BE25" w14:textId="77777777" w:rsidR="005D36AE" w:rsidRDefault="005D36AE" w:rsidP="00C7226A"/>
    <w:p w14:paraId="30136D28" w14:textId="77777777" w:rsidR="005D36AE" w:rsidRDefault="005D36AE" w:rsidP="00C7226A"/>
    <w:p w14:paraId="744F5798" w14:textId="77777777" w:rsidR="005D36AE" w:rsidRDefault="005D36AE" w:rsidP="00C7226A"/>
    <w:p w14:paraId="22E047AC" w14:textId="77777777" w:rsidR="005D36AE" w:rsidRDefault="005D36AE" w:rsidP="00C7226A"/>
    <w:p w14:paraId="112A693B" w14:textId="77777777" w:rsidR="005D36AE" w:rsidRDefault="005D36AE" w:rsidP="00C7226A"/>
    <w:p w14:paraId="2313A473" w14:textId="77777777" w:rsidR="005D36AE" w:rsidRDefault="005D36AE" w:rsidP="00C7226A"/>
    <w:p w14:paraId="4398831A" w14:textId="77777777" w:rsidR="005D36AE" w:rsidRDefault="005D36AE" w:rsidP="00C7226A"/>
    <w:p w14:paraId="4CEA668B" w14:textId="77777777" w:rsidR="005D36AE" w:rsidRDefault="005D36AE" w:rsidP="00C7226A"/>
    <w:p w14:paraId="576CC420" w14:textId="77777777" w:rsidR="005D36AE" w:rsidRDefault="005D36AE" w:rsidP="00C7226A"/>
    <w:p w14:paraId="02ACF378" w14:textId="77777777" w:rsidR="005D36AE" w:rsidRDefault="005D36AE" w:rsidP="00C7226A"/>
    <w:p w14:paraId="4004EF07" w14:textId="77777777" w:rsidR="005D36AE" w:rsidRDefault="005D36AE" w:rsidP="00C7226A"/>
    <w:p w14:paraId="1852AE5F" w14:textId="77777777" w:rsidR="005D36AE" w:rsidRDefault="005D36AE" w:rsidP="00C7226A"/>
    <w:p w14:paraId="36F8404A" w14:textId="77777777" w:rsidR="005D36AE" w:rsidRDefault="005D36AE"/>
    <w:p w14:paraId="6CC71F30" w14:textId="77777777" w:rsidR="005D36AE" w:rsidRDefault="005D36AE" w:rsidP="00486017"/>
    <w:p w14:paraId="2E045924" w14:textId="77777777" w:rsidR="005D36AE" w:rsidRDefault="005D36AE"/>
  </w:endnote>
  <w:endnote w:type="continuationSeparator" w:id="0">
    <w:p w14:paraId="64DB67C4" w14:textId="77777777" w:rsidR="005D36AE" w:rsidRDefault="005D36AE" w:rsidP="00C7226A">
      <w:r>
        <w:continuationSeparator/>
      </w:r>
    </w:p>
    <w:p w14:paraId="5028A88A" w14:textId="77777777" w:rsidR="005D36AE" w:rsidRDefault="005D36AE" w:rsidP="00C7226A"/>
    <w:p w14:paraId="42D683E9" w14:textId="77777777" w:rsidR="005D36AE" w:rsidRDefault="005D36AE" w:rsidP="00C7226A"/>
    <w:p w14:paraId="3A8F49F3" w14:textId="77777777" w:rsidR="005D36AE" w:rsidRDefault="005D36AE" w:rsidP="00C7226A"/>
    <w:p w14:paraId="2614D3FC" w14:textId="77777777" w:rsidR="005D36AE" w:rsidRDefault="005D36AE" w:rsidP="00C7226A"/>
    <w:p w14:paraId="081522D2" w14:textId="77777777" w:rsidR="005D36AE" w:rsidRDefault="005D36AE" w:rsidP="00C7226A"/>
    <w:p w14:paraId="2DE59593" w14:textId="77777777" w:rsidR="005D36AE" w:rsidRDefault="005D36AE" w:rsidP="00C7226A"/>
    <w:p w14:paraId="5BA80696" w14:textId="77777777" w:rsidR="005D36AE" w:rsidRDefault="005D36AE" w:rsidP="00C7226A"/>
    <w:p w14:paraId="58118EB1" w14:textId="77777777" w:rsidR="005D36AE" w:rsidRDefault="005D36AE" w:rsidP="00C7226A"/>
    <w:p w14:paraId="349C1337" w14:textId="77777777" w:rsidR="005D36AE" w:rsidRDefault="005D36AE" w:rsidP="00C7226A"/>
    <w:p w14:paraId="6299E292" w14:textId="77777777" w:rsidR="005D36AE" w:rsidRDefault="005D36AE" w:rsidP="00C7226A"/>
    <w:p w14:paraId="4495E0B8" w14:textId="77777777" w:rsidR="005D36AE" w:rsidRDefault="005D36AE" w:rsidP="00C7226A"/>
    <w:p w14:paraId="44DAB8FA" w14:textId="77777777" w:rsidR="005D36AE" w:rsidRDefault="005D36AE" w:rsidP="00C7226A"/>
    <w:p w14:paraId="15F72943" w14:textId="77777777" w:rsidR="005D36AE" w:rsidRDefault="005D36AE" w:rsidP="00C7226A"/>
    <w:p w14:paraId="45F6AC08" w14:textId="77777777" w:rsidR="005D36AE" w:rsidRDefault="005D36AE" w:rsidP="00C7226A"/>
    <w:p w14:paraId="23328DB1" w14:textId="77777777" w:rsidR="005D36AE" w:rsidRDefault="005D36AE" w:rsidP="00C7226A"/>
    <w:p w14:paraId="65729085" w14:textId="77777777" w:rsidR="005D36AE" w:rsidRDefault="005D36AE" w:rsidP="00C7226A"/>
    <w:p w14:paraId="771F3A9F" w14:textId="77777777" w:rsidR="005D36AE" w:rsidRDefault="005D36AE" w:rsidP="00C7226A"/>
    <w:p w14:paraId="0418CCB8" w14:textId="77777777" w:rsidR="005D36AE" w:rsidRDefault="005D36AE" w:rsidP="00C7226A"/>
    <w:p w14:paraId="46725223" w14:textId="77777777" w:rsidR="005D36AE" w:rsidRDefault="005D36AE" w:rsidP="00C7226A"/>
    <w:p w14:paraId="2AC5D166" w14:textId="77777777" w:rsidR="005D36AE" w:rsidRDefault="005D36AE" w:rsidP="00C7226A"/>
    <w:p w14:paraId="01FEF0E1" w14:textId="77777777" w:rsidR="005D36AE" w:rsidRDefault="005D36AE" w:rsidP="00C7226A"/>
    <w:p w14:paraId="2C6B8B68" w14:textId="77777777" w:rsidR="005D36AE" w:rsidRDefault="005D36AE" w:rsidP="00C7226A"/>
    <w:p w14:paraId="34CFD9F2" w14:textId="77777777" w:rsidR="005D36AE" w:rsidRDefault="005D36AE" w:rsidP="00C7226A"/>
    <w:p w14:paraId="24E8D622" w14:textId="77777777" w:rsidR="005D36AE" w:rsidRDefault="005D36AE" w:rsidP="00C7226A"/>
    <w:p w14:paraId="136B9931" w14:textId="77777777" w:rsidR="005D36AE" w:rsidRDefault="005D36AE" w:rsidP="00C7226A"/>
    <w:p w14:paraId="21E0A12E" w14:textId="77777777" w:rsidR="005D36AE" w:rsidRDefault="005D36AE" w:rsidP="00C7226A"/>
    <w:p w14:paraId="419413EA" w14:textId="77777777" w:rsidR="005D36AE" w:rsidRDefault="005D36AE" w:rsidP="00C7226A"/>
    <w:p w14:paraId="68CCC64E" w14:textId="77777777" w:rsidR="005D36AE" w:rsidRDefault="005D36AE" w:rsidP="00C7226A"/>
    <w:p w14:paraId="12E0976C" w14:textId="77777777" w:rsidR="005D36AE" w:rsidRDefault="005D36AE" w:rsidP="00C7226A"/>
    <w:p w14:paraId="4D1DD217" w14:textId="77777777" w:rsidR="005D36AE" w:rsidRDefault="005D36AE" w:rsidP="00C7226A"/>
    <w:p w14:paraId="0C119D9E" w14:textId="77777777" w:rsidR="005D36AE" w:rsidRDefault="005D36AE" w:rsidP="00C7226A"/>
    <w:p w14:paraId="1AD86109" w14:textId="77777777" w:rsidR="005D36AE" w:rsidRDefault="005D36AE" w:rsidP="00C7226A"/>
    <w:p w14:paraId="7A0F574E" w14:textId="77777777" w:rsidR="005D36AE" w:rsidRDefault="005D36AE" w:rsidP="00C7226A"/>
    <w:p w14:paraId="39953EA7" w14:textId="77777777" w:rsidR="005D36AE" w:rsidRDefault="005D36AE" w:rsidP="00C7226A"/>
    <w:p w14:paraId="2D915520" w14:textId="77777777" w:rsidR="005D36AE" w:rsidRDefault="005D36AE" w:rsidP="00C7226A"/>
    <w:p w14:paraId="3B7B78E7" w14:textId="77777777" w:rsidR="005D36AE" w:rsidRDefault="005D36AE" w:rsidP="00C7226A"/>
    <w:p w14:paraId="0ADA0C50" w14:textId="77777777" w:rsidR="005D36AE" w:rsidRDefault="005D36AE" w:rsidP="00C7226A"/>
    <w:p w14:paraId="6A171D18" w14:textId="77777777" w:rsidR="005D36AE" w:rsidRDefault="005D36AE" w:rsidP="00C7226A"/>
    <w:p w14:paraId="13C41F3A" w14:textId="77777777" w:rsidR="005D36AE" w:rsidRDefault="005D36AE" w:rsidP="00C7226A"/>
    <w:p w14:paraId="65EEB10F" w14:textId="77777777" w:rsidR="005D36AE" w:rsidRDefault="005D36AE" w:rsidP="00C7226A"/>
    <w:p w14:paraId="110B871C" w14:textId="77777777" w:rsidR="005D36AE" w:rsidRDefault="005D36AE" w:rsidP="00C7226A"/>
    <w:p w14:paraId="024AFDEA" w14:textId="77777777" w:rsidR="005D36AE" w:rsidRDefault="005D36AE" w:rsidP="00C7226A"/>
    <w:p w14:paraId="11FBAB17" w14:textId="77777777" w:rsidR="005D36AE" w:rsidRDefault="005D36AE" w:rsidP="00C7226A"/>
    <w:p w14:paraId="7EDF43DB" w14:textId="77777777" w:rsidR="005D36AE" w:rsidRDefault="005D36AE" w:rsidP="00C7226A"/>
    <w:p w14:paraId="563B29BC" w14:textId="77777777" w:rsidR="005D36AE" w:rsidRDefault="005D36AE" w:rsidP="00C7226A"/>
    <w:p w14:paraId="36BCF0D5" w14:textId="77777777" w:rsidR="005D36AE" w:rsidRDefault="005D36AE" w:rsidP="00C7226A"/>
    <w:p w14:paraId="096FE590" w14:textId="77777777" w:rsidR="005D36AE" w:rsidRDefault="005D36AE" w:rsidP="00C7226A"/>
    <w:p w14:paraId="24C6720C" w14:textId="77777777" w:rsidR="005D36AE" w:rsidRDefault="005D36AE" w:rsidP="00C7226A"/>
    <w:p w14:paraId="6C11FAB1" w14:textId="77777777" w:rsidR="005D36AE" w:rsidRDefault="005D36AE" w:rsidP="00C7226A"/>
    <w:p w14:paraId="08CB4B52" w14:textId="77777777" w:rsidR="005D36AE" w:rsidRDefault="005D36AE" w:rsidP="00C7226A"/>
    <w:p w14:paraId="7A15355E" w14:textId="77777777" w:rsidR="005D36AE" w:rsidRDefault="005D36AE" w:rsidP="00C7226A"/>
    <w:p w14:paraId="1AAD5A47" w14:textId="77777777" w:rsidR="005D36AE" w:rsidRDefault="005D36AE" w:rsidP="00C7226A"/>
    <w:p w14:paraId="076D047A" w14:textId="77777777" w:rsidR="005D36AE" w:rsidRDefault="005D36AE" w:rsidP="00C7226A"/>
    <w:p w14:paraId="7C517603" w14:textId="77777777" w:rsidR="005D36AE" w:rsidRDefault="005D36AE" w:rsidP="00C7226A"/>
    <w:p w14:paraId="5C294C0C" w14:textId="77777777" w:rsidR="005D36AE" w:rsidRDefault="005D36AE" w:rsidP="00C7226A"/>
    <w:p w14:paraId="3757450C" w14:textId="77777777" w:rsidR="005D36AE" w:rsidRDefault="005D36AE" w:rsidP="00C7226A"/>
    <w:p w14:paraId="2A00AB49" w14:textId="77777777" w:rsidR="005D36AE" w:rsidRDefault="005D36AE" w:rsidP="00C7226A"/>
    <w:p w14:paraId="76B7E5C2" w14:textId="77777777" w:rsidR="005D36AE" w:rsidRDefault="005D36AE" w:rsidP="00C7226A"/>
    <w:p w14:paraId="07F6464E" w14:textId="77777777" w:rsidR="005D36AE" w:rsidRDefault="005D36AE" w:rsidP="00C7226A"/>
    <w:p w14:paraId="0DF3D782" w14:textId="77777777" w:rsidR="005D36AE" w:rsidRDefault="005D36AE" w:rsidP="00C7226A"/>
    <w:p w14:paraId="5E9F6067" w14:textId="77777777" w:rsidR="005D36AE" w:rsidRDefault="005D36AE" w:rsidP="00C7226A"/>
    <w:p w14:paraId="234248E1" w14:textId="77777777" w:rsidR="005D36AE" w:rsidRDefault="005D36AE" w:rsidP="00C7226A"/>
    <w:p w14:paraId="40F2A413" w14:textId="77777777" w:rsidR="005D36AE" w:rsidRDefault="005D36AE" w:rsidP="00C7226A"/>
    <w:p w14:paraId="378D398E" w14:textId="77777777" w:rsidR="005D36AE" w:rsidRDefault="005D36AE" w:rsidP="00C7226A"/>
    <w:p w14:paraId="3FE5CF75" w14:textId="77777777" w:rsidR="005D36AE" w:rsidRDefault="005D36AE" w:rsidP="00C7226A"/>
    <w:p w14:paraId="6E54914B" w14:textId="77777777" w:rsidR="005D36AE" w:rsidRDefault="005D36AE" w:rsidP="00C7226A"/>
    <w:p w14:paraId="3D56E9A0" w14:textId="77777777" w:rsidR="005D36AE" w:rsidRDefault="005D36AE" w:rsidP="00C7226A"/>
    <w:p w14:paraId="4A4D70DF" w14:textId="77777777" w:rsidR="005D36AE" w:rsidRDefault="005D36AE" w:rsidP="00C7226A"/>
    <w:p w14:paraId="17EFFB5F" w14:textId="77777777" w:rsidR="005D36AE" w:rsidRDefault="005D36AE" w:rsidP="00C7226A"/>
    <w:p w14:paraId="6C8B359D" w14:textId="77777777" w:rsidR="005D36AE" w:rsidRDefault="005D36AE" w:rsidP="00C7226A"/>
    <w:p w14:paraId="3394BA87" w14:textId="77777777" w:rsidR="005D36AE" w:rsidRDefault="005D36AE" w:rsidP="00C7226A"/>
    <w:p w14:paraId="6BC4957F" w14:textId="77777777" w:rsidR="005D36AE" w:rsidRDefault="005D36AE" w:rsidP="00C7226A"/>
    <w:p w14:paraId="6FA81BC6" w14:textId="77777777" w:rsidR="005D36AE" w:rsidRDefault="005D36AE" w:rsidP="00C7226A"/>
    <w:p w14:paraId="1F3E77D6" w14:textId="77777777" w:rsidR="005D36AE" w:rsidRDefault="005D36AE" w:rsidP="00C7226A"/>
    <w:p w14:paraId="3A881ECA" w14:textId="77777777" w:rsidR="005D36AE" w:rsidRDefault="005D36AE" w:rsidP="00C7226A"/>
    <w:p w14:paraId="13120141" w14:textId="77777777" w:rsidR="005D36AE" w:rsidRDefault="005D36AE" w:rsidP="00C7226A"/>
    <w:p w14:paraId="34C6D43C" w14:textId="77777777" w:rsidR="005D36AE" w:rsidRDefault="005D36AE" w:rsidP="00C7226A"/>
    <w:p w14:paraId="4AC8CF6C" w14:textId="77777777" w:rsidR="005D36AE" w:rsidRDefault="005D36AE" w:rsidP="00C7226A"/>
    <w:p w14:paraId="14CA42F8" w14:textId="77777777" w:rsidR="005D36AE" w:rsidRDefault="005D36AE" w:rsidP="00C7226A"/>
    <w:p w14:paraId="2E77EAAD" w14:textId="77777777" w:rsidR="005D36AE" w:rsidRDefault="005D36AE" w:rsidP="00C7226A"/>
    <w:p w14:paraId="4972CCBC" w14:textId="77777777" w:rsidR="005D36AE" w:rsidRDefault="005D36AE" w:rsidP="00C7226A"/>
    <w:p w14:paraId="542512A0" w14:textId="77777777" w:rsidR="005D36AE" w:rsidRDefault="005D36AE" w:rsidP="00C7226A"/>
    <w:p w14:paraId="2D486529" w14:textId="77777777" w:rsidR="005D36AE" w:rsidRDefault="005D36AE" w:rsidP="00C7226A"/>
    <w:p w14:paraId="4D5D91FD" w14:textId="77777777" w:rsidR="005D36AE" w:rsidRDefault="005D36AE"/>
    <w:p w14:paraId="19B66450" w14:textId="77777777" w:rsidR="005D36AE" w:rsidRDefault="005D36AE" w:rsidP="00486017"/>
    <w:p w14:paraId="05331CE5" w14:textId="77777777" w:rsidR="005D36AE" w:rsidRDefault="005D36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平成明朝">
    <w:altName w:val="HGPMinchoE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 Bold">
    <w:altName w:val="Times New Roman"/>
    <w:charset w:val="00"/>
    <w:family w:val="auto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B5036" w14:textId="77777777" w:rsidR="005D36AE" w:rsidRDefault="005D36AE" w:rsidP="00C7226A">
    <w:pPr>
      <w:pStyle w:val="Piedepgina"/>
    </w:pPr>
  </w:p>
  <w:p w14:paraId="1AB11C6F" w14:textId="77777777" w:rsidR="005D36AE" w:rsidRDefault="005D36AE" w:rsidP="00C7226A"/>
  <w:p w14:paraId="179C889F" w14:textId="77777777" w:rsidR="005D36AE" w:rsidRDefault="005D36AE" w:rsidP="00C7226A"/>
  <w:p w14:paraId="6B31FB60" w14:textId="77777777" w:rsidR="005D36AE" w:rsidRDefault="005D36AE" w:rsidP="00C7226A"/>
  <w:p w14:paraId="778573E1" w14:textId="77777777" w:rsidR="005D36AE" w:rsidRDefault="005D36AE" w:rsidP="00C7226A"/>
  <w:p w14:paraId="55BB6F0E" w14:textId="77777777" w:rsidR="005D36AE" w:rsidRDefault="005D36AE" w:rsidP="00C7226A"/>
  <w:p w14:paraId="12A050B8" w14:textId="77777777" w:rsidR="005D36AE" w:rsidRDefault="005D36AE" w:rsidP="00C7226A"/>
  <w:p w14:paraId="2B455426" w14:textId="77777777" w:rsidR="005D36AE" w:rsidRDefault="005D36AE" w:rsidP="00C7226A"/>
  <w:p w14:paraId="1DB9FD37" w14:textId="77777777" w:rsidR="005D36AE" w:rsidRDefault="005D36AE" w:rsidP="00C7226A"/>
  <w:p w14:paraId="0333DE6E" w14:textId="77777777" w:rsidR="005D36AE" w:rsidRDefault="005D36AE" w:rsidP="00C7226A"/>
  <w:p w14:paraId="77E8E552" w14:textId="77777777" w:rsidR="005D36AE" w:rsidRDefault="005D36AE" w:rsidP="00C7226A"/>
  <w:p w14:paraId="3CB25FF2" w14:textId="77777777" w:rsidR="005D36AE" w:rsidRDefault="005D36AE" w:rsidP="00C7226A"/>
  <w:p w14:paraId="221799B6" w14:textId="77777777" w:rsidR="005D36AE" w:rsidRDefault="005D36AE" w:rsidP="00C7226A"/>
  <w:p w14:paraId="7E70A9F0" w14:textId="77777777" w:rsidR="005D36AE" w:rsidRDefault="005D36AE" w:rsidP="00C7226A"/>
  <w:p w14:paraId="43345FB0" w14:textId="77777777" w:rsidR="005D36AE" w:rsidRDefault="005D36AE" w:rsidP="00C7226A"/>
  <w:p w14:paraId="4B47B462" w14:textId="77777777" w:rsidR="005D36AE" w:rsidRDefault="005D36AE" w:rsidP="00C7226A"/>
  <w:p w14:paraId="18DFFE74" w14:textId="77777777" w:rsidR="005D36AE" w:rsidRDefault="005D36AE" w:rsidP="00C7226A"/>
  <w:p w14:paraId="64315C5D" w14:textId="77777777" w:rsidR="005D36AE" w:rsidRDefault="005D36AE" w:rsidP="00C7226A"/>
  <w:p w14:paraId="54B14CC7" w14:textId="77777777" w:rsidR="005D36AE" w:rsidRDefault="005D36AE" w:rsidP="00C7226A"/>
  <w:p w14:paraId="30DB44D6" w14:textId="77777777" w:rsidR="005D36AE" w:rsidRDefault="005D36AE" w:rsidP="00C7226A"/>
  <w:p w14:paraId="66EC97B6" w14:textId="77777777" w:rsidR="005D36AE" w:rsidRDefault="005D36AE"/>
  <w:p w14:paraId="1D851662" w14:textId="77777777" w:rsidR="005D36AE" w:rsidRDefault="005D36AE" w:rsidP="00486017"/>
  <w:p w14:paraId="15B86B58" w14:textId="77777777" w:rsidR="005D36AE" w:rsidRDefault="005D36A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F3499" w14:textId="07FBF040" w:rsidR="005D36AE" w:rsidRPr="005D36AE" w:rsidRDefault="005D36AE" w:rsidP="00027449">
    <w:pPr>
      <w:jc w:val="right"/>
      <w:rPr>
        <w:rFonts w:ascii="Arial" w:hAnsi="Arial" w:cs="Arial"/>
      </w:rPr>
    </w:pPr>
    <w:r w:rsidRPr="005D36AE">
      <w:rPr>
        <w:rFonts w:ascii="Arial" w:hAnsi="Arial" w:cs="Arial"/>
      </w:rPr>
      <w:t xml:space="preserve">Page </w:t>
    </w:r>
    <w:r w:rsidRPr="005D36AE">
      <w:rPr>
        <w:rFonts w:ascii="Arial" w:hAnsi="Arial" w:cs="Arial"/>
      </w:rPr>
      <w:fldChar w:fldCharType="begin"/>
    </w:r>
    <w:r w:rsidRPr="005D36AE">
      <w:rPr>
        <w:rFonts w:ascii="Arial" w:hAnsi="Arial" w:cs="Arial"/>
      </w:rPr>
      <w:instrText xml:space="preserve"> PAGE </w:instrText>
    </w:r>
    <w:r w:rsidRPr="005D36AE">
      <w:rPr>
        <w:rFonts w:ascii="Arial" w:hAnsi="Arial" w:cs="Arial"/>
      </w:rPr>
      <w:fldChar w:fldCharType="separate"/>
    </w:r>
    <w:r w:rsidRPr="005D36AE">
      <w:rPr>
        <w:rFonts w:ascii="Arial" w:hAnsi="Arial" w:cs="Arial"/>
        <w:noProof/>
      </w:rPr>
      <w:t>14</w:t>
    </w:r>
    <w:r w:rsidRPr="005D36AE">
      <w:rPr>
        <w:rFonts w:ascii="Arial" w:hAnsi="Arial" w:cs="Arial"/>
      </w:rPr>
      <w:fldChar w:fldCharType="end"/>
    </w:r>
    <w:r w:rsidRPr="005D36AE">
      <w:rPr>
        <w:rFonts w:ascii="Arial" w:hAnsi="Arial" w:cs="Arial"/>
      </w:rPr>
      <w:t xml:space="preserve"> </w:t>
    </w:r>
  </w:p>
  <w:p w14:paraId="05F1ACC6" w14:textId="77777777" w:rsidR="005D36AE" w:rsidRDefault="005D36AE" w:rsidP="00027449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A684E8" w14:textId="77777777" w:rsidR="005D36AE" w:rsidRDefault="005D36AE" w:rsidP="00C7226A">
      <w:r>
        <w:separator/>
      </w:r>
    </w:p>
    <w:p w14:paraId="72458C20" w14:textId="77777777" w:rsidR="005D36AE" w:rsidRDefault="005D36AE" w:rsidP="00C7226A"/>
    <w:p w14:paraId="711D8B47" w14:textId="77777777" w:rsidR="005D36AE" w:rsidRDefault="005D36AE" w:rsidP="00C7226A"/>
    <w:p w14:paraId="1575131D" w14:textId="77777777" w:rsidR="005D36AE" w:rsidRDefault="005D36AE" w:rsidP="00C7226A"/>
    <w:p w14:paraId="476AFDCD" w14:textId="77777777" w:rsidR="005D36AE" w:rsidRDefault="005D36AE" w:rsidP="00C7226A"/>
    <w:p w14:paraId="6E977923" w14:textId="77777777" w:rsidR="005D36AE" w:rsidRDefault="005D36AE" w:rsidP="00C7226A"/>
    <w:p w14:paraId="440F217C" w14:textId="77777777" w:rsidR="005D36AE" w:rsidRDefault="005D36AE" w:rsidP="00C7226A"/>
    <w:p w14:paraId="13846FEF" w14:textId="77777777" w:rsidR="005D36AE" w:rsidRDefault="005D36AE" w:rsidP="00C7226A"/>
    <w:p w14:paraId="5AC6EE27" w14:textId="77777777" w:rsidR="005D36AE" w:rsidRDefault="005D36AE" w:rsidP="00C7226A"/>
    <w:p w14:paraId="1CAB2F34" w14:textId="77777777" w:rsidR="005D36AE" w:rsidRDefault="005D36AE" w:rsidP="00C7226A"/>
    <w:p w14:paraId="6E3E99FB" w14:textId="77777777" w:rsidR="005D36AE" w:rsidRDefault="005D36AE" w:rsidP="00C7226A"/>
    <w:p w14:paraId="72A625F2" w14:textId="77777777" w:rsidR="005D36AE" w:rsidRDefault="005D36AE" w:rsidP="00C7226A"/>
    <w:p w14:paraId="6B0AA72D" w14:textId="77777777" w:rsidR="005D36AE" w:rsidRDefault="005D36AE" w:rsidP="00C7226A"/>
    <w:p w14:paraId="12BC69B4" w14:textId="77777777" w:rsidR="005D36AE" w:rsidRDefault="005D36AE" w:rsidP="00C7226A"/>
    <w:p w14:paraId="612FD7B6" w14:textId="77777777" w:rsidR="005D36AE" w:rsidRDefault="005D36AE" w:rsidP="00C7226A"/>
    <w:p w14:paraId="0373393D" w14:textId="77777777" w:rsidR="005D36AE" w:rsidRDefault="005D36AE" w:rsidP="00C7226A"/>
    <w:p w14:paraId="76677DA6" w14:textId="77777777" w:rsidR="005D36AE" w:rsidRDefault="005D36AE" w:rsidP="00C7226A"/>
    <w:p w14:paraId="7B4C34C0" w14:textId="77777777" w:rsidR="005D36AE" w:rsidRDefault="005D36AE" w:rsidP="00C7226A"/>
    <w:p w14:paraId="359095DF" w14:textId="77777777" w:rsidR="005D36AE" w:rsidRDefault="005D36AE" w:rsidP="00C7226A"/>
    <w:p w14:paraId="06D26A0D" w14:textId="77777777" w:rsidR="005D36AE" w:rsidRDefault="005D36AE" w:rsidP="00C7226A"/>
    <w:p w14:paraId="513B26A0" w14:textId="77777777" w:rsidR="005D36AE" w:rsidRDefault="005D36AE" w:rsidP="00C7226A"/>
    <w:p w14:paraId="6545A0EA" w14:textId="77777777" w:rsidR="005D36AE" w:rsidRDefault="005D36AE" w:rsidP="00C7226A"/>
    <w:p w14:paraId="3B3B1437" w14:textId="77777777" w:rsidR="005D36AE" w:rsidRDefault="005D36AE" w:rsidP="00C7226A"/>
    <w:p w14:paraId="64834856" w14:textId="77777777" w:rsidR="005D36AE" w:rsidRDefault="005D36AE" w:rsidP="00C7226A"/>
    <w:p w14:paraId="1B7AFA97" w14:textId="77777777" w:rsidR="005D36AE" w:rsidRDefault="005D36AE" w:rsidP="00C7226A"/>
    <w:p w14:paraId="57EC232F" w14:textId="77777777" w:rsidR="005D36AE" w:rsidRDefault="005D36AE" w:rsidP="00C7226A"/>
    <w:p w14:paraId="190EA1FC" w14:textId="77777777" w:rsidR="005D36AE" w:rsidRDefault="005D36AE" w:rsidP="00C7226A"/>
    <w:p w14:paraId="61690734" w14:textId="77777777" w:rsidR="005D36AE" w:rsidRDefault="005D36AE" w:rsidP="00C7226A"/>
    <w:p w14:paraId="15463ABF" w14:textId="77777777" w:rsidR="005D36AE" w:rsidRDefault="005D36AE" w:rsidP="00C7226A"/>
    <w:p w14:paraId="42487798" w14:textId="77777777" w:rsidR="005D36AE" w:rsidRDefault="005D36AE" w:rsidP="00C7226A"/>
    <w:p w14:paraId="7120E39F" w14:textId="77777777" w:rsidR="005D36AE" w:rsidRDefault="005D36AE" w:rsidP="00C7226A"/>
    <w:p w14:paraId="15C95010" w14:textId="77777777" w:rsidR="005D36AE" w:rsidRDefault="005D36AE" w:rsidP="00C7226A"/>
    <w:p w14:paraId="67112EAE" w14:textId="77777777" w:rsidR="005D36AE" w:rsidRDefault="005D36AE" w:rsidP="00C7226A"/>
    <w:p w14:paraId="1938C43F" w14:textId="77777777" w:rsidR="005D36AE" w:rsidRDefault="005D36AE" w:rsidP="00C7226A"/>
    <w:p w14:paraId="31CD621B" w14:textId="77777777" w:rsidR="005D36AE" w:rsidRDefault="005D36AE" w:rsidP="00C7226A"/>
    <w:p w14:paraId="2F3968A5" w14:textId="77777777" w:rsidR="005D36AE" w:rsidRDefault="005D36AE" w:rsidP="00C7226A"/>
    <w:p w14:paraId="48705CAE" w14:textId="77777777" w:rsidR="005D36AE" w:rsidRDefault="005D36AE" w:rsidP="00C7226A"/>
    <w:p w14:paraId="19A057C7" w14:textId="77777777" w:rsidR="005D36AE" w:rsidRDefault="005D36AE" w:rsidP="00C7226A"/>
    <w:p w14:paraId="37543B98" w14:textId="77777777" w:rsidR="005D36AE" w:rsidRDefault="005D36AE" w:rsidP="00C7226A"/>
    <w:p w14:paraId="357F08F1" w14:textId="77777777" w:rsidR="005D36AE" w:rsidRDefault="005D36AE" w:rsidP="00C7226A"/>
    <w:p w14:paraId="6586CD68" w14:textId="77777777" w:rsidR="005D36AE" w:rsidRDefault="005D36AE" w:rsidP="00C7226A"/>
    <w:p w14:paraId="7F82F009" w14:textId="77777777" w:rsidR="005D36AE" w:rsidRDefault="005D36AE" w:rsidP="00C7226A"/>
    <w:p w14:paraId="5D3F80A1" w14:textId="77777777" w:rsidR="005D36AE" w:rsidRDefault="005D36AE" w:rsidP="00C7226A"/>
    <w:p w14:paraId="683687F6" w14:textId="77777777" w:rsidR="005D36AE" w:rsidRDefault="005D36AE" w:rsidP="00C7226A"/>
    <w:p w14:paraId="0F0AE2A7" w14:textId="77777777" w:rsidR="005D36AE" w:rsidRDefault="005D36AE" w:rsidP="00C7226A"/>
    <w:p w14:paraId="2FA5E4EE" w14:textId="77777777" w:rsidR="005D36AE" w:rsidRDefault="005D36AE" w:rsidP="00C7226A"/>
    <w:p w14:paraId="0A4C4426" w14:textId="77777777" w:rsidR="005D36AE" w:rsidRDefault="005D36AE" w:rsidP="00C7226A"/>
    <w:p w14:paraId="2ADF166F" w14:textId="77777777" w:rsidR="005D36AE" w:rsidRDefault="005D36AE" w:rsidP="00C7226A"/>
    <w:p w14:paraId="4B6C75BE" w14:textId="77777777" w:rsidR="005D36AE" w:rsidRDefault="005D36AE" w:rsidP="00C7226A"/>
    <w:p w14:paraId="1AEDD690" w14:textId="77777777" w:rsidR="005D36AE" w:rsidRDefault="005D36AE" w:rsidP="00C7226A"/>
    <w:p w14:paraId="314D124D" w14:textId="77777777" w:rsidR="005D36AE" w:rsidRDefault="005D36AE" w:rsidP="00C7226A"/>
    <w:p w14:paraId="74C3F274" w14:textId="77777777" w:rsidR="005D36AE" w:rsidRDefault="005D36AE" w:rsidP="00C7226A"/>
    <w:p w14:paraId="1C394E38" w14:textId="77777777" w:rsidR="005D36AE" w:rsidRDefault="005D36AE" w:rsidP="00C7226A"/>
    <w:p w14:paraId="5D7A7A68" w14:textId="77777777" w:rsidR="005D36AE" w:rsidRDefault="005D36AE" w:rsidP="00C7226A"/>
    <w:p w14:paraId="3EB6CD3C" w14:textId="77777777" w:rsidR="005D36AE" w:rsidRDefault="005D36AE" w:rsidP="00C7226A"/>
    <w:p w14:paraId="05EC4E64" w14:textId="77777777" w:rsidR="005D36AE" w:rsidRDefault="005D36AE" w:rsidP="00C7226A"/>
    <w:p w14:paraId="558812C4" w14:textId="77777777" w:rsidR="005D36AE" w:rsidRDefault="005D36AE" w:rsidP="00C7226A"/>
    <w:p w14:paraId="6044CB22" w14:textId="77777777" w:rsidR="005D36AE" w:rsidRDefault="005D36AE" w:rsidP="00C7226A"/>
    <w:p w14:paraId="4A31C0B3" w14:textId="77777777" w:rsidR="005D36AE" w:rsidRDefault="005D36AE" w:rsidP="00C7226A"/>
    <w:p w14:paraId="71BA7BB3" w14:textId="77777777" w:rsidR="005D36AE" w:rsidRDefault="005D36AE" w:rsidP="00C7226A"/>
    <w:p w14:paraId="1A2878B7" w14:textId="77777777" w:rsidR="005D36AE" w:rsidRDefault="005D36AE" w:rsidP="00C7226A"/>
    <w:p w14:paraId="1DABD388" w14:textId="77777777" w:rsidR="005D36AE" w:rsidRDefault="005D36AE" w:rsidP="00C7226A"/>
    <w:p w14:paraId="63DED415" w14:textId="77777777" w:rsidR="005D36AE" w:rsidRDefault="005D36AE" w:rsidP="00C7226A"/>
    <w:p w14:paraId="767B1500" w14:textId="77777777" w:rsidR="005D36AE" w:rsidRDefault="005D36AE" w:rsidP="00C7226A"/>
    <w:p w14:paraId="6AE18600" w14:textId="77777777" w:rsidR="005D36AE" w:rsidRDefault="005D36AE" w:rsidP="00C7226A"/>
    <w:p w14:paraId="68DEA881" w14:textId="77777777" w:rsidR="005D36AE" w:rsidRDefault="005D36AE" w:rsidP="00C7226A"/>
    <w:p w14:paraId="40F35C77" w14:textId="77777777" w:rsidR="005D36AE" w:rsidRDefault="005D36AE" w:rsidP="00C7226A"/>
    <w:p w14:paraId="532F27E2" w14:textId="77777777" w:rsidR="005D36AE" w:rsidRDefault="005D36AE" w:rsidP="00C7226A"/>
    <w:p w14:paraId="5319DD18" w14:textId="77777777" w:rsidR="005D36AE" w:rsidRDefault="005D36AE" w:rsidP="00C7226A"/>
    <w:p w14:paraId="2243D350" w14:textId="77777777" w:rsidR="005D36AE" w:rsidRDefault="005D36AE" w:rsidP="00C7226A"/>
    <w:p w14:paraId="1F0E65A1" w14:textId="77777777" w:rsidR="005D36AE" w:rsidRDefault="005D36AE" w:rsidP="00C7226A"/>
    <w:p w14:paraId="065D827F" w14:textId="77777777" w:rsidR="005D36AE" w:rsidRDefault="005D36AE" w:rsidP="00C7226A"/>
    <w:p w14:paraId="4C63EDAB" w14:textId="77777777" w:rsidR="005D36AE" w:rsidRDefault="005D36AE" w:rsidP="00C7226A"/>
    <w:p w14:paraId="30A1A76B" w14:textId="77777777" w:rsidR="005D36AE" w:rsidRDefault="005D36AE" w:rsidP="00C7226A"/>
    <w:p w14:paraId="44A075BC" w14:textId="77777777" w:rsidR="005D36AE" w:rsidRDefault="005D36AE" w:rsidP="00C7226A"/>
    <w:p w14:paraId="5AD17A2C" w14:textId="77777777" w:rsidR="005D36AE" w:rsidRDefault="005D36AE" w:rsidP="00C7226A"/>
    <w:p w14:paraId="3148D1C3" w14:textId="77777777" w:rsidR="005D36AE" w:rsidRDefault="005D36AE" w:rsidP="00C7226A"/>
    <w:p w14:paraId="51A3EF45" w14:textId="77777777" w:rsidR="005D36AE" w:rsidRDefault="005D36AE" w:rsidP="00C7226A"/>
    <w:p w14:paraId="191F0435" w14:textId="77777777" w:rsidR="005D36AE" w:rsidRDefault="005D36AE" w:rsidP="00C7226A"/>
    <w:p w14:paraId="55F12C6F" w14:textId="77777777" w:rsidR="005D36AE" w:rsidRDefault="005D36AE" w:rsidP="00C7226A"/>
    <w:p w14:paraId="20428D98" w14:textId="77777777" w:rsidR="005D36AE" w:rsidRDefault="005D36AE" w:rsidP="00C7226A"/>
    <w:p w14:paraId="343ECFF2" w14:textId="77777777" w:rsidR="005D36AE" w:rsidRDefault="005D36AE" w:rsidP="00C7226A"/>
    <w:p w14:paraId="68BC3494" w14:textId="77777777" w:rsidR="005D36AE" w:rsidRDefault="005D36AE" w:rsidP="00C7226A"/>
    <w:p w14:paraId="1739FE6A" w14:textId="77777777" w:rsidR="005D36AE" w:rsidRDefault="005D36AE" w:rsidP="00C7226A"/>
    <w:p w14:paraId="26E1EA86" w14:textId="77777777" w:rsidR="005D36AE" w:rsidRDefault="005D36AE"/>
    <w:p w14:paraId="43EECB21" w14:textId="77777777" w:rsidR="005D36AE" w:rsidRDefault="005D36AE" w:rsidP="00486017"/>
    <w:p w14:paraId="3AF39086" w14:textId="77777777" w:rsidR="005D36AE" w:rsidRDefault="005D36AE"/>
  </w:footnote>
  <w:footnote w:type="continuationSeparator" w:id="0">
    <w:p w14:paraId="619E8104" w14:textId="77777777" w:rsidR="005D36AE" w:rsidRDefault="005D36AE" w:rsidP="00C7226A">
      <w:r>
        <w:continuationSeparator/>
      </w:r>
    </w:p>
    <w:p w14:paraId="18C86127" w14:textId="77777777" w:rsidR="005D36AE" w:rsidRDefault="005D36AE" w:rsidP="00C7226A"/>
    <w:p w14:paraId="5A43E1D1" w14:textId="77777777" w:rsidR="005D36AE" w:rsidRDefault="005D36AE" w:rsidP="00C7226A"/>
    <w:p w14:paraId="793B0828" w14:textId="77777777" w:rsidR="005D36AE" w:rsidRDefault="005D36AE" w:rsidP="00C7226A"/>
    <w:p w14:paraId="68B4E2AF" w14:textId="77777777" w:rsidR="005D36AE" w:rsidRDefault="005D36AE" w:rsidP="00C7226A"/>
    <w:p w14:paraId="7E695306" w14:textId="77777777" w:rsidR="005D36AE" w:rsidRDefault="005D36AE" w:rsidP="00C7226A"/>
    <w:p w14:paraId="29A30C42" w14:textId="77777777" w:rsidR="005D36AE" w:rsidRDefault="005D36AE" w:rsidP="00C7226A"/>
    <w:p w14:paraId="6F1A1C36" w14:textId="77777777" w:rsidR="005D36AE" w:rsidRDefault="005D36AE" w:rsidP="00C7226A"/>
    <w:p w14:paraId="57B93475" w14:textId="77777777" w:rsidR="005D36AE" w:rsidRDefault="005D36AE" w:rsidP="00C7226A"/>
    <w:p w14:paraId="771E5B9F" w14:textId="77777777" w:rsidR="005D36AE" w:rsidRDefault="005D36AE" w:rsidP="00C7226A"/>
    <w:p w14:paraId="62ADCAE9" w14:textId="77777777" w:rsidR="005D36AE" w:rsidRDefault="005D36AE" w:rsidP="00C7226A"/>
    <w:p w14:paraId="404E3911" w14:textId="77777777" w:rsidR="005D36AE" w:rsidRDefault="005D36AE" w:rsidP="00C7226A"/>
    <w:p w14:paraId="13F014A6" w14:textId="77777777" w:rsidR="005D36AE" w:rsidRDefault="005D36AE" w:rsidP="00C7226A"/>
    <w:p w14:paraId="7C54E51D" w14:textId="77777777" w:rsidR="005D36AE" w:rsidRDefault="005D36AE" w:rsidP="00C7226A"/>
    <w:p w14:paraId="5FE68E4E" w14:textId="77777777" w:rsidR="005D36AE" w:rsidRDefault="005D36AE" w:rsidP="00C7226A"/>
    <w:p w14:paraId="2AEE4172" w14:textId="77777777" w:rsidR="005D36AE" w:rsidRDefault="005D36AE" w:rsidP="00C7226A"/>
    <w:p w14:paraId="1151769A" w14:textId="77777777" w:rsidR="005D36AE" w:rsidRDefault="005D36AE" w:rsidP="00C7226A"/>
    <w:p w14:paraId="7D3FB0A8" w14:textId="77777777" w:rsidR="005D36AE" w:rsidRDefault="005D36AE" w:rsidP="00C7226A"/>
    <w:p w14:paraId="0F691E83" w14:textId="77777777" w:rsidR="005D36AE" w:rsidRDefault="005D36AE" w:rsidP="00C7226A"/>
    <w:p w14:paraId="4EC43645" w14:textId="77777777" w:rsidR="005D36AE" w:rsidRDefault="005D36AE" w:rsidP="00C7226A"/>
    <w:p w14:paraId="5862D520" w14:textId="77777777" w:rsidR="005D36AE" w:rsidRDefault="005D36AE" w:rsidP="00C7226A"/>
    <w:p w14:paraId="62970138" w14:textId="77777777" w:rsidR="005D36AE" w:rsidRDefault="005D36AE" w:rsidP="00C7226A"/>
    <w:p w14:paraId="56169DF4" w14:textId="77777777" w:rsidR="005D36AE" w:rsidRDefault="005D36AE" w:rsidP="00C7226A"/>
    <w:p w14:paraId="3CB686F6" w14:textId="77777777" w:rsidR="005D36AE" w:rsidRDefault="005D36AE" w:rsidP="00C7226A"/>
    <w:p w14:paraId="416465BB" w14:textId="77777777" w:rsidR="005D36AE" w:rsidRDefault="005D36AE" w:rsidP="00C7226A"/>
    <w:p w14:paraId="439F9305" w14:textId="77777777" w:rsidR="005D36AE" w:rsidRDefault="005D36AE" w:rsidP="00C7226A"/>
    <w:p w14:paraId="5BD809B8" w14:textId="77777777" w:rsidR="005D36AE" w:rsidRDefault="005D36AE" w:rsidP="00C7226A"/>
    <w:p w14:paraId="09F9CF0F" w14:textId="77777777" w:rsidR="005D36AE" w:rsidRDefault="005D36AE" w:rsidP="00C7226A"/>
    <w:p w14:paraId="4F89258D" w14:textId="77777777" w:rsidR="005D36AE" w:rsidRDefault="005D36AE" w:rsidP="00C7226A"/>
    <w:p w14:paraId="5B72676A" w14:textId="77777777" w:rsidR="005D36AE" w:rsidRDefault="005D36AE" w:rsidP="00C7226A"/>
    <w:p w14:paraId="4EF63B81" w14:textId="77777777" w:rsidR="005D36AE" w:rsidRDefault="005D36AE" w:rsidP="00C7226A"/>
    <w:p w14:paraId="57559037" w14:textId="77777777" w:rsidR="005D36AE" w:rsidRDefault="005D36AE" w:rsidP="00C7226A"/>
    <w:p w14:paraId="088A6B58" w14:textId="77777777" w:rsidR="005D36AE" w:rsidRDefault="005D36AE" w:rsidP="00C7226A"/>
    <w:p w14:paraId="4144CEE2" w14:textId="77777777" w:rsidR="005D36AE" w:rsidRDefault="005D36AE" w:rsidP="00C7226A"/>
    <w:p w14:paraId="07C18B9F" w14:textId="77777777" w:rsidR="005D36AE" w:rsidRDefault="005D36AE" w:rsidP="00C7226A"/>
    <w:p w14:paraId="27160C3C" w14:textId="77777777" w:rsidR="005D36AE" w:rsidRDefault="005D36AE" w:rsidP="00C7226A"/>
    <w:p w14:paraId="13E0197D" w14:textId="77777777" w:rsidR="005D36AE" w:rsidRDefault="005D36AE" w:rsidP="00C7226A"/>
    <w:p w14:paraId="173E9306" w14:textId="77777777" w:rsidR="005D36AE" w:rsidRDefault="005D36AE" w:rsidP="00C7226A"/>
    <w:p w14:paraId="569B1303" w14:textId="77777777" w:rsidR="005D36AE" w:rsidRDefault="005D36AE" w:rsidP="00C7226A"/>
    <w:p w14:paraId="16353F05" w14:textId="77777777" w:rsidR="005D36AE" w:rsidRDefault="005D36AE" w:rsidP="00C7226A"/>
    <w:p w14:paraId="13BF6FFF" w14:textId="77777777" w:rsidR="005D36AE" w:rsidRDefault="005D36AE" w:rsidP="00C7226A"/>
    <w:p w14:paraId="3238408F" w14:textId="77777777" w:rsidR="005D36AE" w:rsidRDefault="005D36AE" w:rsidP="00C7226A"/>
    <w:p w14:paraId="33118D42" w14:textId="77777777" w:rsidR="005D36AE" w:rsidRDefault="005D36AE" w:rsidP="00C7226A"/>
    <w:p w14:paraId="4364F89D" w14:textId="77777777" w:rsidR="005D36AE" w:rsidRDefault="005D36AE" w:rsidP="00C7226A"/>
    <w:p w14:paraId="13A27E7F" w14:textId="77777777" w:rsidR="005D36AE" w:rsidRDefault="005D36AE" w:rsidP="00C7226A"/>
    <w:p w14:paraId="5BDB9159" w14:textId="77777777" w:rsidR="005D36AE" w:rsidRDefault="005D36AE" w:rsidP="00C7226A"/>
    <w:p w14:paraId="1163DA8D" w14:textId="77777777" w:rsidR="005D36AE" w:rsidRDefault="005D36AE" w:rsidP="00C7226A"/>
    <w:p w14:paraId="3EC4172F" w14:textId="77777777" w:rsidR="005D36AE" w:rsidRDefault="005D36AE" w:rsidP="00C7226A"/>
    <w:p w14:paraId="03BA3640" w14:textId="77777777" w:rsidR="005D36AE" w:rsidRDefault="005D36AE" w:rsidP="00C7226A"/>
    <w:p w14:paraId="19BFF65E" w14:textId="77777777" w:rsidR="005D36AE" w:rsidRDefault="005D36AE" w:rsidP="00C7226A"/>
    <w:p w14:paraId="745B21B4" w14:textId="77777777" w:rsidR="005D36AE" w:rsidRDefault="005D36AE" w:rsidP="00C7226A"/>
    <w:p w14:paraId="6728E103" w14:textId="77777777" w:rsidR="005D36AE" w:rsidRDefault="005D36AE" w:rsidP="00C7226A"/>
    <w:p w14:paraId="264D1C37" w14:textId="77777777" w:rsidR="005D36AE" w:rsidRDefault="005D36AE" w:rsidP="00C7226A"/>
    <w:p w14:paraId="77402193" w14:textId="77777777" w:rsidR="005D36AE" w:rsidRDefault="005D36AE" w:rsidP="00C7226A"/>
    <w:p w14:paraId="7254FC0F" w14:textId="77777777" w:rsidR="005D36AE" w:rsidRDefault="005D36AE" w:rsidP="00C7226A"/>
    <w:p w14:paraId="4156CECC" w14:textId="77777777" w:rsidR="005D36AE" w:rsidRDefault="005D36AE" w:rsidP="00C7226A"/>
    <w:p w14:paraId="3A4851FC" w14:textId="77777777" w:rsidR="005D36AE" w:rsidRDefault="005D36AE" w:rsidP="00C7226A"/>
    <w:p w14:paraId="037DFD47" w14:textId="77777777" w:rsidR="005D36AE" w:rsidRDefault="005D36AE" w:rsidP="00C7226A"/>
    <w:p w14:paraId="136A4046" w14:textId="77777777" w:rsidR="005D36AE" w:rsidRDefault="005D36AE" w:rsidP="00C7226A"/>
    <w:p w14:paraId="6E3068BC" w14:textId="77777777" w:rsidR="005D36AE" w:rsidRDefault="005D36AE" w:rsidP="00C7226A"/>
    <w:p w14:paraId="522EF40D" w14:textId="77777777" w:rsidR="005D36AE" w:rsidRDefault="005D36AE" w:rsidP="00C7226A"/>
    <w:p w14:paraId="6E556505" w14:textId="77777777" w:rsidR="005D36AE" w:rsidRDefault="005D36AE" w:rsidP="00C7226A"/>
    <w:p w14:paraId="5D1169E6" w14:textId="77777777" w:rsidR="005D36AE" w:rsidRDefault="005D36AE" w:rsidP="00C7226A"/>
    <w:p w14:paraId="00188AC7" w14:textId="77777777" w:rsidR="005D36AE" w:rsidRDefault="005D36AE" w:rsidP="00C7226A"/>
    <w:p w14:paraId="4890AF30" w14:textId="77777777" w:rsidR="005D36AE" w:rsidRDefault="005D36AE" w:rsidP="00C7226A"/>
    <w:p w14:paraId="719D956F" w14:textId="77777777" w:rsidR="005D36AE" w:rsidRDefault="005D36AE" w:rsidP="00C7226A"/>
    <w:p w14:paraId="457AB85D" w14:textId="77777777" w:rsidR="005D36AE" w:rsidRDefault="005D36AE" w:rsidP="00C7226A"/>
    <w:p w14:paraId="0FFF9723" w14:textId="77777777" w:rsidR="005D36AE" w:rsidRDefault="005D36AE" w:rsidP="00C7226A"/>
    <w:p w14:paraId="5B55DAE7" w14:textId="77777777" w:rsidR="005D36AE" w:rsidRDefault="005D36AE" w:rsidP="00C7226A"/>
    <w:p w14:paraId="07BBAACF" w14:textId="77777777" w:rsidR="005D36AE" w:rsidRDefault="005D36AE" w:rsidP="00C7226A"/>
    <w:p w14:paraId="45948756" w14:textId="77777777" w:rsidR="005D36AE" w:rsidRDefault="005D36AE" w:rsidP="00C7226A"/>
    <w:p w14:paraId="6E18DAA9" w14:textId="77777777" w:rsidR="005D36AE" w:rsidRDefault="005D36AE" w:rsidP="00C7226A"/>
    <w:p w14:paraId="4A897F3A" w14:textId="77777777" w:rsidR="005D36AE" w:rsidRDefault="005D36AE" w:rsidP="00C7226A"/>
    <w:p w14:paraId="17E2BB66" w14:textId="77777777" w:rsidR="005D36AE" w:rsidRDefault="005D36AE" w:rsidP="00C7226A"/>
    <w:p w14:paraId="703BFE09" w14:textId="77777777" w:rsidR="005D36AE" w:rsidRDefault="005D36AE" w:rsidP="00C7226A"/>
    <w:p w14:paraId="488D9222" w14:textId="77777777" w:rsidR="005D36AE" w:rsidRDefault="005D36AE" w:rsidP="00C7226A"/>
    <w:p w14:paraId="7A2C0DB8" w14:textId="77777777" w:rsidR="005D36AE" w:rsidRDefault="005D36AE" w:rsidP="00C7226A"/>
    <w:p w14:paraId="07175737" w14:textId="77777777" w:rsidR="005D36AE" w:rsidRDefault="005D36AE" w:rsidP="00C7226A"/>
    <w:p w14:paraId="257986C3" w14:textId="77777777" w:rsidR="005D36AE" w:rsidRDefault="005D36AE" w:rsidP="00C7226A"/>
    <w:p w14:paraId="4233C001" w14:textId="77777777" w:rsidR="005D36AE" w:rsidRDefault="005D36AE" w:rsidP="00C7226A"/>
    <w:p w14:paraId="5659C60C" w14:textId="77777777" w:rsidR="005D36AE" w:rsidRDefault="005D36AE" w:rsidP="00C7226A"/>
    <w:p w14:paraId="4D0F9279" w14:textId="77777777" w:rsidR="005D36AE" w:rsidRDefault="005D36AE" w:rsidP="00C7226A"/>
    <w:p w14:paraId="69731D2C" w14:textId="77777777" w:rsidR="005D36AE" w:rsidRDefault="005D36AE" w:rsidP="00C7226A"/>
    <w:p w14:paraId="00330C70" w14:textId="77777777" w:rsidR="005D36AE" w:rsidRDefault="005D36AE" w:rsidP="00C7226A"/>
    <w:p w14:paraId="4170C3EF" w14:textId="77777777" w:rsidR="005D36AE" w:rsidRDefault="005D36AE"/>
    <w:p w14:paraId="1E1977DA" w14:textId="77777777" w:rsidR="005D36AE" w:rsidRDefault="005D36AE" w:rsidP="00486017"/>
    <w:p w14:paraId="5217A7C2" w14:textId="77777777" w:rsidR="005D36AE" w:rsidRDefault="005D36A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67357A" w14:textId="77777777" w:rsidR="005D36AE" w:rsidRDefault="005D36AE" w:rsidP="00C7226A"/>
  <w:p w14:paraId="0E7B5EAB" w14:textId="77777777" w:rsidR="005D36AE" w:rsidRDefault="005D36AE" w:rsidP="00C7226A"/>
  <w:p w14:paraId="2DEB7554" w14:textId="77777777" w:rsidR="005D36AE" w:rsidRDefault="005D36AE" w:rsidP="00C7226A"/>
  <w:p w14:paraId="3D00DBA0" w14:textId="77777777" w:rsidR="005D36AE" w:rsidRDefault="005D36AE" w:rsidP="00C7226A"/>
  <w:p w14:paraId="64F6673C" w14:textId="77777777" w:rsidR="005D36AE" w:rsidRDefault="005D36AE" w:rsidP="00C7226A"/>
  <w:p w14:paraId="5BE34808" w14:textId="77777777" w:rsidR="005D36AE" w:rsidRDefault="005D36AE" w:rsidP="00C7226A"/>
  <w:p w14:paraId="394F2F93" w14:textId="77777777" w:rsidR="005D36AE" w:rsidRDefault="005D36AE" w:rsidP="00C7226A"/>
  <w:p w14:paraId="2DE0FDFC" w14:textId="77777777" w:rsidR="005D36AE" w:rsidRDefault="005D36AE" w:rsidP="00C7226A"/>
  <w:p w14:paraId="2B7C6F62" w14:textId="77777777" w:rsidR="005D36AE" w:rsidRDefault="005D36AE" w:rsidP="00C7226A"/>
  <w:p w14:paraId="5FC9DD57" w14:textId="77777777" w:rsidR="005D36AE" w:rsidRDefault="005D36AE" w:rsidP="00C7226A"/>
  <w:p w14:paraId="5E3D2B2B" w14:textId="77777777" w:rsidR="005D36AE" w:rsidRDefault="005D36AE" w:rsidP="00C7226A"/>
  <w:p w14:paraId="6BAE0548" w14:textId="77777777" w:rsidR="005D36AE" w:rsidRDefault="005D36AE" w:rsidP="00C7226A"/>
  <w:p w14:paraId="0E0D943E" w14:textId="77777777" w:rsidR="005D36AE" w:rsidRDefault="005D36AE" w:rsidP="00C7226A"/>
  <w:p w14:paraId="39FCD661" w14:textId="77777777" w:rsidR="005D36AE" w:rsidRDefault="005D36AE" w:rsidP="00C7226A"/>
  <w:p w14:paraId="33B9287F" w14:textId="77777777" w:rsidR="005D36AE" w:rsidRDefault="005D36AE" w:rsidP="00C7226A"/>
  <w:p w14:paraId="61536122" w14:textId="77777777" w:rsidR="005D36AE" w:rsidRDefault="005D36AE" w:rsidP="00C7226A"/>
  <w:p w14:paraId="56C23CC0" w14:textId="77777777" w:rsidR="005D36AE" w:rsidRDefault="005D36AE" w:rsidP="00C7226A"/>
  <w:p w14:paraId="74A18510" w14:textId="77777777" w:rsidR="005D36AE" w:rsidRDefault="005D36AE" w:rsidP="00C7226A"/>
  <w:p w14:paraId="737AA58E" w14:textId="77777777" w:rsidR="005D36AE" w:rsidRDefault="005D36AE" w:rsidP="00C7226A"/>
  <w:p w14:paraId="432E2468" w14:textId="77777777" w:rsidR="005D36AE" w:rsidRDefault="005D36AE" w:rsidP="00C7226A"/>
  <w:p w14:paraId="5C37924E" w14:textId="77777777" w:rsidR="005D36AE" w:rsidRDefault="005D36AE" w:rsidP="00C7226A"/>
  <w:p w14:paraId="5AF4A316" w14:textId="77777777" w:rsidR="005D36AE" w:rsidRDefault="005D36AE" w:rsidP="00C7226A"/>
  <w:p w14:paraId="76215A48" w14:textId="77777777" w:rsidR="005D36AE" w:rsidRDefault="005D36AE" w:rsidP="00C7226A"/>
  <w:p w14:paraId="78916D72" w14:textId="77777777" w:rsidR="005D36AE" w:rsidRDefault="005D36AE" w:rsidP="00C7226A"/>
  <w:p w14:paraId="7E20A0D3" w14:textId="77777777" w:rsidR="005D36AE" w:rsidRDefault="005D36AE" w:rsidP="00C7226A"/>
  <w:p w14:paraId="44C6CCF1" w14:textId="77777777" w:rsidR="005D36AE" w:rsidRDefault="005D36AE" w:rsidP="00C7226A"/>
  <w:p w14:paraId="19B110FF" w14:textId="77777777" w:rsidR="005D36AE" w:rsidRDefault="005D36AE" w:rsidP="00C7226A"/>
  <w:p w14:paraId="38E5B924" w14:textId="77777777" w:rsidR="005D36AE" w:rsidRDefault="005D36AE" w:rsidP="00C7226A"/>
  <w:p w14:paraId="5FFC5DE3" w14:textId="77777777" w:rsidR="005D36AE" w:rsidRDefault="005D36AE" w:rsidP="00C7226A"/>
  <w:p w14:paraId="6FAAB610" w14:textId="77777777" w:rsidR="005D36AE" w:rsidRDefault="005D36AE" w:rsidP="00C7226A"/>
  <w:p w14:paraId="03177389" w14:textId="77777777" w:rsidR="005D36AE" w:rsidRDefault="005D36AE" w:rsidP="00C7226A"/>
  <w:p w14:paraId="35B7FBA7" w14:textId="77777777" w:rsidR="005D36AE" w:rsidRDefault="005D36AE" w:rsidP="00C7226A"/>
  <w:p w14:paraId="6E3E07F0" w14:textId="77777777" w:rsidR="005D36AE" w:rsidRDefault="005D36AE" w:rsidP="00C7226A"/>
  <w:p w14:paraId="5CC383F6" w14:textId="77777777" w:rsidR="005D36AE" w:rsidRDefault="005D36AE" w:rsidP="00C7226A"/>
  <w:p w14:paraId="53AA6549" w14:textId="77777777" w:rsidR="005D36AE" w:rsidRDefault="005D36AE" w:rsidP="00C7226A"/>
  <w:p w14:paraId="4AFC7118" w14:textId="77777777" w:rsidR="005D36AE" w:rsidRDefault="005D36AE" w:rsidP="00C7226A"/>
  <w:p w14:paraId="518B7BD0" w14:textId="77777777" w:rsidR="005D36AE" w:rsidRDefault="005D36AE" w:rsidP="00C7226A"/>
  <w:p w14:paraId="6F19A916" w14:textId="77777777" w:rsidR="005D36AE" w:rsidRDefault="005D36AE" w:rsidP="00C7226A"/>
  <w:p w14:paraId="4678989E" w14:textId="77777777" w:rsidR="005D36AE" w:rsidRDefault="005D36AE" w:rsidP="00C7226A"/>
  <w:p w14:paraId="1B83C755" w14:textId="77777777" w:rsidR="005D36AE" w:rsidRDefault="005D36AE" w:rsidP="00C7226A"/>
  <w:p w14:paraId="2982CADE" w14:textId="77777777" w:rsidR="005D36AE" w:rsidRDefault="005D36AE" w:rsidP="00C7226A"/>
  <w:p w14:paraId="19AD68F6" w14:textId="77777777" w:rsidR="005D36AE" w:rsidRDefault="005D36AE" w:rsidP="00C7226A"/>
  <w:p w14:paraId="2CA075B1" w14:textId="77777777" w:rsidR="005D36AE" w:rsidRDefault="005D36AE" w:rsidP="00C7226A"/>
  <w:p w14:paraId="22CFD65A" w14:textId="77777777" w:rsidR="005D36AE" w:rsidRDefault="005D36AE" w:rsidP="00C7226A"/>
  <w:p w14:paraId="1A5F0660" w14:textId="77777777" w:rsidR="005D36AE" w:rsidRDefault="005D36AE" w:rsidP="00C7226A"/>
  <w:p w14:paraId="4A8455E2" w14:textId="77777777" w:rsidR="005D36AE" w:rsidRDefault="005D36AE" w:rsidP="00C7226A"/>
  <w:p w14:paraId="51DFA41B" w14:textId="77777777" w:rsidR="005D36AE" w:rsidRDefault="005D36AE" w:rsidP="00C7226A"/>
  <w:p w14:paraId="0BA773F5" w14:textId="77777777" w:rsidR="005D36AE" w:rsidRDefault="005D36AE" w:rsidP="00C7226A"/>
  <w:p w14:paraId="321830CE" w14:textId="77777777" w:rsidR="005D36AE" w:rsidRDefault="005D36AE" w:rsidP="00C7226A"/>
  <w:p w14:paraId="65152E84" w14:textId="77777777" w:rsidR="005D36AE" w:rsidRDefault="005D36AE" w:rsidP="00C7226A"/>
  <w:p w14:paraId="78A67C6E" w14:textId="77777777" w:rsidR="005D36AE" w:rsidRDefault="005D36AE" w:rsidP="00C7226A"/>
  <w:p w14:paraId="2600792E" w14:textId="77777777" w:rsidR="005D36AE" w:rsidRDefault="005D36AE" w:rsidP="00C7226A"/>
  <w:p w14:paraId="7B359EDE" w14:textId="77777777" w:rsidR="005D36AE" w:rsidRDefault="005D36AE" w:rsidP="00C7226A"/>
  <w:p w14:paraId="531C9D96" w14:textId="77777777" w:rsidR="005D36AE" w:rsidRDefault="005D36AE" w:rsidP="00C7226A"/>
  <w:p w14:paraId="0BD675E9" w14:textId="77777777" w:rsidR="005D36AE" w:rsidRDefault="005D36AE" w:rsidP="00C7226A"/>
  <w:p w14:paraId="3D762D22" w14:textId="77777777" w:rsidR="005D36AE" w:rsidRDefault="005D36AE" w:rsidP="00C7226A"/>
  <w:p w14:paraId="79AE41BF" w14:textId="77777777" w:rsidR="005D36AE" w:rsidRDefault="005D36AE" w:rsidP="00C7226A"/>
  <w:p w14:paraId="2D1D38C5" w14:textId="77777777" w:rsidR="005D36AE" w:rsidRDefault="005D36AE" w:rsidP="00C7226A"/>
  <w:p w14:paraId="5517A51F" w14:textId="77777777" w:rsidR="005D36AE" w:rsidRDefault="005D36AE" w:rsidP="00C7226A"/>
  <w:p w14:paraId="07268203" w14:textId="77777777" w:rsidR="005D36AE" w:rsidRDefault="005D36AE" w:rsidP="00C7226A"/>
  <w:p w14:paraId="6B566835" w14:textId="77777777" w:rsidR="005D36AE" w:rsidRDefault="005D36AE" w:rsidP="00C7226A"/>
  <w:p w14:paraId="6CE89F27" w14:textId="77777777" w:rsidR="005D36AE" w:rsidRDefault="005D36AE" w:rsidP="00C7226A"/>
  <w:p w14:paraId="332E9C92" w14:textId="77777777" w:rsidR="005D36AE" w:rsidRDefault="005D36AE" w:rsidP="00C7226A"/>
  <w:p w14:paraId="1E395B31" w14:textId="77777777" w:rsidR="005D36AE" w:rsidRDefault="005D36AE" w:rsidP="00C7226A"/>
  <w:p w14:paraId="196C2B96" w14:textId="77777777" w:rsidR="005D36AE" w:rsidRDefault="005D36AE" w:rsidP="00C7226A"/>
  <w:p w14:paraId="65D0E997" w14:textId="77777777" w:rsidR="005D36AE" w:rsidRDefault="005D36AE" w:rsidP="00C7226A"/>
  <w:p w14:paraId="1A9E265E" w14:textId="77777777" w:rsidR="005D36AE" w:rsidRDefault="005D36AE" w:rsidP="00C7226A"/>
  <w:p w14:paraId="403295D4" w14:textId="77777777" w:rsidR="005D36AE" w:rsidRDefault="005D36AE" w:rsidP="00C7226A"/>
  <w:p w14:paraId="6FAAA9E6" w14:textId="77777777" w:rsidR="005D36AE" w:rsidRDefault="005D36AE" w:rsidP="00C7226A"/>
  <w:p w14:paraId="0144CC21" w14:textId="77777777" w:rsidR="005D36AE" w:rsidRDefault="005D36AE" w:rsidP="00C7226A"/>
  <w:p w14:paraId="4757ACEF" w14:textId="77777777" w:rsidR="005D36AE" w:rsidRDefault="005D36AE" w:rsidP="00C7226A"/>
  <w:p w14:paraId="09922758" w14:textId="77777777" w:rsidR="005D36AE" w:rsidRDefault="005D36AE" w:rsidP="00C7226A"/>
  <w:p w14:paraId="46FC03BB" w14:textId="77777777" w:rsidR="005D36AE" w:rsidRDefault="005D36AE" w:rsidP="00C7226A"/>
  <w:p w14:paraId="4D27EF94" w14:textId="77777777" w:rsidR="005D36AE" w:rsidRDefault="005D36AE"/>
  <w:p w14:paraId="101EE805" w14:textId="77777777" w:rsidR="005D36AE" w:rsidRDefault="005D36AE" w:rsidP="00486017"/>
  <w:p w14:paraId="0CB7C6D6" w14:textId="77777777" w:rsidR="005D36AE" w:rsidRDefault="005D36A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ADACED" w14:textId="77777777" w:rsidR="005D36AE" w:rsidRDefault="005D36AE" w:rsidP="00C7226A"/>
  <w:p w14:paraId="7ECFBB4A" w14:textId="77777777" w:rsidR="005D36AE" w:rsidRDefault="005D36AE"/>
  <w:p w14:paraId="0250FE42" w14:textId="77777777" w:rsidR="005D36AE" w:rsidRDefault="005D36A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B7C3012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0FC5418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7C87DF0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1E4DE0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864841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B92DAD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D06DD4C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265DCA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C2E8E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92EE5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3D7764"/>
    <w:multiLevelType w:val="hybridMultilevel"/>
    <w:tmpl w:val="3A32E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F30C42"/>
    <w:multiLevelType w:val="multilevel"/>
    <w:tmpl w:val="D110EE82"/>
    <w:styleLink w:val="LFO2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12" w15:restartNumberingAfterBreak="0">
    <w:nsid w:val="09036C9A"/>
    <w:multiLevelType w:val="hybridMultilevel"/>
    <w:tmpl w:val="B87AC640"/>
    <w:lvl w:ilvl="0" w:tplc="F926CC30">
      <w:start w:val="1"/>
      <w:numFmt w:val="decimal"/>
      <w:pStyle w:val="Figure"/>
      <w:lvlText w:val="Fig. %1."/>
      <w:lvlJc w:val="left"/>
      <w:pPr>
        <w:ind w:left="360" w:hanging="360"/>
      </w:pPr>
      <w:rPr>
        <w:rFonts w:cs="Times New Roman" w:hint="default"/>
      </w:rPr>
    </w:lvl>
    <w:lvl w:ilvl="1" w:tplc="100C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100C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100C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100C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100C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100C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3" w15:restartNumberingAfterBreak="0">
    <w:nsid w:val="115643FC"/>
    <w:multiLevelType w:val="multilevel"/>
    <w:tmpl w:val="838CF4D8"/>
    <w:styleLink w:val="APPLICABLEDOCS"/>
    <w:lvl w:ilvl="0">
      <w:start w:val="1"/>
      <w:numFmt w:val="decimal"/>
      <w:lvlText w:val="[AD%1]"/>
      <w:lvlJc w:val="left"/>
      <w:pPr>
        <w:tabs>
          <w:tab w:val="num" w:pos="680"/>
        </w:tabs>
        <w:ind w:left="680" w:hanging="680"/>
      </w:pPr>
      <w:rPr>
        <w:rFonts w:ascii="Arial" w:hAnsi="Aria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12631CA7"/>
    <w:multiLevelType w:val="multilevel"/>
    <w:tmpl w:val="796A7E9A"/>
    <w:styleLink w:val="REFDOCS"/>
    <w:lvl w:ilvl="0">
      <w:start w:val="1"/>
      <w:numFmt w:val="decimal"/>
      <w:lvlText w:val="[RD%1]"/>
      <w:lvlJc w:val="left"/>
      <w:pPr>
        <w:tabs>
          <w:tab w:val="num" w:pos="680"/>
        </w:tabs>
        <w:ind w:left="680" w:hanging="680"/>
      </w:pPr>
      <w:rPr>
        <w:rFonts w:ascii="Arial" w:hAnsi="Arial" w:hint="default"/>
        <w:b w:val="0"/>
        <w:i w:val="0"/>
        <w:color w:val="auto"/>
        <w:sz w:val="20"/>
      </w:rPr>
    </w:lvl>
    <w:lvl w:ilvl="1">
      <w:start w:val="1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3.1.%3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12E05CDD"/>
    <w:multiLevelType w:val="hybridMultilevel"/>
    <w:tmpl w:val="93B06468"/>
    <w:lvl w:ilvl="0" w:tplc="D20EF4BA">
      <w:start w:val="1"/>
      <w:numFmt w:val="decimal"/>
      <w:pStyle w:val="GUIDELINEv4"/>
      <w:lvlText w:val="[G%1]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 w:tplc="0DC8F01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70B25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D427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6E566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F68426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92274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96A1D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D761AD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482775B"/>
    <w:multiLevelType w:val="multilevel"/>
    <w:tmpl w:val="86AE39E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val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vlJc w:val="left"/>
      <w:pPr>
        <w:ind w:left="1145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1689415E"/>
    <w:multiLevelType w:val="hybridMultilevel"/>
    <w:tmpl w:val="782A73BE"/>
    <w:lvl w:ilvl="0" w:tplc="58AE8982">
      <w:start w:val="1"/>
      <w:numFmt w:val="bullet"/>
      <w:pStyle w:val="BULLETDARKL1ALLV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D879AD"/>
    <w:multiLevelType w:val="hybridMultilevel"/>
    <w:tmpl w:val="4A8C698E"/>
    <w:lvl w:ilvl="0" w:tplc="0E4E36B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30929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2823F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122C8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CA2DF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BEBBC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B2DAD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C6A8F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50C0F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88F4F39"/>
    <w:multiLevelType w:val="hybridMultilevel"/>
    <w:tmpl w:val="DBAE2C78"/>
    <w:lvl w:ilvl="0" w:tplc="83F6F740">
      <w:start w:val="1"/>
      <w:numFmt w:val="decimal"/>
      <w:pStyle w:val="RD-REFDOCv4"/>
      <w:lvlText w:val="[RD%1]"/>
      <w:lvlJc w:val="left"/>
      <w:pPr>
        <w:tabs>
          <w:tab w:val="num" w:pos="1514"/>
        </w:tabs>
        <w:ind w:left="1514" w:hanging="794"/>
      </w:pPr>
      <w:rPr>
        <w:rFonts w:ascii="Times New Roman" w:hAnsi="Times New Roman" w:cs="Times New Roman" w:hint="default"/>
        <w:b w:val="0"/>
      </w:rPr>
    </w:lvl>
    <w:lvl w:ilvl="1" w:tplc="08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F34328C"/>
    <w:multiLevelType w:val="hybridMultilevel"/>
    <w:tmpl w:val="BE9041DE"/>
    <w:lvl w:ilvl="0" w:tplc="4EC66F5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468E3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CA90C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D6384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A2EB5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364BC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FCD07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DC29B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A4308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BE4E03"/>
    <w:multiLevelType w:val="hybridMultilevel"/>
    <w:tmpl w:val="F9EA3EDE"/>
    <w:lvl w:ilvl="0" w:tplc="388E31CE">
      <w:start w:val="1"/>
      <w:numFmt w:val="bullet"/>
      <w:pStyle w:val="BULLETEMPTYL2V4"/>
      <w:lvlText w:val="o"/>
      <w:lvlJc w:val="left"/>
      <w:pPr>
        <w:ind w:left="700" w:hanging="360"/>
      </w:pPr>
      <w:rPr>
        <w:rFonts w:ascii="Courier New" w:hAnsi="Courier New" w:cs="Wingdings" w:hint="default"/>
      </w:rPr>
    </w:lvl>
    <w:lvl w:ilvl="1" w:tplc="08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60337A"/>
    <w:multiLevelType w:val="multilevel"/>
    <w:tmpl w:val="2A6E23B4"/>
    <w:styleLink w:val="INPUTS"/>
    <w:lvl w:ilvl="0">
      <w:start w:val="1"/>
      <w:numFmt w:val="decimal"/>
      <w:lvlText w:val="[I%1]"/>
      <w:lvlJc w:val="left"/>
      <w:pPr>
        <w:tabs>
          <w:tab w:val="num" w:pos="567"/>
        </w:tabs>
        <w:ind w:left="567" w:hanging="567"/>
      </w:pPr>
      <w:rPr>
        <w:rFonts w:ascii="Arial" w:eastAsia="平成明朝" w:hAnsi="Arial"/>
      </w:rPr>
    </w:lvl>
    <w:lvl w:ilvl="1">
      <w:start w:val="1"/>
      <w:numFmt w:val="none"/>
      <w:lvlText w:val="4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color w:val="0000FF"/>
      </w:rPr>
    </w:lvl>
    <w:lvl w:ilvl="2">
      <w:start w:val="1"/>
      <w:numFmt w:val="decimal"/>
      <w:lvlText w:val="6.1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364F20EE"/>
    <w:multiLevelType w:val="hybridMultilevel"/>
    <w:tmpl w:val="0A607EE4"/>
    <w:lvl w:ilvl="0" w:tplc="DE4A5816">
      <w:start w:val="1"/>
      <w:numFmt w:val="bullet"/>
      <w:pStyle w:val="BULLETDASHREFV4"/>
      <w:lvlText w:val="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 w:tplc="DDDA81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D00A9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7030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78440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318CA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D2DA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4EC1A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A580B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43359A"/>
    <w:multiLevelType w:val="multilevel"/>
    <w:tmpl w:val="9EFA780A"/>
    <w:styleLink w:val="StyleOutlinenumberedLatin14pt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077"/>
        </w:tabs>
        <w:ind w:left="1077" w:hanging="720"/>
      </w:pPr>
      <w:rPr>
        <w:rFonts w:ascii="Arial" w:eastAsia="平成明朝" w:hAnsi="Arial"/>
        <w:sz w:val="28"/>
      </w:rPr>
    </w:lvl>
    <w:lvl w:ilvl="3">
      <w:start w:val="31"/>
      <w:numFmt w:val="decimal"/>
      <w:lvlText w:val="R%4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4">
      <w:start w:val="1"/>
      <w:numFmt w:val="decimal"/>
      <w:lvlText w:val="R%5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5">
      <w:start w:val="1"/>
      <w:numFmt w:val="decimal"/>
      <w:lvlText w:val="R%6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3ADB10FF"/>
    <w:multiLevelType w:val="hybridMultilevel"/>
    <w:tmpl w:val="CDCA5CBE"/>
    <w:lvl w:ilvl="0" w:tplc="14B48590">
      <w:start w:val="1"/>
      <w:numFmt w:val="decimal"/>
      <w:lvlText w:val="Guideline 1-%1."/>
      <w:lvlJc w:val="left"/>
      <w:pPr>
        <w:ind w:left="1656" w:hanging="360"/>
      </w:pPr>
      <w:rPr>
        <w:rFonts w:hint="default"/>
      </w:rPr>
    </w:lvl>
    <w:lvl w:ilvl="1" w:tplc="9E467C2A">
      <w:start w:val="1"/>
      <w:numFmt w:val="decimal"/>
      <w:pStyle w:val="CODACNegative"/>
      <w:lvlText w:val="Guideline 1-%2."/>
      <w:lvlJc w:val="left"/>
      <w:pPr>
        <w:ind w:left="2203" w:hanging="360"/>
      </w:pPr>
      <w:rPr>
        <w:rFonts w:hint="default"/>
      </w:rPr>
    </w:lvl>
    <w:lvl w:ilvl="2" w:tplc="5668432C">
      <w:numFmt w:val="bullet"/>
      <w:lvlText w:val="•"/>
      <w:lvlJc w:val="left"/>
      <w:pPr>
        <w:ind w:left="2340" w:hanging="360"/>
      </w:pPr>
      <w:rPr>
        <w:rFonts w:ascii="Calibri" w:eastAsia="平成明朝" w:hAnsi="Calibri" w:cs="Calibri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4A4BFB"/>
    <w:multiLevelType w:val="multilevel"/>
    <w:tmpl w:val="96C6A54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8"/>
        </w:tabs>
        <w:ind w:left="3908" w:hanging="576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er3V4"/>
      <w:lvlText w:val="%1.%2.%3"/>
      <w:lvlJc w:val="left"/>
      <w:pPr>
        <w:tabs>
          <w:tab w:val="num" w:pos="1077"/>
        </w:tabs>
        <w:ind w:left="1077" w:hanging="720"/>
      </w:pPr>
      <w:rPr>
        <w:rFonts w:hint="default"/>
        <w:lang w:val="en-US"/>
      </w:rPr>
    </w:lvl>
    <w:lvl w:ilvl="3">
      <w:start w:val="31"/>
      <w:numFmt w:val="decimal"/>
      <w:lvlText w:val="R%4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4">
      <w:start w:val="1"/>
      <w:numFmt w:val="decimal"/>
      <w:lvlText w:val="R%5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5">
      <w:start w:val="1"/>
      <w:numFmt w:val="decimal"/>
      <w:lvlText w:val="R%6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3FB410C6"/>
    <w:multiLevelType w:val="hybridMultilevel"/>
    <w:tmpl w:val="5E5C5ACC"/>
    <w:lvl w:ilvl="0" w:tplc="B3A0717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CE44B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F01B6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78044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C4B4F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6E352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72FAC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DA8FB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2A965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C52F6E"/>
    <w:multiLevelType w:val="hybridMultilevel"/>
    <w:tmpl w:val="06426572"/>
    <w:lvl w:ilvl="0" w:tplc="9FF0652E">
      <w:start w:val="1"/>
      <w:numFmt w:val="decimal"/>
      <w:pStyle w:val="NUML2V4"/>
      <w:lvlText w:val="%1)"/>
      <w:lvlJc w:val="left"/>
      <w:pPr>
        <w:ind w:left="1060" w:hanging="360"/>
      </w:pPr>
    </w:lvl>
    <w:lvl w:ilvl="1" w:tplc="151882CC" w:tentative="1">
      <w:start w:val="1"/>
      <w:numFmt w:val="lowerLetter"/>
      <w:lvlText w:val="%2."/>
      <w:lvlJc w:val="left"/>
      <w:pPr>
        <w:ind w:left="1780" w:hanging="360"/>
      </w:pPr>
    </w:lvl>
    <w:lvl w:ilvl="2" w:tplc="5696203E" w:tentative="1">
      <w:start w:val="1"/>
      <w:numFmt w:val="lowerRoman"/>
      <w:lvlText w:val="%3."/>
      <w:lvlJc w:val="right"/>
      <w:pPr>
        <w:ind w:left="2500" w:hanging="180"/>
      </w:pPr>
    </w:lvl>
    <w:lvl w:ilvl="3" w:tplc="338A9A30" w:tentative="1">
      <w:start w:val="1"/>
      <w:numFmt w:val="decimal"/>
      <w:lvlText w:val="%4."/>
      <w:lvlJc w:val="left"/>
      <w:pPr>
        <w:ind w:left="3220" w:hanging="360"/>
      </w:pPr>
    </w:lvl>
    <w:lvl w:ilvl="4" w:tplc="B370646E" w:tentative="1">
      <w:start w:val="1"/>
      <w:numFmt w:val="lowerLetter"/>
      <w:lvlText w:val="%5."/>
      <w:lvlJc w:val="left"/>
      <w:pPr>
        <w:ind w:left="3940" w:hanging="360"/>
      </w:pPr>
    </w:lvl>
    <w:lvl w:ilvl="5" w:tplc="29063A5E" w:tentative="1">
      <w:start w:val="1"/>
      <w:numFmt w:val="lowerRoman"/>
      <w:lvlText w:val="%6."/>
      <w:lvlJc w:val="right"/>
      <w:pPr>
        <w:ind w:left="4660" w:hanging="180"/>
      </w:pPr>
    </w:lvl>
    <w:lvl w:ilvl="6" w:tplc="7166C290" w:tentative="1">
      <w:start w:val="1"/>
      <w:numFmt w:val="decimal"/>
      <w:lvlText w:val="%7."/>
      <w:lvlJc w:val="left"/>
      <w:pPr>
        <w:ind w:left="5380" w:hanging="360"/>
      </w:pPr>
    </w:lvl>
    <w:lvl w:ilvl="7" w:tplc="B584278E" w:tentative="1">
      <w:start w:val="1"/>
      <w:numFmt w:val="lowerLetter"/>
      <w:lvlText w:val="%8."/>
      <w:lvlJc w:val="left"/>
      <w:pPr>
        <w:ind w:left="6100" w:hanging="360"/>
      </w:pPr>
    </w:lvl>
    <w:lvl w:ilvl="8" w:tplc="BE00901A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9" w15:restartNumberingAfterBreak="0">
    <w:nsid w:val="45EA5C33"/>
    <w:multiLevelType w:val="multilevel"/>
    <w:tmpl w:val="FDA8C458"/>
    <w:styleLink w:val="RULES"/>
    <w:lvl w:ilvl="0">
      <w:start w:val="1"/>
      <w:numFmt w:val="decimal"/>
      <w:lvlText w:val="[R%1]"/>
      <w:lvlJc w:val="left"/>
      <w:pPr>
        <w:tabs>
          <w:tab w:val="num" w:pos="567"/>
        </w:tabs>
        <w:ind w:left="567" w:hanging="567"/>
      </w:pPr>
      <w:rPr>
        <w:rFonts w:ascii="Arial" w:eastAsia="平成明朝" w:hAnsi="Arial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0" w15:restartNumberingAfterBreak="0">
    <w:nsid w:val="46212E64"/>
    <w:multiLevelType w:val="hybridMultilevel"/>
    <w:tmpl w:val="ED28967E"/>
    <w:lvl w:ilvl="0" w:tplc="EE2E203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BAB07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02773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F6A3C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C2DFD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E67B0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5CF9A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7AC07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F0B46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C176BE"/>
    <w:multiLevelType w:val="hybridMultilevel"/>
    <w:tmpl w:val="9EEADFBA"/>
    <w:lvl w:ilvl="0" w:tplc="0B46B6AC">
      <w:start w:val="1"/>
      <w:numFmt w:val="decimal"/>
      <w:pStyle w:val="AD-APPDOCV4"/>
      <w:lvlText w:val="[AD%1]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 w:tplc="76DE896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F08D6A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BEF0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F6735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2303D7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E723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24FFC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2E2FC8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9201DB0"/>
    <w:multiLevelType w:val="hybridMultilevel"/>
    <w:tmpl w:val="6356416A"/>
    <w:lvl w:ilvl="0" w:tplc="D00C1BE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783A68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1EDEA37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AABA4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F220C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12999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CEB57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ECD94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BCC99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B86912"/>
    <w:multiLevelType w:val="multilevel"/>
    <w:tmpl w:val="80560682"/>
    <w:styleLink w:val="GUIDELINES"/>
    <w:lvl w:ilvl="0">
      <w:start w:val="1"/>
      <w:numFmt w:val="decimal"/>
      <w:lvlText w:val="[G%1]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4" w15:restartNumberingAfterBreak="0">
    <w:nsid w:val="4A1D02C6"/>
    <w:multiLevelType w:val="hybridMultilevel"/>
    <w:tmpl w:val="15B871F6"/>
    <w:lvl w:ilvl="0" w:tplc="D212B08C">
      <w:start w:val="1"/>
      <w:numFmt w:val="decimal"/>
      <w:pStyle w:val="INPUTv4"/>
      <w:lvlText w:val="[I%1]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 w:tplc="7846B5A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134934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B1206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E4B74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2E61C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5BA98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164CD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AFC31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4B0F54D0"/>
    <w:multiLevelType w:val="hybridMultilevel"/>
    <w:tmpl w:val="DC009314"/>
    <w:lvl w:ilvl="0" w:tplc="E1C6F9D2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7618ECEE" w:tentative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25767D86" w:tentative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2582B3E" w:tentative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42DEB85E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97760F1C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15411BA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7ECE1B44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738A01D2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4B4D1E0D"/>
    <w:multiLevelType w:val="multilevel"/>
    <w:tmpl w:val="2E9C75D6"/>
    <w:styleLink w:val="APPLICABLEDOCUMENTS"/>
    <w:lvl w:ilvl="0">
      <w:start w:val="1"/>
      <w:numFmt w:val="decimal"/>
      <w:lvlText w:val="[AD%1]"/>
      <w:lvlJc w:val="left"/>
      <w:pPr>
        <w:tabs>
          <w:tab w:val="num" w:pos="567"/>
        </w:tabs>
        <w:ind w:left="567" w:hanging="567"/>
      </w:pPr>
      <w:rPr>
        <w:rFonts w:hint="default"/>
        <w:sz w:val="20"/>
      </w:rPr>
    </w:lvl>
    <w:lvl w:ilvl="1">
      <w:start w:val="1"/>
      <w:numFmt w:val="decimal"/>
      <w:lvlText w:val="3.3.%2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7" w15:restartNumberingAfterBreak="0">
    <w:nsid w:val="4C58019D"/>
    <w:multiLevelType w:val="singleLevel"/>
    <w:tmpl w:val="C52802D8"/>
    <w:lvl w:ilvl="0">
      <w:start w:val="1"/>
      <w:numFmt w:val="bullet"/>
      <w:pStyle w:val="sublis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4CD37854"/>
    <w:multiLevelType w:val="singleLevel"/>
    <w:tmpl w:val="E82A10F4"/>
    <w:lvl w:ilvl="0">
      <w:start w:val="1"/>
      <w:numFmt w:val="bullet"/>
      <w:pStyle w:val="Bu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4ECB78A3"/>
    <w:multiLevelType w:val="hybridMultilevel"/>
    <w:tmpl w:val="97344EA4"/>
    <w:lvl w:ilvl="0" w:tplc="438807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58A1B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4E434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7A0AB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E0FD4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8A222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1EDF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38F83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FC345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2624CDF"/>
    <w:multiLevelType w:val="multilevel"/>
    <w:tmpl w:val="DBFAA844"/>
    <w:lvl w:ilvl="0">
      <w:start w:val="1"/>
      <w:numFmt w:val="decimal"/>
      <w:pStyle w:val="ListNo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931"/>
        </w:tabs>
        <w:ind w:left="1931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91"/>
        </w:tabs>
        <w:ind w:left="229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651"/>
        </w:tabs>
        <w:ind w:left="265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011"/>
        </w:tabs>
        <w:ind w:left="301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731"/>
        </w:tabs>
        <w:ind w:left="373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091"/>
        </w:tabs>
        <w:ind w:left="4091" w:hanging="360"/>
      </w:pPr>
      <w:rPr>
        <w:rFonts w:hint="default"/>
      </w:rPr>
    </w:lvl>
  </w:abstractNum>
  <w:abstractNum w:abstractNumId="41" w15:restartNumberingAfterBreak="0">
    <w:nsid w:val="5A012302"/>
    <w:multiLevelType w:val="hybridMultilevel"/>
    <w:tmpl w:val="6AD85ED8"/>
    <w:lvl w:ilvl="0" w:tplc="44EED364">
      <w:start w:val="1"/>
      <w:numFmt w:val="decimal"/>
      <w:pStyle w:val="DELIVERABLESv4"/>
      <w:lvlText w:val="[D%1]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 w:tplc="5D54D43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F6C1CC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3BEF1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7ADA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B8E850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8A074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6A67F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D7A229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5AB102F9"/>
    <w:multiLevelType w:val="multilevel"/>
    <w:tmpl w:val="7B222266"/>
    <w:styleLink w:val="Avecpuces"/>
    <w:lvl w:ilvl="0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134"/>
        </w:tabs>
        <w:ind w:left="1134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D9561AE"/>
    <w:multiLevelType w:val="multilevel"/>
    <w:tmpl w:val="DF788F1A"/>
    <w:styleLink w:val="StyleNumbered"/>
    <w:lvl w:ilvl="0">
      <w:start w:val="1"/>
      <w:numFmt w:val="decimal"/>
      <w:lvlText w:val="[GL%1]"/>
      <w:lvlJc w:val="left"/>
      <w:pPr>
        <w:tabs>
          <w:tab w:val="num" w:pos="680"/>
        </w:tabs>
        <w:ind w:left="680" w:hanging="320"/>
      </w:pPr>
      <w:rPr>
        <w:rFonts w:ascii="Arial" w:eastAsia="平成明朝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4" w15:restartNumberingAfterBreak="0">
    <w:nsid w:val="5F1C0BB7"/>
    <w:multiLevelType w:val="hybridMultilevel"/>
    <w:tmpl w:val="FD8C66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4665AEE"/>
    <w:multiLevelType w:val="hybridMultilevel"/>
    <w:tmpl w:val="67F0DDE0"/>
    <w:lvl w:ilvl="0" w:tplc="8796248C">
      <w:start w:val="1"/>
      <w:numFmt w:val="upperLetter"/>
      <w:pStyle w:val="Appendix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5356BB1"/>
    <w:multiLevelType w:val="hybridMultilevel"/>
    <w:tmpl w:val="5C7EB22E"/>
    <w:lvl w:ilvl="0" w:tplc="52E465DA">
      <w:start w:val="1"/>
      <w:numFmt w:val="decimal"/>
      <w:pStyle w:val="STATEv4"/>
      <w:lvlText w:val="[S%1]"/>
      <w:lvlJc w:val="left"/>
      <w:pPr>
        <w:tabs>
          <w:tab w:val="num" w:pos="907"/>
        </w:tabs>
        <w:ind w:left="907" w:hanging="737"/>
      </w:pPr>
      <w:rPr>
        <w:rFonts w:hint="default"/>
      </w:rPr>
    </w:lvl>
    <w:lvl w:ilvl="1" w:tplc="BDF04D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FDC745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76AB3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786AA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72678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E2EF8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88CB3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F986E9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66714349"/>
    <w:multiLevelType w:val="multilevel"/>
    <w:tmpl w:val="45EA6E2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lang w:val="en-GB"/>
      </w:rPr>
    </w:lvl>
    <w:lvl w:ilvl="3">
      <w:start w:val="1"/>
      <w:numFmt w:val="decimal"/>
      <w:pStyle w:val="StyleHeading44h4ASubSubHeadingbulletextSubSubHeading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8" w15:restartNumberingAfterBreak="0">
    <w:nsid w:val="6E4350D8"/>
    <w:multiLevelType w:val="hybridMultilevel"/>
    <w:tmpl w:val="6C30F46C"/>
    <w:lvl w:ilvl="0" w:tplc="76B43FD8">
      <w:start w:val="1"/>
      <w:numFmt w:val="decimal"/>
      <w:pStyle w:val="REQv4"/>
      <w:lvlText w:val="[R%1]"/>
      <w:lvlJc w:val="left"/>
      <w:pPr>
        <w:tabs>
          <w:tab w:val="num" w:pos="737"/>
        </w:tabs>
        <w:ind w:left="737" w:hanging="737"/>
      </w:pPr>
      <w:rPr>
        <w:rFonts w:hint="default"/>
        <w:color w:val="auto"/>
        <w:lang w:val="en-US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7435592D"/>
    <w:multiLevelType w:val="multilevel"/>
    <w:tmpl w:val="35126118"/>
    <w:styleLink w:val="REFERENCEDOCUMENTS"/>
    <w:lvl w:ilvl="0">
      <w:start w:val="1"/>
      <w:numFmt w:val="decimal"/>
      <w:lvlText w:val="[RD%1]"/>
      <w:lvlJc w:val="left"/>
      <w:pPr>
        <w:tabs>
          <w:tab w:val="num" w:pos="680"/>
        </w:tabs>
        <w:ind w:left="680" w:hanging="680"/>
      </w:pPr>
      <w:rPr>
        <w:rFonts w:hint="default"/>
        <w:sz w:val="20"/>
      </w:rPr>
    </w:lvl>
    <w:lvl w:ilvl="1">
      <w:start w:val="1"/>
      <w:numFmt w:val="decimal"/>
      <w:lvlText w:val="13.%2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50" w15:restartNumberingAfterBreak="0">
    <w:nsid w:val="758424F4"/>
    <w:multiLevelType w:val="hybridMultilevel"/>
    <w:tmpl w:val="C96E12F6"/>
    <w:lvl w:ilvl="0" w:tplc="7FC0814A">
      <w:start w:val="1"/>
      <w:numFmt w:val="bullet"/>
      <w:pStyle w:val="BullterforinrefV4"/>
      <w:lvlText w:val="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88E200E"/>
    <w:multiLevelType w:val="hybridMultilevel"/>
    <w:tmpl w:val="3C026438"/>
    <w:lvl w:ilvl="0" w:tplc="7CC65B9E">
      <w:start w:val="1"/>
      <w:numFmt w:val="bullet"/>
      <w:pStyle w:val="BULLETDARKL1v4"/>
      <w:lvlText w:val=""/>
      <w:lvlJc w:val="left"/>
      <w:pPr>
        <w:tabs>
          <w:tab w:val="num" w:pos="340"/>
        </w:tabs>
        <w:ind w:left="360" w:hanging="360"/>
      </w:pPr>
      <w:rPr>
        <w:rFonts w:ascii="Symbol" w:hAnsi="Symbol" w:hint="default"/>
      </w:rPr>
    </w:lvl>
    <w:lvl w:ilvl="1" w:tplc="4092794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EC8C52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0A97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2CA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72E90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E057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8E673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29AB2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8A646CB"/>
    <w:multiLevelType w:val="hybridMultilevel"/>
    <w:tmpl w:val="93DE5560"/>
    <w:lvl w:ilvl="0" w:tplc="265600B0">
      <w:start w:val="1"/>
      <w:numFmt w:val="decimal"/>
      <w:pStyle w:val="GLOSSARYv4"/>
      <w:lvlText w:val="[GL%1]"/>
      <w:lvlJc w:val="left"/>
      <w:pPr>
        <w:tabs>
          <w:tab w:val="num" w:pos="794"/>
        </w:tabs>
        <w:ind w:left="794" w:hanging="794"/>
      </w:pPr>
      <w:rPr>
        <w:rFonts w:hint="default"/>
        <w:b w:val="0"/>
      </w:rPr>
    </w:lvl>
    <w:lvl w:ilvl="1" w:tplc="3BBA9D3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7DE1065F"/>
    <w:multiLevelType w:val="multilevel"/>
    <w:tmpl w:val="4260CB5C"/>
    <w:styleLink w:val="STATES"/>
    <w:lvl w:ilvl="0">
      <w:start w:val="1"/>
      <w:numFmt w:val="decimal"/>
      <w:lvlText w:val="[S%1]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4" w15:restartNumberingAfterBreak="0">
    <w:nsid w:val="7F7169AB"/>
    <w:multiLevelType w:val="hybridMultilevel"/>
    <w:tmpl w:val="36BC580A"/>
    <w:lvl w:ilvl="0" w:tplc="0698404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20F6D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F0131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D099E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F28F3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A8717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101B5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66A23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2699E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FEF4CE6"/>
    <w:multiLevelType w:val="multilevel"/>
    <w:tmpl w:val="697E7524"/>
    <w:styleLink w:val="RULE"/>
    <w:lvl w:ilvl="0">
      <w:start w:val="1"/>
      <w:numFmt w:val="upperRoman"/>
      <w:lvlText w:val="%1."/>
      <w:lvlJc w:val="left"/>
      <w:pPr>
        <w:tabs>
          <w:tab w:val="num" w:pos="720"/>
        </w:tabs>
        <w:ind w:left="288" w:hanging="288"/>
      </w:pPr>
      <w:rPr>
        <w:b/>
        <w:i w:val="0"/>
        <w:caps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720"/>
      </w:pPr>
      <w:rPr>
        <w:b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720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Roman"/>
      <w:lvlText w:val="(%5)"/>
      <w:lvlJc w:val="left"/>
      <w:pPr>
        <w:tabs>
          <w:tab w:val="num" w:pos="2160"/>
        </w:tabs>
        <w:ind w:left="2160" w:hanging="720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upperLetter"/>
      <w:lvlText w:val="%6."/>
      <w:lvlJc w:val="left"/>
      <w:pPr>
        <w:tabs>
          <w:tab w:val="num" w:pos="2880"/>
        </w:tabs>
        <w:ind w:left="2880" w:hanging="720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(%7)"/>
      <w:lvlJc w:val="left"/>
      <w:pPr>
        <w:tabs>
          <w:tab w:val="num" w:pos="3600"/>
        </w:tabs>
        <w:ind w:left="3600" w:hanging="720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26"/>
  </w:num>
  <w:num w:numId="2">
    <w:abstractNumId w:val="51"/>
  </w:num>
  <w:num w:numId="3">
    <w:abstractNumId w:val="43"/>
  </w:num>
  <w:num w:numId="4">
    <w:abstractNumId w:val="42"/>
  </w:num>
  <w:num w:numId="5">
    <w:abstractNumId w:val="21"/>
  </w:num>
  <w:num w:numId="6">
    <w:abstractNumId w:val="52"/>
  </w:num>
  <w:num w:numId="7">
    <w:abstractNumId w:val="24"/>
  </w:num>
  <w:num w:numId="8">
    <w:abstractNumId w:val="31"/>
  </w:num>
  <w:num w:numId="9">
    <w:abstractNumId w:val="19"/>
  </w:num>
  <w:num w:numId="10">
    <w:abstractNumId w:val="48"/>
  </w:num>
  <w:num w:numId="11">
    <w:abstractNumId w:val="41"/>
  </w:num>
  <w:num w:numId="12">
    <w:abstractNumId w:val="34"/>
  </w:num>
  <w:num w:numId="13">
    <w:abstractNumId w:val="15"/>
  </w:num>
  <w:num w:numId="14">
    <w:abstractNumId w:val="55"/>
  </w:num>
  <w:num w:numId="15">
    <w:abstractNumId w:val="13"/>
  </w:num>
  <w:num w:numId="16">
    <w:abstractNumId w:val="14"/>
  </w:num>
  <w:num w:numId="17">
    <w:abstractNumId w:val="53"/>
  </w:num>
  <w:num w:numId="18">
    <w:abstractNumId w:val="36"/>
  </w:num>
  <w:num w:numId="19">
    <w:abstractNumId w:val="49"/>
  </w:num>
  <w:num w:numId="20">
    <w:abstractNumId w:val="33"/>
  </w:num>
  <w:num w:numId="21">
    <w:abstractNumId w:val="22"/>
  </w:num>
  <w:num w:numId="22">
    <w:abstractNumId w:val="46"/>
  </w:num>
  <w:num w:numId="23">
    <w:abstractNumId w:val="29"/>
  </w:num>
  <w:num w:numId="24">
    <w:abstractNumId w:val="23"/>
  </w:num>
  <w:num w:numId="25">
    <w:abstractNumId w:val="17"/>
  </w:num>
  <w:num w:numId="26">
    <w:abstractNumId w:val="28"/>
  </w:num>
  <w:num w:numId="27">
    <w:abstractNumId w:val="38"/>
  </w:num>
  <w:num w:numId="28">
    <w:abstractNumId w:val="47"/>
  </w:num>
  <w:num w:numId="29">
    <w:abstractNumId w:val="50"/>
  </w:num>
  <w:num w:numId="30">
    <w:abstractNumId w:val="6"/>
  </w:num>
  <w:num w:numId="31">
    <w:abstractNumId w:val="37"/>
  </w:num>
  <w:num w:numId="32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9"/>
  </w:num>
  <w:num w:numId="34">
    <w:abstractNumId w:val="7"/>
  </w:num>
  <w:num w:numId="35">
    <w:abstractNumId w:val="8"/>
  </w:num>
  <w:num w:numId="36">
    <w:abstractNumId w:val="3"/>
  </w:num>
  <w:num w:numId="37">
    <w:abstractNumId w:val="45"/>
  </w:num>
  <w:num w:numId="38">
    <w:abstractNumId w:val="25"/>
  </w:num>
  <w:num w:numId="39">
    <w:abstractNumId w:val="10"/>
  </w:num>
  <w:num w:numId="40">
    <w:abstractNumId w:val="12"/>
  </w:num>
  <w:num w:numId="41">
    <w:abstractNumId w:val="16"/>
  </w:num>
  <w:num w:numId="42">
    <w:abstractNumId w:val="11"/>
  </w:num>
  <w:num w:numId="43">
    <w:abstractNumId w:val="5"/>
  </w:num>
  <w:num w:numId="44">
    <w:abstractNumId w:val="4"/>
  </w:num>
  <w:num w:numId="45">
    <w:abstractNumId w:val="2"/>
  </w:num>
  <w:num w:numId="46">
    <w:abstractNumId w:val="1"/>
  </w:num>
  <w:num w:numId="47">
    <w:abstractNumId w:val="0"/>
  </w:num>
  <w:num w:numId="48">
    <w:abstractNumId w:val="44"/>
  </w:num>
  <w:num w:numId="49">
    <w:abstractNumId w:val="27"/>
  </w:num>
  <w:num w:numId="50">
    <w:abstractNumId w:val="30"/>
  </w:num>
  <w:num w:numId="51">
    <w:abstractNumId w:val="32"/>
  </w:num>
  <w:num w:numId="52">
    <w:abstractNumId w:val="20"/>
  </w:num>
  <w:num w:numId="53">
    <w:abstractNumId w:val="39"/>
  </w:num>
  <w:num w:numId="54">
    <w:abstractNumId w:val="18"/>
  </w:num>
  <w:num w:numId="55">
    <w:abstractNumId w:val="54"/>
  </w:num>
  <w:num w:numId="56">
    <w:abstractNumId w:val="35"/>
  </w:num>
  <w:num w:numId="57">
    <w:abstractNumId w:val="16"/>
  </w:num>
  <w:num w:numId="58">
    <w:abstractNumId w:val="16"/>
  </w:num>
  <w:num w:numId="59">
    <w:abstractNumId w:val="16"/>
  </w:num>
  <w:num w:numId="60">
    <w:abstractNumId w:val="16"/>
  </w:num>
  <w:num w:numId="61">
    <w:abstractNumId w:val="16"/>
  </w:num>
  <w:num w:numId="62">
    <w:abstractNumId w:val="16"/>
  </w:num>
  <w:num w:numId="63">
    <w:abstractNumId w:val="16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19"/>
  <w:drawingGridVerticalSpacing w:val="164"/>
  <w:displayHorizontalDrawingGridEvery w:val="0"/>
  <w:displayVerticalDrawingGridEvery w:val="2"/>
  <w:characterSpacingControl w:val="doNotCompress"/>
  <w:hdrShapeDefaults>
    <o:shapedefaults v:ext="edit" spidmax="2050" fillcolor="#666" strokecolor="#666">
      <v:fill color="#666" color2="#ccc" angle="-45" focus="-50%" type="gradient"/>
      <v:stroke color="#666" weight="1pt"/>
      <v:shadow on="t" type="perspective" color="#7f7f7f" opacity=".5" offset="1pt" offset2="-3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E1NTAyNzUyNTQAAiUdpeDU4uLM/DyQAmPDWgCDk0RKLQAAAA=="/>
  </w:docVars>
  <w:rsids>
    <w:rsidRoot w:val="00BF703B"/>
    <w:rsid w:val="00000187"/>
    <w:rsid w:val="000002D3"/>
    <w:rsid w:val="0000032D"/>
    <w:rsid w:val="00000863"/>
    <w:rsid w:val="000008F6"/>
    <w:rsid w:val="00000AAD"/>
    <w:rsid w:val="00001865"/>
    <w:rsid w:val="0000196F"/>
    <w:rsid w:val="000019B4"/>
    <w:rsid w:val="0000236C"/>
    <w:rsid w:val="00002828"/>
    <w:rsid w:val="000031E5"/>
    <w:rsid w:val="00003694"/>
    <w:rsid w:val="00005167"/>
    <w:rsid w:val="00005553"/>
    <w:rsid w:val="00006290"/>
    <w:rsid w:val="00006394"/>
    <w:rsid w:val="000068F3"/>
    <w:rsid w:val="00006C5A"/>
    <w:rsid w:val="00006EE7"/>
    <w:rsid w:val="000073E8"/>
    <w:rsid w:val="00007CE1"/>
    <w:rsid w:val="00010EE5"/>
    <w:rsid w:val="000111BF"/>
    <w:rsid w:val="0001129B"/>
    <w:rsid w:val="000117B9"/>
    <w:rsid w:val="00011C9C"/>
    <w:rsid w:val="0001269E"/>
    <w:rsid w:val="0001271A"/>
    <w:rsid w:val="0001275D"/>
    <w:rsid w:val="0001296C"/>
    <w:rsid w:val="000134BF"/>
    <w:rsid w:val="0001439C"/>
    <w:rsid w:val="00015630"/>
    <w:rsid w:val="00015A16"/>
    <w:rsid w:val="000161A3"/>
    <w:rsid w:val="00016209"/>
    <w:rsid w:val="00016275"/>
    <w:rsid w:val="0001655A"/>
    <w:rsid w:val="00017040"/>
    <w:rsid w:val="00017066"/>
    <w:rsid w:val="00020334"/>
    <w:rsid w:val="000208C9"/>
    <w:rsid w:val="00020C26"/>
    <w:rsid w:val="00021B21"/>
    <w:rsid w:val="00022740"/>
    <w:rsid w:val="00022A7F"/>
    <w:rsid w:val="00022F82"/>
    <w:rsid w:val="00022F97"/>
    <w:rsid w:val="000232B7"/>
    <w:rsid w:val="000233F2"/>
    <w:rsid w:val="0002399F"/>
    <w:rsid w:val="0002499E"/>
    <w:rsid w:val="00026483"/>
    <w:rsid w:val="00026AE6"/>
    <w:rsid w:val="00026D9F"/>
    <w:rsid w:val="00027449"/>
    <w:rsid w:val="00027A07"/>
    <w:rsid w:val="00030AF6"/>
    <w:rsid w:val="0003176E"/>
    <w:rsid w:val="00031860"/>
    <w:rsid w:val="00031BFB"/>
    <w:rsid w:val="00031DB3"/>
    <w:rsid w:val="00032161"/>
    <w:rsid w:val="00032ADD"/>
    <w:rsid w:val="00032F77"/>
    <w:rsid w:val="00033204"/>
    <w:rsid w:val="00033A95"/>
    <w:rsid w:val="00033B14"/>
    <w:rsid w:val="00033B78"/>
    <w:rsid w:val="00034BEB"/>
    <w:rsid w:val="00034C6F"/>
    <w:rsid w:val="00034F6D"/>
    <w:rsid w:val="0003527F"/>
    <w:rsid w:val="00035D11"/>
    <w:rsid w:val="00036366"/>
    <w:rsid w:val="00036544"/>
    <w:rsid w:val="00036695"/>
    <w:rsid w:val="00037697"/>
    <w:rsid w:val="0003772E"/>
    <w:rsid w:val="00037AD6"/>
    <w:rsid w:val="00037B5C"/>
    <w:rsid w:val="00037C16"/>
    <w:rsid w:val="00037CD8"/>
    <w:rsid w:val="00040360"/>
    <w:rsid w:val="0004061F"/>
    <w:rsid w:val="0004118E"/>
    <w:rsid w:val="000413F3"/>
    <w:rsid w:val="0004142E"/>
    <w:rsid w:val="00041EE4"/>
    <w:rsid w:val="00042B3B"/>
    <w:rsid w:val="00042B85"/>
    <w:rsid w:val="00042D27"/>
    <w:rsid w:val="00042D68"/>
    <w:rsid w:val="00042D7A"/>
    <w:rsid w:val="00043015"/>
    <w:rsid w:val="00043A4E"/>
    <w:rsid w:val="00044EFB"/>
    <w:rsid w:val="000451E6"/>
    <w:rsid w:val="00045262"/>
    <w:rsid w:val="000453A6"/>
    <w:rsid w:val="000458F5"/>
    <w:rsid w:val="00046D45"/>
    <w:rsid w:val="00047140"/>
    <w:rsid w:val="00047D54"/>
    <w:rsid w:val="00050097"/>
    <w:rsid w:val="000505AF"/>
    <w:rsid w:val="000505C2"/>
    <w:rsid w:val="00051195"/>
    <w:rsid w:val="000521E1"/>
    <w:rsid w:val="00052F74"/>
    <w:rsid w:val="00052F99"/>
    <w:rsid w:val="000530C3"/>
    <w:rsid w:val="000534B5"/>
    <w:rsid w:val="00053AA3"/>
    <w:rsid w:val="00054A6B"/>
    <w:rsid w:val="00055A75"/>
    <w:rsid w:val="00055AA3"/>
    <w:rsid w:val="0005629B"/>
    <w:rsid w:val="000564E3"/>
    <w:rsid w:val="00056CC2"/>
    <w:rsid w:val="00056E58"/>
    <w:rsid w:val="000579AC"/>
    <w:rsid w:val="0006026F"/>
    <w:rsid w:val="0006047D"/>
    <w:rsid w:val="00060865"/>
    <w:rsid w:val="0006096D"/>
    <w:rsid w:val="00060F1F"/>
    <w:rsid w:val="0006137C"/>
    <w:rsid w:val="00061856"/>
    <w:rsid w:val="00061D80"/>
    <w:rsid w:val="0006246B"/>
    <w:rsid w:val="00063594"/>
    <w:rsid w:val="00063FC0"/>
    <w:rsid w:val="00064651"/>
    <w:rsid w:val="000648F8"/>
    <w:rsid w:val="00064E8F"/>
    <w:rsid w:val="0006570C"/>
    <w:rsid w:val="00066750"/>
    <w:rsid w:val="000668F4"/>
    <w:rsid w:val="000701F7"/>
    <w:rsid w:val="00071000"/>
    <w:rsid w:val="00071505"/>
    <w:rsid w:val="00071672"/>
    <w:rsid w:val="00072B18"/>
    <w:rsid w:val="00073508"/>
    <w:rsid w:val="000735D4"/>
    <w:rsid w:val="00073625"/>
    <w:rsid w:val="00074075"/>
    <w:rsid w:val="00074933"/>
    <w:rsid w:val="000756E8"/>
    <w:rsid w:val="0007642D"/>
    <w:rsid w:val="0007668C"/>
    <w:rsid w:val="00076C40"/>
    <w:rsid w:val="00076D22"/>
    <w:rsid w:val="000770A1"/>
    <w:rsid w:val="0007718B"/>
    <w:rsid w:val="000771EB"/>
    <w:rsid w:val="00077227"/>
    <w:rsid w:val="00080074"/>
    <w:rsid w:val="000805DE"/>
    <w:rsid w:val="0008082E"/>
    <w:rsid w:val="00080983"/>
    <w:rsid w:val="00080E8D"/>
    <w:rsid w:val="00081086"/>
    <w:rsid w:val="000813C7"/>
    <w:rsid w:val="000817C5"/>
    <w:rsid w:val="00081F57"/>
    <w:rsid w:val="0008291D"/>
    <w:rsid w:val="00083B5E"/>
    <w:rsid w:val="00085251"/>
    <w:rsid w:val="00085512"/>
    <w:rsid w:val="000858ED"/>
    <w:rsid w:val="000861A9"/>
    <w:rsid w:val="0008674C"/>
    <w:rsid w:val="00087045"/>
    <w:rsid w:val="0008724B"/>
    <w:rsid w:val="00087D54"/>
    <w:rsid w:val="00090726"/>
    <w:rsid w:val="00090863"/>
    <w:rsid w:val="00090D2E"/>
    <w:rsid w:val="00091C29"/>
    <w:rsid w:val="0009294E"/>
    <w:rsid w:val="00093217"/>
    <w:rsid w:val="0009396A"/>
    <w:rsid w:val="00093D41"/>
    <w:rsid w:val="000945AC"/>
    <w:rsid w:val="000946C8"/>
    <w:rsid w:val="000948ED"/>
    <w:rsid w:val="00095188"/>
    <w:rsid w:val="000956D9"/>
    <w:rsid w:val="00095961"/>
    <w:rsid w:val="00095E33"/>
    <w:rsid w:val="000962A2"/>
    <w:rsid w:val="00096A02"/>
    <w:rsid w:val="00096C57"/>
    <w:rsid w:val="00097FA6"/>
    <w:rsid w:val="000A0037"/>
    <w:rsid w:val="000A0081"/>
    <w:rsid w:val="000A02DE"/>
    <w:rsid w:val="000A1E55"/>
    <w:rsid w:val="000A2099"/>
    <w:rsid w:val="000A2148"/>
    <w:rsid w:val="000A23DC"/>
    <w:rsid w:val="000A2445"/>
    <w:rsid w:val="000A253C"/>
    <w:rsid w:val="000A25B5"/>
    <w:rsid w:val="000A3E03"/>
    <w:rsid w:val="000A4894"/>
    <w:rsid w:val="000A4C6A"/>
    <w:rsid w:val="000A54B4"/>
    <w:rsid w:val="000A5549"/>
    <w:rsid w:val="000A5573"/>
    <w:rsid w:val="000A57CC"/>
    <w:rsid w:val="000A5C73"/>
    <w:rsid w:val="000A7760"/>
    <w:rsid w:val="000A78DB"/>
    <w:rsid w:val="000A7B68"/>
    <w:rsid w:val="000A7BFA"/>
    <w:rsid w:val="000A7D6F"/>
    <w:rsid w:val="000B07F1"/>
    <w:rsid w:val="000B1993"/>
    <w:rsid w:val="000B2546"/>
    <w:rsid w:val="000B2DFF"/>
    <w:rsid w:val="000B3071"/>
    <w:rsid w:val="000B6164"/>
    <w:rsid w:val="000B620F"/>
    <w:rsid w:val="000B6642"/>
    <w:rsid w:val="000B6815"/>
    <w:rsid w:val="000B71B9"/>
    <w:rsid w:val="000B7358"/>
    <w:rsid w:val="000C05AE"/>
    <w:rsid w:val="000C1072"/>
    <w:rsid w:val="000C16E1"/>
    <w:rsid w:val="000C2006"/>
    <w:rsid w:val="000C27DA"/>
    <w:rsid w:val="000C2D52"/>
    <w:rsid w:val="000C37E9"/>
    <w:rsid w:val="000C44D1"/>
    <w:rsid w:val="000C480F"/>
    <w:rsid w:val="000C50AC"/>
    <w:rsid w:val="000C515C"/>
    <w:rsid w:val="000C5F79"/>
    <w:rsid w:val="000C6100"/>
    <w:rsid w:val="000C64EA"/>
    <w:rsid w:val="000C67DD"/>
    <w:rsid w:val="000C6CA4"/>
    <w:rsid w:val="000C74B8"/>
    <w:rsid w:val="000D0273"/>
    <w:rsid w:val="000D038E"/>
    <w:rsid w:val="000D0DCE"/>
    <w:rsid w:val="000D0ED3"/>
    <w:rsid w:val="000D10A7"/>
    <w:rsid w:val="000D1D73"/>
    <w:rsid w:val="000D215A"/>
    <w:rsid w:val="000D2240"/>
    <w:rsid w:val="000D25D5"/>
    <w:rsid w:val="000D277D"/>
    <w:rsid w:val="000D2F01"/>
    <w:rsid w:val="000D304E"/>
    <w:rsid w:val="000D3975"/>
    <w:rsid w:val="000D3C91"/>
    <w:rsid w:val="000D4754"/>
    <w:rsid w:val="000D47E3"/>
    <w:rsid w:val="000D4971"/>
    <w:rsid w:val="000D5179"/>
    <w:rsid w:val="000D6AEC"/>
    <w:rsid w:val="000D706B"/>
    <w:rsid w:val="000D7461"/>
    <w:rsid w:val="000E0523"/>
    <w:rsid w:val="000E058A"/>
    <w:rsid w:val="000E0934"/>
    <w:rsid w:val="000E0DB1"/>
    <w:rsid w:val="000E0FA7"/>
    <w:rsid w:val="000E102F"/>
    <w:rsid w:val="000E1245"/>
    <w:rsid w:val="000E20DD"/>
    <w:rsid w:val="000E2125"/>
    <w:rsid w:val="000E3407"/>
    <w:rsid w:val="000E3655"/>
    <w:rsid w:val="000E3949"/>
    <w:rsid w:val="000E5121"/>
    <w:rsid w:val="000E5CC6"/>
    <w:rsid w:val="000E5DFF"/>
    <w:rsid w:val="000E6118"/>
    <w:rsid w:val="000E61E0"/>
    <w:rsid w:val="000E770E"/>
    <w:rsid w:val="000E777C"/>
    <w:rsid w:val="000E7E61"/>
    <w:rsid w:val="000F06B6"/>
    <w:rsid w:val="000F07F8"/>
    <w:rsid w:val="000F19AF"/>
    <w:rsid w:val="000F1A63"/>
    <w:rsid w:val="000F1F31"/>
    <w:rsid w:val="000F224A"/>
    <w:rsid w:val="000F253C"/>
    <w:rsid w:val="000F290B"/>
    <w:rsid w:val="000F2CCB"/>
    <w:rsid w:val="000F3024"/>
    <w:rsid w:val="000F31EC"/>
    <w:rsid w:val="000F35F2"/>
    <w:rsid w:val="000F3637"/>
    <w:rsid w:val="000F3F0F"/>
    <w:rsid w:val="000F3FC1"/>
    <w:rsid w:val="000F496A"/>
    <w:rsid w:val="000F4B0F"/>
    <w:rsid w:val="000F4BAB"/>
    <w:rsid w:val="000F4F33"/>
    <w:rsid w:val="000F57D1"/>
    <w:rsid w:val="000F5935"/>
    <w:rsid w:val="000F6234"/>
    <w:rsid w:val="000F62F6"/>
    <w:rsid w:val="000F6E7C"/>
    <w:rsid w:val="000F73B9"/>
    <w:rsid w:val="001007D1"/>
    <w:rsid w:val="00100B6E"/>
    <w:rsid w:val="00101862"/>
    <w:rsid w:val="001023AC"/>
    <w:rsid w:val="0010266D"/>
    <w:rsid w:val="00102838"/>
    <w:rsid w:val="001038E0"/>
    <w:rsid w:val="00103B22"/>
    <w:rsid w:val="00103F21"/>
    <w:rsid w:val="001051CD"/>
    <w:rsid w:val="00105F42"/>
    <w:rsid w:val="00106225"/>
    <w:rsid w:val="00106984"/>
    <w:rsid w:val="00106E28"/>
    <w:rsid w:val="00107872"/>
    <w:rsid w:val="001110BA"/>
    <w:rsid w:val="001114C6"/>
    <w:rsid w:val="001137F6"/>
    <w:rsid w:val="001138BB"/>
    <w:rsid w:val="00113A58"/>
    <w:rsid w:val="00113D04"/>
    <w:rsid w:val="00113E18"/>
    <w:rsid w:val="00114AB2"/>
    <w:rsid w:val="001157C7"/>
    <w:rsid w:val="0011588B"/>
    <w:rsid w:val="0011660E"/>
    <w:rsid w:val="001167A0"/>
    <w:rsid w:val="001170EC"/>
    <w:rsid w:val="001173C5"/>
    <w:rsid w:val="00117679"/>
    <w:rsid w:val="001176DB"/>
    <w:rsid w:val="001178F8"/>
    <w:rsid w:val="001207C8"/>
    <w:rsid w:val="00120F6B"/>
    <w:rsid w:val="00121458"/>
    <w:rsid w:val="00122760"/>
    <w:rsid w:val="00122873"/>
    <w:rsid w:val="00122B9A"/>
    <w:rsid w:val="00123096"/>
    <w:rsid w:val="00123209"/>
    <w:rsid w:val="001234F2"/>
    <w:rsid w:val="001245A3"/>
    <w:rsid w:val="00125662"/>
    <w:rsid w:val="001258B5"/>
    <w:rsid w:val="00125D5B"/>
    <w:rsid w:val="00125F24"/>
    <w:rsid w:val="0012643F"/>
    <w:rsid w:val="00126468"/>
    <w:rsid w:val="00126FD2"/>
    <w:rsid w:val="0012794C"/>
    <w:rsid w:val="00130095"/>
    <w:rsid w:val="00130ED9"/>
    <w:rsid w:val="001310F9"/>
    <w:rsid w:val="001330F2"/>
    <w:rsid w:val="001332AC"/>
    <w:rsid w:val="00133F0F"/>
    <w:rsid w:val="00133F4C"/>
    <w:rsid w:val="00134885"/>
    <w:rsid w:val="00134A26"/>
    <w:rsid w:val="00135027"/>
    <w:rsid w:val="00135CBF"/>
    <w:rsid w:val="00135F39"/>
    <w:rsid w:val="001364AF"/>
    <w:rsid w:val="0013676E"/>
    <w:rsid w:val="001367AD"/>
    <w:rsid w:val="001368E3"/>
    <w:rsid w:val="00136B3D"/>
    <w:rsid w:val="0013798E"/>
    <w:rsid w:val="001406B2"/>
    <w:rsid w:val="0014124D"/>
    <w:rsid w:val="00141A6B"/>
    <w:rsid w:val="00141B84"/>
    <w:rsid w:val="001429D2"/>
    <w:rsid w:val="00142A3C"/>
    <w:rsid w:val="00142C30"/>
    <w:rsid w:val="00143899"/>
    <w:rsid w:val="00144148"/>
    <w:rsid w:val="001448E5"/>
    <w:rsid w:val="00144EFA"/>
    <w:rsid w:val="00145449"/>
    <w:rsid w:val="001459D9"/>
    <w:rsid w:val="00145A65"/>
    <w:rsid w:val="0014686B"/>
    <w:rsid w:val="00146EC9"/>
    <w:rsid w:val="00146FFF"/>
    <w:rsid w:val="0015058F"/>
    <w:rsid w:val="00150AE1"/>
    <w:rsid w:val="00150E7A"/>
    <w:rsid w:val="00151DAC"/>
    <w:rsid w:val="00151E33"/>
    <w:rsid w:val="00151F3B"/>
    <w:rsid w:val="0015338A"/>
    <w:rsid w:val="001534EB"/>
    <w:rsid w:val="001542EE"/>
    <w:rsid w:val="0015456C"/>
    <w:rsid w:val="001545B4"/>
    <w:rsid w:val="001548B2"/>
    <w:rsid w:val="00154C37"/>
    <w:rsid w:val="00154CD5"/>
    <w:rsid w:val="00154CDA"/>
    <w:rsid w:val="00155003"/>
    <w:rsid w:val="00155264"/>
    <w:rsid w:val="001553F6"/>
    <w:rsid w:val="001553FA"/>
    <w:rsid w:val="00155612"/>
    <w:rsid w:val="00155673"/>
    <w:rsid w:val="001565AF"/>
    <w:rsid w:val="001566FC"/>
    <w:rsid w:val="001567B0"/>
    <w:rsid w:val="001604DC"/>
    <w:rsid w:val="001610D8"/>
    <w:rsid w:val="00161785"/>
    <w:rsid w:val="00161DC4"/>
    <w:rsid w:val="00161E27"/>
    <w:rsid w:val="00161F46"/>
    <w:rsid w:val="001620F0"/>
    <w:rsid w:val="00162CFC"/>
    <w:rsid w:val="00163C7E"/>
    <w:rsid w:val="00163CFB"/>
    <w:rsid w:val="001643BC"/>
    <w:rsid w:val="001647A8"/>
    <w:rsid w:val="00164C71"/>
    <w:rsid w:val="00164E76"/>
    <w:rsid w:val="001650B8"/>
    <w:rsid w:val="001656FE"/>
    <w:rsid w:val="00165A15"/>
    <w:rsid w:val="00165E0C"/>
    <w:rsid w:val="00165F32"/>
    <w:rsid w:val="00166247"/>
    <w:rsid w:val="0016675C"/>
    <w:rsid w:val="00166874"/>
    <w:rsid w:val="001670A5"/>
    <w:rsid w:val="0016716F"/>
    <w:rsid w:val="001677D0"/>
    <w:rsid w:val="00167A35"/>
    <w:rsid w:val="00167D9A"/>
    <w:rsid w:val="0017143F"/>
    <w:rsid w:val="00171867"/>
    <w:rsid w:val="00171A08"/>
    <w:rsid w:val="00171DE2"/>
    <w:rsid w:val="001724C8"/>
    <w:rsid w:val="001728E4"/>
    <w:rsid w:val="00172BA3"/>
    <w:rsid w:val="00173498"/>
    <w:rsid w:val="001736C0"/>
    <w:rsid w:val="001737B1"/>
    <w:rsid w:val="00173E1F"/>
    <w:rsid w:val="00174DE9"/>
    <w:rsid w:val="00175305"/>
    <w:rsid w:val="00175BE7"/>
    <w:rsid w:val="00175CE0"/>
    <w:rsid w:val="0017640F"/>
    <w:rsid w:val="001764E3"/>
    <w:rsid w:val="0017658F"/>
    <w:rsid w:val="0017659E"/>
    <w:rsid w:val="001767EA"/>
    <w:rsid w:val="00176914"/>
    <w:rsid w:val="0017742E"/>
    <w:rsid w:val="001774E1"/>
    <w:rsid w:val="001778D1"/>
    <w:rsid w:val="00177CBF"/>
    <w:rsid w:val="00177E86"/>
    <w:rsid w:val="0018105F"/>
    <w:rsid w:val="001810B3"/>
    <w:rsid w:val="001815A1"/>
    <w:rsid w:val="00181941"/>
    <w:rsid w:val="00181B31"/>
    <w:rsid w:val="00181C4D"/>
    <w:rsid w:val="00181F33"/>
    <w:rsid w:val="001821F5"/>
    <w:rsid w:val="001824F9"/>
    <w:rsid w:val="00182862"/>
    <w:rsid w:val="00182C3F"/>
    <w:rsid w:val="00182D9B"/>
    <w:rsid w:val="001831C8"/>
    <w:rsid w:val="00183D73"/>
    <w:rsid w:val="001848B1"/>
    <w:rsid w:val="00184A93"/>
    <w:rsid w:val="00184B73"/>
    <w:rsid w:val="00184F82"/>
    <w:rsid w:val="00185785"/>
    <w:rsid w:val="00185A29"/>
    <w:rsid w:val="00185A9D"/>
    <w:rsid w:val="00185DCE"/>
    <w:rsid w:val="001861F5"/>
    <w:rsid w:val="001864B8"/>
    <w:rsid w:val="00186B7C"/>
    <w:rsid w:val="00187019"/>
    <w:rsid w:val="00187327"/>
    <w:rsid w:val="001873CD"/>
    <w:rsid w:val="00187FF0"/>
    <w:rsid w:val="00190551"/>
    <w:rsid w:val="0019083E"/>
    <w:rsid w:val="00190877"/>
    <w:rsid w:val="00190F99"/>
    <w:rsid w:val="001912E7"/>
    <w:rsid w:val="00191470"/>
    <w:rsid w:val="001914AD"/>
    <w:rsid w:val="00191E4C"/>
    <w:rsid w:val="00191F97"/>
    <w:rsid w:val="0019219A"/>
    <w:rsid w:val="00192C79"/>
    <w:rsid w:val="00192E58"/>
    <w:rsid w:val="00193398"/>
    <w:rsid w:val="001937CD"/>
    <w:rsid w:val="00193984"/>
    <w:rsid w:val="00193E18"/>
    <w:rsid w:val="00194D86"/>
    <w:rsid w:val="0019604F"/>
    <w:rsid w:val="00196493"/>
    <w:rsid w:val="0019692C"/>
    <w:rsid w:val="00196D43"/>
    <w:rsid w:val="001975A0"/>
    <w:rsid w:val="00197726"/>
    <w:rsid w:val="001978ED"/>
    <w:rsid w:val="001A06C2"/>
    <w:rsid w:val="001A0ECC"/>
    <w:rsid w:val="001A1A81"/>
    <w:rsid w:val="001A1B7A"/>
    <w:rsid w:val="001A1DA8"/>
    <w:rsid w:val="001A2554"/>
    <w:rsid w:val="001A25E7"/>
    <w:rsid w:val="001A2B6B"/>
    <w:rsid w:val="001A3025"/>
    <w:rsid w:val="001A3311"/>
    <w:rsid w:val="001A37EE"/>
    <w:rsid w:val="001A5105"/>
    <w:rsid w:val="001A5A80"/>
    <w:rsid w:val="001A6842"/>
    <w:rsid w:val="001A68F6"/>
    <w:rsid w:val="001A6AAE"/>
    <w:rsid w:val="001A718D"/>
    <w:rsid w:val="001A735D"/>
    <w:rsid w:val="001A7468"/>
    <w:rsid w:val="001A7D1E"/>
    <w:rsid w:val="001B0B9E"/>
    <w:rsid w:val="001B1071"/>
    <w:rsid w:val="001B18A0"/>
    <w:rsid w:val="001B20DD"/>
    <w:rsid w:val="001B25A7"/>
    <w:rsid w:val="001B35F5"/>
    <w:rsid w:val="001B3725"/>
    <w:rsid w:val="001B4202"/>
    <w:rsid w:val="001B44A2"/>
    <w:rsid w:val="001B4914"/>
    <w:rsid w:val="001B5706"/>
    <w:rsid w:val="001B57C7"/>
    <w:rsid w:val="001B5DD5"/>
    <w:rsid w:val="001B6B06"/>
    <w:rsid w:val="001B6C71"/>
    <w:rsid w:val="001B6E09"/>
    <w:rsid w:val="001B6E2E"/>
    <w:rsid w:val="001B6ECA"/>
    <w:rsid w:val="001B6F63"/>
    <w:rsid w:val="001B7B9E"/>
    <w:rsid w:val="001C084E"/>
    <w:rsid w:val="001C0885"/>
    <w:rsid w:val="001C0CB5"/>
    <w:rsid w:val="001C1001"/>
    <w:rsid w:val="001C14BF"/>
    <w:rsid w:val="001C19DD"/>
    <w:rsid w:val="001C1F92"/>
    <w:rsid w:val="001C2A5E"/>
    <w:rsid w:val="001C31F9"/>
    <w:rsid w:val="001C3A96"/>
    <w:rsid w:val="001C465F"/>
    <w:rsid w:val="001C482A"/>
    <w:rsid w:val="001C4A62"/>
    <w:rsid w:val="001C5785"/>
    <w:rsid w:val="001C5DEA"/>
    <w:rsid w:val="001C6228"/>
    <w:rsid w:val="001C6BDA"/>
    <w:rsid w:val="001C7BAA"/>
    <w:rsid w:val="001C7F6B"/>
    <w:rsid w:val="001D072C"/>
    <w:rsid w:val="001D087A"/>
    <w:rsid w:val="001D0B6E"/>
    <w:rsid w:val="001D127B"/>
    <w:rsid w:val="001D15C7"/>
    <w:rsid w:val="001D1651"/>
    <w:rsid w:val="001D1746"/>
    <w:rsid w:val="001D1D2A"/>
    <w:rsid w:val="001D249B"/>
    <w:rsid w:val="001D2CE0"/>
    <w:rsid w:val="001D3068"/>
    <w:rsid w:val="001D34F3"/>
    <w:rsid w:val="001D3E4B"/>
    <w:rsid w:val="001D4870"/>
    <w:rsid w:val="001D494C"/>
    <w:rsid w:val="001D52C4"/>
    <w:rsid w:val="001D577E"/>
    <w:rsid w:val="001D5F3B"/>
    <w:rsid w:val="001D6A30"/>
    <w:rsid w:val="001D79FB"/>
    <w:rsid w:val="001D7E04"/>
    <w:rsid w:val="001E00B4"/>
    <w:rsid w:val="001E0445"/>
    <w:rsid w:val="001E0CB3"/>
    <w:rsid w:val="001E0DBE"/>
    <w:rsid w:val="001E0EC5"/>
    <w:rsid w:val="001E1DC0"/>
    <w:rsid w:val="001E3D91"/>
    <w:rsid w:val="001E405F"/>
    <w:rsid w:val="001E43C1"/>
    <w:rsid w:val="001E473F"/>
    <w:rsid w:val="001E4834"/>
    <w:rsid w:val="001E5103"/>
    <w:rsid w:val="001E5412"/>
    <w:rsid w:val="001E5843"/>
    <w:rsid w:val="001E6F1F"/>
    <w:rsid w:val="001E7722"/>
    <w:rsid w:val="001F163D"/>
    <w:rsid w:val="001F16B3"/>
    <w:rsid w:val="001F1AF1"/>
    <w:rsid w:val="001F29B3"/>
    <w:rsid w:val="001F2B95"/>
    <w:rsid w:val="001F2E34"/>
    <w:rsid w:val="001F2ED7"/>
    <w:rsid w:val="001F3C99"/>
    <w:rsid w:val="001F4257"/>
    <w:rsid w:val="001F4D18"/>
    <w:rsid w:val="001F5EAE"/>
    <w:rsid w:val="001F682D"/>
    <w:rsid w:val="001F7671"/>
    <w:rsid w:val="001F7744"/>
    <w:rsid w:val="001F7907"/>
    <w:rsid w:val="001F7A1D"/>
    <w:rsid w:val="001F7CD9"/>
    <w:rsid w:val="00200167"/>
    <w:rsid w:val="00200795"/>
    <w:rsid w:val="00200D27"/>
    <w:rsid w:val="00201023"/>
    <w:rsid w:val="0020147A"/>
    <w:rsid w:val="00201ADE"/>
    <w:rsid w:val="00201C8A"/>
    <w:rsid w:val="00202A2A"/>
    <w:rsid w:val="00202D44"/>
    <w:rsid w:val="00202EA9"/>
    <w:rsid w:val="002031EB"/>
    <w:rsid w:val="00203444"/>
    <w:rsid w:val="002035E5"/>
    <w:rsid w:val="002044E4"/>
    <w:rsid w:val="0020540A"/>
    <w:rsid w:val="00205450"/>
    <w:rsid w:val="00205C01"/>
    <w:rsid w:val="002069A5"/>
    <w:rsid w:val="00207ADA"/>
    <w:rsid w:val="00207C0C"/>
    <w:rsid w:val="0021063C"/>
    <w:rsid w:val="0021069D"/>
    <w:rsid w:val="00210D48"/>
    <w:rsid w:val="0021199C"/>
    <w:rsid w:val="00212898"/>
    <w:rsid w:val="00212A0D"/>
    <w:rsid w:val="00213428"/>
    <w:rsid w:val="0021396C"/>
    <w:rsid w:val="00213E5C"/>
    <w:rsid w:val="00213FB1"/>
    <w:rsid w:val="002141AF"/>
    <w:rsid w:val="00215834"/>
    <w:rsid w:val="00215964"/>
    <w:rsid w:val="00216345"/>
    <w:rsid w:val="00216AD4"/>
    <w:rsid w:val="00216C4A"/>
    <w:rsid w:val="00220563"/>
    <w:rsid w:val="002208E8"/>
    <w:rsid w:val="00220C6C"/>
    <w:rsid w:val="00220EDD"/>
    <w:rsid w:val="00220F21"/>
    <w:rsid w:val="0022177D"/>
    <w:rsid w:val="002218D4"/>
    <w:rsid w:val="00222199"/>
    <w:rsid w:val="00222857"/>
    <w:rsid w:val="002228E1"/>
    <w:rsid w:val="002229E1"/>
    <w:rsid w:val="00222DBA"/>
    <w:rsid w:val="002235B0"/>
    <w:rsid w:val="00223BD3"/>
    <w:rsid w:val="00223C0E"/>
    <w:rsid w:val="00223E4D"/>
    <w:rsid w:val="002241DA"/>
    <w:rsid w:val="0022528A"/>
    <w:rsid w:val="00225EB6"/>
    <w:rsid w:val="002271BA"/>
    <w:rsid w:val="002271C3"/>
    <w:rsid w:val="00227546"/>
    <w:rsid w:val="002302A2"/>
    <w:rsid w:val="002302A4"/>
    <w:rsid w:val="00230421"/>
    <w:rsid w:val="00231D89"/>
    <w:rsid w:val="00232090"/>
    <w:rsid w:val="00232249"/>
    <w:rsid w:val="0023244D"/>
    <w:rsid w:val="002329D1"/>
    <w:rsid w:val="00232B09"/>
    <w:rsid w:val="00233A7C"/>
    <w:rsid w:val="00233B5C"/>
    <w:rsid w:val="00234B60"/>
    <w:rsid w:val="00235097"/>
    <w:rsid w:val="002351C6"/>
    <w:rsid w:val="00235654"/>
    <w:rsid w:val="002361E1"/>
    <w:rsid w:val="00236224"/>
    <w:rsid w:val="00236482"/>
    <w:rsid w:val="00236C6F"/>
    <w:rsid w:val="00236E88"/>
    <w:rsid w:val="0023765B"/>
    <w:rsid w:val="0023796E"/>
    <w:rsid w:val="002403E9"/>
    <w:rsid w:val="002413B1"/>
    <w:rsid w:val="00241CDE"/>
    <w:rsid w:val="00242094"/>
    <w:rsid w:val="002425A0"/>
    <w:rsid w:val="00242E19"/>
    <w:rsid w:val="002438D9"/>
    <w:rsid w:val="0024399E"/>
    <w:rsid w:val="00243F04"/>
    <w:rsid w:val="00243FD3"/>
    <w:rsid w:val="0024441C"/>
    <w:rsid w:val="002450E7"/>
    <w:rsid w:val="00246B92"/>
    <w:rsid w:val="00247859"/>
    <w:rsid w:val="0024797D"/>
    <w:rsid w:val="00247DC2"/>
    <w:rsid w:val="00247E73"/>
    <w:rsid w:val="00250EAE"/>
    <w:rsid w:val="0025127A"/>
    <w:rsid w:val="00251E53"/>
    <w:rsid w:val="00252380"/>
    <w:rsid w:val="00252B97"/>
    <w:rsid w:val="00252BC4"/>
    <w:rsid w:val="00252CB1"/>
    <w:rsid w:val="00253BA4"/>
    <w:rsid w:val="00253F2C"/>
    <w:rsid w:val="00253F36"/>
    <w:rsid w:val="00254118"/>
    <w:rsid w:val="002543F5"/>
    <w:rsid w:val="0025560B"/>
    <w:rsid w:val="00255FA8"/>
    <w:rsid w:val="00256114"/>
    <w:rsid w:val="00256991"/>
    <w:rsid w:val="0025704E"/>
    <w:rsid w:val="002575BB"/>
    <w:rsid w:val="00257D22"/>
    <w:rsid w:val="0026054A"/>
    <w:rsid w:val="00261544"/>
    <w:rsid w:val="00261C31"/>
    <w:rsid w:val="00262DD6"/>
    <w:rsid w:val="002635B4"/>
    <w:rsid w:val="002637DA"/>
    <w:rsid w:val="00264181"/>
    <w:rsid w:val="0026515E"/>
    <w:rsid w:val="002654FF"/>
    <w:rsid w:val="0026588C"/>
    <w:rsid w:val="0026599F"/>
    <w:rsid w:val="00265B20"/>
    <w:rsid w:val="00265D58"/>
    <w:rsid w:val="00266198"/>
    <w:rsid w:val="00267350"/>
    <w:rsid w:val="00267521"/>
    <w:rsid w:val="00267576"/>
    <w:rsid w:val="002675C2"/>
    <w:rsid w:val="00267631"/>
    <w:rsid w:val="00267CD8"/>
    <w:rsid w:val="0027214F"/>
    <w:rsid w:val="00272581"/>
    <w:rsid w:val="002733EA"/>
    <w:rsid w:val="00273AFE"/>
    <w:rsid w:val="00274415"/>
    <w:rsid w:val="0027446D"/>
    <w:rsid w:val="00276842"/>
    <w:rsid w:val="002768DD"/>
    <w:rsid w:val="00276CC8"/>
    <w:rsid w:val="00276CFD"/>
    <w:rsid w:val="002772FA"/>
    <w:rsid w:val="0028030C"/>
    <w:rsid w:val="00280ACF"/>
    <w:rsid w:val="00280B9A"/>
    <w:rsid w:val="00280F1E"/>
    <w:rsid w:val="00280F63"/>
    <w:rsid w:val="0028129E"/>
    <w:rsid w:val="002815D0"/>
    <w:rsid w:val="00281704"/>
    <w:rsid w:val="002822DB"/>
    <w:rsid w:val="002828FC"/>
    <w:rsid w:val="0028296D"/>
    <w:rsid w:val="00283F58"/>
    <w:rsid w:val="00284893"/>
    <w:rsid w:val="0028536E"/>
    <w:rsid w:val="00285995"/>
    <w:rsid w:val="00285A1F"/>
    <w:rsid w:val="00286807"/>
    <w:rsid w:val="00286BA5"/>
    <w:rsid w:val="00286C2E"/>
    <w:rsid w:val="00287753"/>
    <w:rsid w:val="0028795C"/>
    <w:rsid w:val="00287C35"/>
    <w:rsid w:val="00290069"/>
    <w:rsid w:val="0029095C"/>
    <w:rsid w:val="00290C9C"/>
    <w:rsid w:val="002923BC"/>
    <w:rsid w:val="002923E3"/>
    <w:rsid w:val="00292EEC"/>
    <w:rsid w:val="00293D1A"/>
    <w:rsid w:val="0029402D"/>
    <w:rsid w:val="002944C5"/>
    <w:rsid w:val="002947E1"/>
    <w:rsid w:val="002952E7"/>
    <w:rsid w:val="00295737"/>
    <w:rsid w:val="002958AF"/>
    <w:rsid w:val="00295BDA"/>
    <w:rsid w:val="00295C50"/>
    <w:rsid w:val="00295C53"/>
    <w:rsid w:val="00296077"/>
    <w:rsid w:val="0029711F"/>
    <w:rsid w:val="002976C1"/>
    <w:rsid w:val="00297A0F"/>
    <w:rsid w:val="00297E37"/>
    <w:rsid w:val="002A0931"/>
    <w:rsid w:val="002A1638"/>
    <w:rsid w:val="002A1E0E"/>
    <w:rsid w:val="002A2445"/>
    <w:rsid w:val="002A2705"/>
    <w:rsid w:val="002A2A3B"/>
    <w:rsid w:val="002A331F"/>
    <w:rsid w:val="002A37E8"/>
    <w:rsid w:val="002A3A57"/>
    <w:rsid w:val="002A3B69"/>
    <w:rsid w:val="002A3BF7"/>
    <w:rsid w:val="002A3C2C"/>
    <w:rsid w:val="002A42A5"/>
    <w:rsid w:val="002A4824"/>
    <w:rsid w:val="002A49F1"/>
    <w:rsid w:val="002A4ADF"/>
    <w:rsid w:val="002A5334"/>
    <w:rsid w:val="002A5381"/>
    <w:rsid w:val="002A5393"/>
    <w:rsid w:val="002A5565"/>
    <w:rsid w:val="002A5B41"/>
    <w:rsid w:val="002A628F"/>
    <w:rsid w:val="002A6DDE"/>
    <w:rsid w:val="002A716F"/>
    <w:rsid w:val="002A759B"/>
    <w:rsid w:val="002A7669"/>
    <w:rsid w:val="002B09AE"/>
    <w:rsid w:val="002B113F"/>
    <w:rsid w:val="002B2050"/>
    <w:rsid w:val="002B21D4"/>
    <w:rsid w:val="002B240F"/>
    <w:rsid w:val="002B2EC9"/>
    <w:rsid w:val="002B3603"/>
    <w:rsid w:val="002B41D9"/>
    <w:rsid w:val="002B4AFA"/>
    <w:rsid w:val="002B5A8C"/>
    <w:rsid w:val="002B6DF2"/>
    <w:rsid w:val="002B7090"/>
    <w:rsid w:val="002B7AEE"/>
    <w:rsid w:val="002C0C07"/>
    <w:rsid w:val="002C0E79"/>
    <w:rsid w:val="002C3888"/>
    <w:rsid w:val="002C41DF"/>
    <w:rsid w:val="002C4F0A"/>
    <w:rsid w:val="002C5D3C"/>
    <w:rsid w:val="002C628F"/>
    <w:rsid w:val="002C652A"/>
    <w:rsid w:val="002C65A3"/>
    <w:rsid w:val="002C6756"/>
    <w:rsid w:val="002D0918"/>
    <w:rsid w:val="002D1390"/>
    <w:rsid w:val="002D13F5"/>
    <w:rsid w:val="002D1B67"/>
    <w:rsid w:val="002D29B5"/>
    <w:rsid w:val="002D336A"/>
    <w:rsid w:val="002D3A51"/>
    <w:rsid w:val="002D53DA"/>
    <w:rsid w:val="002D5405"/>
    <w:rsid w:val="002D5B4C"/>
    <w:rsid w:val="002D61F1"/>
    <w:rsid w:val="002D6489"/>
    <w:rsid w:val="002D66D3"/>
    <w:rsid w:val="002D699A"/>
    <w:rsid w:val="002D6BBD"/>
    <w:rsid w:val="002D6CD9"/>
    <w:rsid w:val="002D7176"/>
    <w:rsid w:val="002D738B"/>
    <w:rsid w:val="002D748C"/>
    <w:rsid w:val="002D7877"/>
    <w:rsid w:val="002E0602"/>
    <w:rsid w:val="002E07A0"/>
    <w:rsid w:val="002E13B6"/>
    <w:rsid w:val="002E144B"/>
    <w:rsid w:val="002E1955"/>
    <w:rsid w:val="002E19F2"/>
    <w:rsid w:val="002E26FB"/>
    <w:rsid w:val="002E2BC8"/>
    <w:rsid w:val="002E318E"/>
    <w:rsid w:val="002E36D6"/>
    <w:rsid w:val="002E39A3"/>
    <w:rsid w:val="002E3FE4"/>
    <w:rsid w:val="002E4076"/>
    <w:rsid w:val="002E4128"/>
    <w:rsid w:val="002E5AFD"/>
    <w:rsid w:val="002E5DA6"/>
    <w:rsid w:val="002E5E2D"/>
    <w:rsid w:val="002E653A"/>
    <w:rsid w:val="002E65B9"/>
    <w:rsid w:val="002E69E2"/>
    <w:rsid w:val="002E6EC6"/>
    <w:rsid w:val="002E75FB"/>
    <w:rsid w:val="002E794A"/>
    <w:rsid w:val="002E7D27"/>
    <w:rsid w:val="002E7E9B"/>
    <w:rsid w:val="002F0ED7"/>
    <w:rsid w:val="002F1305"/>
    <w:rsid w:val="002F2C58"/>
    <w:rsid w:val="002F413C"/>
    <w:rsid w:val="002F47CD"/>
    <w:rsid w:val="002F53FF"/>
    <w:rsid w:val="002F5B35"/>
    <w:rsid w:val="002F5B9F"/>
    <w:rsid w:val="002F6379"/>
    <w:rsid w:val="002F64D5"/>
    <w:rsid w:val="002F687B"/>
    <w:rsid w:val="002F6DBD"/>
    <w:rsid w:val="002F6FDE"/>
    <w:rsid w:val="002F708C"/>
    <w:rsid w:val="002F7487"/>
    <w:rsid w:val="00300562"/>
    <w:rsid w:val="00300ADB"/>
    <w:rsid w:val="0030151C"/>
    <w:rsid w:val="00301558"/>
    <w:rsid w:val="00302978"/>
    <w:rsid w:val="00302A8C"/>
    <w:rsid w:val="00302AE4"/>
    <w:rsid w:val="003032BA"/>
    <w:rsid w:val="0030343A"/>
    <w:rsid w:val="0030521C"/>
    <w:rsid w:val="003076CC"/>
    <w:rsid w:val="003101E8"/>
    <w:rsid w:val="00310849"/>
    <w:rsid w:val="003112EE"/>
    <w:rsid w:val="003118DA"/>
    <w:rsid w:val="003120B1"/>
    <w:rsid w:val="00312134"/>
    <w:rsid w:val="00312947"/>
    <w:rsid w:val="00312B05"/>
    <w:rsid w:val="00312F2E"/>
    <w:rsid w:val="00312FE9"/>
    <w:rsid w:val="00313167"/>
    <w:rsid w:val="00313A80"/>
    <w:rsid w:val="00314104"/>
    <w:rsid w:val="0031431C"/>
    <w:rsid w:val="003143AD"/>
    <w:rsid w:val="00314E2B"/>
    <w:rsid w:val="00315830"/>
    <w:rsid w:val="00315879"/>
    <w:rsid w:val="00315ABE"/>
    <w:rsid w:val="0031680F"/>
    <w:rsid w:val="00316D1A"/>
    <w:rsid w:val="00316DAA"/>
    <w:rsid w:val="00317476"/>
    <w:rsid w:val="003178BC"/>
    <w:rsid w:val="00317901"/>
    <w:rsid w:val="00317F6B"/>
    <w:rsid w:val="0032008D"/>
    <w:rsid w:val="0032090F"/>
    <w:rsid w:val="00320ECE"/>
    <w:rsid w:val="003212F0"/>
    <w:rsid w:val="003214E8"/>
    <w:rsid w:val="003220A9"/>
    <w:rsid w:val="00322121"/>
    <w:rsid w:val="00323340"/>
    <w:rsid w:val="003236B6"/>
    <w:rsid w:val="00323C71"/>
    <w:rsid w:val="00324EEF"/>
    <w:rsid w:val="0032570E"/>
    <w:rsid w:val="003263CA"/>
    <w:rsid w:val="00326884"/>
    <w:rsid w:val="00327230"/>
    <w:rsid w:val="00331544"/>
    <w:rsid w:val="00331AF5"/>
    <w:rsid w:val="00332284"/>
    <w:rsid w:val="00332361"/>
    <w:rsid w:val="0033281E"/>
    <w:rsid w:val="00332FCB"/>
    <w:rsid w:val="00333248"/>
    <w:rsid w:val="00333345"/>
    <w:rsid w:val="003338E6"/>
    <w:rsid w:val="00333907"/>
    <w:rsid w:val="00333DDC"/>
    <w:rsid w:val="00334791"/>
    <w:rsid w:val="00334CD6"/>
    <w:rsid w:val="00335031"/>
    <w:rsid w:val="00336F8F"/>
    <w:rsid w:val="00337FBC"/>
    <w:rsid w:val="00340114"/>
    <w:rsid w:val="00340F19"/>
    <w:rsid w:val="003419A8"/>
    <w:rsid w:val="00341A83"/>
    <w:rsid w:val="00342049"/>
    <w:rsid w:val="00342C0E"/>
    <w:rsid w:val="00342C35"/>
    <w:rsid w:val="003431B3"/>
    <w:rsid w:val="003435FA"/>
    <w:rsid w:val="00343684"/>
    <w:rsid w:val="003438C7"/>
    <w:rsid w:val="00343CA7"/>
    <w:rsid w:val="003441BA"/>
    <w:rsid w:val="00346E73"/>
    <w:rsid w:val="00347253"/>
    <w:rsid w:val="003507D1"/>
    <w:rsid w:val="00350FAA"/>
    <w:rsid w:val="00351CBB"/>
    <w:rsid w:val="00352109"/>
    <w:rsid w:val="0035223E"/>
    <w:rsid w:val="003523A8"/>
    <w:rsid w:val="0035282C"/>
    <w:rsid w:val="00352A84"/>
    <w:rsid w:val="0035351C"/>
    <w:rsid w:val="00354A52"/>
    <w:rsid w:val="00354FE5"/>
    <w:rsid w:val="00355119"/>
    <w:rsid w:val="00355B92"/>
    <w:rsid w:val="00355BBF"/>
    <w:rsid w:val="0035664B"/>
    <w:rsid w:val="00356BA7"/>
    <w:rsid w:val="00357057"/>
    <w:rsid w:val="003577B0"/>
    <w:rsid w:val="00357A02"/>
    <w:rsid w:val="00357B6D"/>
    <w:rsid w:val="003600D7"/>
    <w:rsid w:val="00360615"/>
    <w:rsid w:val="0036189F"/>
    <w:rsid w:val="00362177"/>
    <w:rsid w:val="00362C0B"/>
    <w:rsid w:val="003637E0"/>
    <w:rsid w:val="0036466E"/>
    <w:rsid w:val="003647C0"/>
    <w:rsid w:val="00364F3C"/>
    <w:rsid w:val="00365FE3"/>
    <w:rsid w:val="003673DE"/>
    <w:rsid w:val="00367D2A"/>
    <w:rsid w:val="0037009E"/>
    <w:rsid w:val="00371070"/>
    <w:rsid w:val="00371293"/>
    <w:rsid w:val="00372356"/>
    <w:rsid w:val="00372720"/>
    <w:rsid w:val="00372F29"/>
    <w:rsid w:val="0037314C"/>
    <w:rsid w:val="003736F8"/>
    <w:rsid w:val="00373A71"/>
    <w:rsid w:val="00373B07"/>
    <w:rsid w:val="00373E73"/>
    <w:rsid w:val="0037493F"/>
    <w:rsid w:val="00374D04"/>
    <w:rsid w:val="003750AE"/>
    <w:rsid w:val="003753D4"/>
    <w:rsid w:val="00375554"/>
    <w:rsid w:val="003755BD"/>
    <w:rsid w:val="00375F6F"/>
    <w:rsid w:val="003768A8"/>
    <w:rsid w:val="00376CC8"/>
    <w:rsid w:val="0037770F"/>
    <w:rsid w:val="00377B85"/>
    <w:rsid w:val="003806BD"/>
    <w:rsid w:val="00380B90"/>
    <w:rsid w:val="00380E21"/>
    <w:rsid w:val="00380EB6"/>
    <w:rsid w:val="0038112E"/>
    <w:rsid w:val="0038198A"/>
    <w:rsid w:val="00381E37"/>
    <w:rsid w:val="00381EA1"/>
    <w:rsid w:val="00382170"/>
    <w:rsid w:val="00382683"/>
    <w:rsid w:val="003829DB"/>
    <w:rsid w:val="003837CF"/>
    <w:rsid w:val="00383892"/>
    <w:rsid w:val="00383E1D"/>
    <w:rsid w:val="0038544F"/>
    <w:rsid w:val="00385610"/>
    <w:rsid w:val="003857B7"/>
    <w:rsid w:val="00386D34"/>
    <w:rsid w:val="00386D95"/>
    <w:rsid w:val="003870A2"/>
    <w:rsid w:val="00390C73"/>
    <w:rsid w:val="00391085"/>
    <w:rsid w:val="00391166"/>
    <w:rsid w:val="00391333"/>
    <w:rsid w:val="00392EB2"/>
    <w:rsid w:val="0039389B"/>
    <w:rsid w:val="00394322"/>
    <w:rsid w:val="003943D1"/>
    <w:rsid w:val="00396828"/>
    <w:rsid w:val="00396917"/>
    <w:rsid w:val="0039749E"/>
    <w:rsid w:val="0039765E"/>
    <w:rsid w:val="0039769B"/>
    <w:rsid w:val="00397DBE"/>
    <w:rsid w:val="00397F19"/>
    <w:rsid w:val="00397F20"/>
    <w:rsid w:val="003A0121"/>
    <w:rsid w:val="003A0E6F"/>
    <w:rsid w:val="003A1146"/>
    <w:rsid w:val="003A162A"/>
    <w:rsid w:val="003A1F97"/>
    <w:rsid w:val="003A37E5"/>
    <w:rsid w:val="003A3CBE"/>
    <w:rsid w:val="003A3DA7"/>
    <w:rsid w:val="003A4318"/>
    <w:rsid w:val="003A43F4"/>
    <w:rsid w:val="003A450C"/>
    <w:rsid w:val="003A4523"/>
    <w:rsid w:val="003A4B2A"/>
    <w:rsid w:val="003A55F7"/>
    <w:rsid w:val="003A56B5"/>
    <w:rsid w:val="003A5B0A"/>
    <w:rsid w:val="003A633C"/>
    <w:rsid w:val="003A6C37"/>
    <w:rsid w:val="003A6CE7"/>
    <w:rsid w:val="003A7283"/>
    <w:rsid w:val="003A7522"/>
    <w:rsid w:val="003A7548"/>
    <w:rsid w:val="003A7B94"/>
    <w:rsid w:val="003B051D"/>
    <w:rsid w:val="003B0C9B"/>
    <w:rsid w:val="003B1AB5"/>
    <w:rsid w:val="003B1F0F"/>
    <w:rsid w:val="003B2264"/>
    <w:rsid w:val="003B2B18"/>
    <w:rsid w:val="003B398D"/>
    <w:rsid w:val="003B450F"/>
    <w:rsid w:val="003B4A87"/>
    <w:rsid w:val="003B4FE1"/>
    <w:rsid w:val="003B53B4"/>
    <w:rsid w:val="003B6110"/>
    <w:rsid w:val="003B6584"/>
    <w:rsid w:val="003B65DE"/>
    <w:rsid w:val="003B692E"/>
    <w:rsid w:val="003B701E"/>
    <w:rsid w:val="003B7F9B"/>
    <w:rsid w:val="003C0849"/>
    <w:rsid w:val="003C16D1"/>
    <w:rsid w:val="003C16F4"/>
    <w:rsid w:val="003C198D"/>
    <w:rsid w:val="003C1995"/>
    <w:rsid w:val="003C20EF"/>
    <w:rsid w:val="003C21EA"/>
    <w:rsid w:val="003C248D"/>
    <w:rsid w:val="003C35F6"/>
    <w:rsid w:val="003C37E8"/>
    <w:rsid w:val="003C3A87"/>
    <w:rsid w:val="003C59DB"/>
    <w:rsid w:val="003C6803"/>
    <w:rsid w:val="003C7684"/>
    <w:rsid w:val="003C7848"/>
    <w:rsid w:val="003C7C63"/>
    <w:rsid w:val="003C7D0F"/>
    <w:rsid w:val="003C7D58"/>
    <w:rsid w:val="003C7FDA"/>
    <w:rsid w:val="003D0723"/>
    <w:rsid w:val="003D0ABD"/>
    <w:rsid w:val="003D1234"/>
    <w:rsid w:val="003D142E"/>
    <w:rsid w:val="003D1454"/>
    <w:rsid w:val="003D1A8A"/>
    <w:rsid w:val="003D1F5E"/>
    <w:rsid w:val="003D24AF"/>
    <w:rsid w:val="003D2DDA"/>
    <w:rsid w:val="003D3134"/>
    <w:rsid w:val="003D33C9"/>
    <w:rsid w:val="003D3F83"/>
    <w:rsid w:val="003D404C"/>
    <w:rsid w:val="003D4667"/>
    <w:rsid w:val="003D4689"/>
    <w:rsid w:val="003D544D"/>
    <w:rsid w:val="003D5847"/>
    <w:rsid w:val="003D68B5"/>
    <w:rsid w:val="003D7AC1"/>
    <w:rsid w:val="003D7B8F"/>
    <w:rsid w:val="003E051E"/>
    <w:rsid w:val="003E0734"/>
    <w:rsid w:val="003E168C"/>
    <w:rsid w:val="003E1BD7"/>
    <w:rsid w:val="003E27C8"/>
    <w:rsid w:val="003E3AD4"/>
    <w:rsid w:val="003E3D51"/>
    <w:rsid w:val="003E3DF0"/>
    <w:rsid w:val="003E491A"/>
    <w:rsid w:val="003E51EA"/>
    <w:rsid w:val="003E5456"/>
    <w:rsid w:val="003E598C"/>
    <w:rsid w:val="003E5E0D"/>
    <w:rsid w:val="003E5FD9"/>
    <w:rsid w:val="003E6057"/>
    <w:rsid w:val="003E60F6"/>
    <w:rsid w:val="003E67EA"/>
    <w:rsid w:val="003E6B2C"/>
    <w:rsid w:val="003E70B8"/>
    <w:rsid w:val="003E767E"/>
    <w:rsid w:val="003E7FA5"/>
    <w:rsid w:val="003F00E5"/>
    <w:rsid w:val="003F04E0"/>
    <w:rsid w:val="003F078B"/>
    <w:rsid w:val="003F0CB2"/>
    <w:rsid w:val="003F1046"/>
    <w:rsid w:val="003F1093"/>
    <w:rsid w:val="003F15CC"/>
    <w:rsid w:val="003F1679"/>
    <w:rsid w:val="003F17B0"/>
    <w:rsid w:val="003F187A"/>
    <w:rsid w:val="003F187F"/>
    <w:rsid w:val="003F2BD1"/>
    <w:rsid w:val="003F2F02"/>
    <w:rsid w:val="003F346D"/>
    <w:rsid w:val="003F363B"/>
    <w:rsid w:val="003F40B0"/>
    <w:rsid w:val="003F43D1"/>
    <w:rsid w:val="003F4555"/>
    <w:rsid w:val="003F5B54"/>
    <w:rsid w:val="003F5C85"/>
    <w:rsid w:val="003F604C"/>
    <w:rsid w:val="003F6474"/>
    <w:rsid w:val="003F65F1"/>
    <w:rsid w:val="003F6B4C"/>
    <w:rsid w:val="003F71D8"/>
    <w:rsid w:val="00400011"/>
    <w:rsid w:val="00400194"/>
    <w:rsid w:val="00400CBD"/>
    <w:rsid w:val="00402138"/>
    <w:rsid w:val="0040258F"/>
    <w:rsid w:val="00402683"/>
    <w:rsid w:val="00402F7B"/>
    <w:rsid w:val="00404227"/>
    <w:rsid w:val="0040434D"/>
    <w:rsid w:val="00404DE5"/>
    <w:rsid w:val="004050CF"/>
    <w:rsid w:val="00405559"/>
    <w:rsid w:val="004064A6"/>
    <w:rsid w:val="00406F11"/>
    <w:rsid w:val="00406FD9"/>
    <w:rsid w:val="00410378"/>
    <w:rsid w:val="0041071E"/>
    <w:rsid w:val="00410AC7"/>
    <w:rsid w:val="00411015"/>
    <w:rsid w:val="0041110B"/>
    <w:rsid w:val="00411242"/>
    <w:rsid w:val="004115F6"/>
    <w:rsid w:val="004124D1"/>
    <w:rsid w:val="00412A3E"/>
    <w:rsid w:val="00412C82"/>
    <w:rsid w:val="00412E97"/>
    <w:rsid w:val="00413C96"/>
    <w:rsid w:val="00413F70"/>
    <w:rsid w:val="00414799"/>
    <w:rsid w:val="00415189"/>
    <w:rsid w:val="004154A0"/>
    <w:rsid w:val="00415BCF"/>
    <w:rsid w:val="00415FCC"/>
    <w:rsid w:val="004169AA"/>
    <w:rsid w:val="00416AD6"/>
    <w:rsid w:val="00417010"/>
    <w:rsid w:val="004178FA"/>
    <w:rsid w:val="00421103"/>
    <w:rsid w:val="00421716"/>
    <w:rsid w:val="0042183E"/>
    <w:rsid w:val="00421FC5"/>
    <w:rsid w:val="00421FCA"/>
    <w:rsid w:val="00422117"/>
    <w:rsid w:val="004224EC"/>
    <w:rsid w:val="0042268E"/>
    <w:rsid w:val="004228AD"/>
    <w:rsid w:val="004230D3"/>
    <w:rsid w:val="004234DD"/>
    <w:rsid w:val="00423D81"/>
    <w:rsid w:val="0042416C"/>
    <w:rsid w:val="004244EB"/>
    <w:rsid w:val="00424B56"/>
    <w:rsid w:val="00424E2C"/>
    <w:rsid w:val="00425728"/>
    <w:rsid w:val="00426836"/>
    <w:rsid w:val="00426A59"/>
    <w:rsid w:val="004273DC"/>
    <w:rsid w:val="004276C6"/>
    <w:rsid w:val="00427C7A"/>
    <w:rsid w:val="004300BF"/>
    <w:rsid w:val="00432007"/>
    <w:rsid w:val="00433B4F"/>
    <w:rsid w:val="0043457D"/>
    <w:rsid w:val="00434973"/>
    <w:rsid w:val="004354E3"/>
    <w:rsid w:val="00435BB5"/>
    <w:rsid w:val="00436B3F"/>
    <w:rsid w:val="00440A60"/>
    <w:rsid w:val="00440C5E"/>
    <w:rsid w:val="004422E1"/>
    <w:rsid w:val="00442502"/>
    <w:rsid w:val="00442B1D"/>
    <w:rsid w:val="00442C4C"/>
    <w:rsid w:val="0044302D"/>
    <w:rsid w:val="004430CE"/>
    <w:rsid w:val="004439FF"/>
    <w:rsid w:val="00443E4C"/>
    <w:rsid w:val="00443FC3"/>
    <w:rsid w:val="00444E88"/>
    <w:rsid w:val="004452E9"/>
    <w:rsid w:val="0044591C"/>
    <w:rsid w:val="00445C4D"/>
    <w:rsid w:val="00445D38"/>
    <w:rsid w:val="00445DF5"/>
    <w:rsid w:val="004464A1"/>
    <w:rsid w:val="00446CB1"/>
    <w:rsid w:val="00446D9C"/>
    <w:rsid w:val="004473C7"/>
    <w:rsid w:val="0044773F"/>
    <w:rsid w:val="00450A0C"/>
    <w:rsid w:val="00451815"/>
    <w:rsid w:val="00451D94"/>
    <w:rsid w:val="00452C19"/>
    <w:rsid w:val="00452CCA"/>
    <w:rsid w:val="00453490"/>
    <w:rsid w:val="00453826"/>
    <w:rsid w:val="00453B47"/>
    <w:rsid w:val="00454633"/>
    <w:rsid w:val="00454C45"/>
    <w:rsid w:val="00455C71"/>
    <w:rsid w:val="00455DAC"/>
    <w:rsid w:val="004563F0"/>
    <w:rsid w:val="004566A8"/>
    <w:rsid w:val="00456D2F"/>
    <w:rsid w:val="0045716C"/>
    <w:rsid w:val="00460A44"/>
    <w:rsid w:val="00460B2B"/>
    <w:rsid w:val="00460D31"/>
    <w:rsid w:val="00460D88"/>
    <w:rsid w:val="004616B6"/>
    <w:rsid w:val="00462B90"/>
    <w:rsid w:val="00462FBC"/>
    <w:rsid w:val="00462FD2"/>
    <w:rsid w:val="004642B7"/>
    <w:rsid w:val="00464B02"/>
    <w:rsid w:val="00464B0B"/>
    <w:rsid w:val="00464E52"/>
    <w:rsid w:val="00464F8F"/>
    <w:rsid w:val="004658D9"/>
    <w:rsid w:val="00465A57"/>
    <w:rsid w:val="00467036"/>
    <w:rsid w:val="00467354"/>
    <w:rsid w:val="004674D1"/>
    <w:rsid w:val="00470DA6"/>
    <w:rsid w:val="00470EDE"/>
    <w:rsid w:val="00471058"/>
    <w:rsid w:val="00471A33"/>
    <w:rsid w:val="00471F3F"/>
    <w:rsid w:val="004724C6"/>
    <w:rsid w:val="00472D00"/>
    <w:rsid w:val="00473232"/>
    <w:rsid w:val="00473E6B"/>
    <w:rsid w:val="00473FBA"/>
    <w:rsid w:val="0047427D"/>
    <w:rsid w:val="00474AEF"/>
    <w:rsid w:val="0047502D"/>
    <w:rsid w:val="00475200"/>
    <w:rsid w:val="004757C6"/>
    <w:rsid w:val="00475AB4"/>
    <w:rsid w:val="00476223"/>
    <w:rsid w:val="0047626A"/>
    <w:rsid w:val="00476503"/>
    <w:rsid w:val="004765B8"/>
    <w:rsid w:val="00476875"/>
    <w:rsid w:val="004771EE"/>
    <w:rsid w:val="0047741C"/>
    <w:rsid w:val="00477C58"/>
    <w:rsid w:val="00477D78"/>
    <w:rsid w:val="00477E1A"/>
    <w:rsid w:val="004801D3"/>
    <w:rsid w:val="00480217"/>
    <w:rsid w:val="00480464"/>
    <w:rsid w:val="00480526"/>
    <w:rsid w:val="004809EF"/>
    <w:rsid w:val="00480B2F"/>
    <w:rsid w:val="0048147A"/>
    <w:rsid w:val="0048156C"/>
    <w:rsid w:val="00481A1B"/>
    <w:rsid w:val="00481D10"/>
    <w:rsid w:val="004822FE"/>
    <w:rsid w:val="00482EFC"/>
    <w:rsid w:val="0048379E"/>
    <w:rsid w:val="0048524D"/>
    <w:rsid w:val="004857FD"/>
    <w:rsid w:val="00486017"/>
    <w:rsid w:val="0048650E"/>
    <w:rsid w:val="00486BB8"/>
    <w:rsid w:val="0048718C"/>
    <w:rsid w:val="0048776C"/>
    <w:rsid w:val="00487A4D"/>
    <w:rsid w:val="00490A81"/>
    <w:rsid w:val="00491486"/>
    <w:rsid w:val="00491DB0"/>
    <w:rsid w:val="00492262"/>
    <w:rsid w:val="0049288F"/>
    <w:rsid w:val="00493974"/>
    <w:rsid w:val="00493EA5"/>
    <w:rsid w:val="00493F6E"/>
    <w:rsid w:val="0049519F"/>
    <w:rsid w:val="00495271"/>
    <w:rsid w:val="00495340"/>
    <w:rsid w:val="004954D8"/>
    <w:rsid w:val="004956A3"/>
    <w:rsid w:val="00495D69"/>
    <w:rsid w:val="00495FFC"/>
    <w:rsid w:val="004962AD"/>
    <w:rsid w:val="00496A58"/>
    <w:rsid w:val="00496ADB"/>
    <w:rsid w:val="00496B1C"/>
    <w:rsid w:val="00496F15"/>
    <w:rsid w:val="004971F9"/>
    <w:rsid w:val="00497FE8"/>
    <w:rsid w:val="004A0EC5"/>
    <w:rsid w:val="004A1134"/>
    <w:rsid w:val="004A1A0D"/>
    <w:rsid w:val="004A1B23"/>
    <w:rsid w:val="004A2011"/>
    <w:rsid w:val="004A2E22"/>
    <w:rsid w:val="004A3853"/>
    <w:rsid w:val="004A3877"/>
    <w:rsid w:val="004A3AA8"/>
    <w:rsid w:val="004A4B0B"/>
    <w:rsid w:val="004A4D51"/>
    <w:rsid w:val="004A61E8"/>
    <w:rsid w:val="004A65C8"/>
    <w:rsid w:val="004A6F03"/>
    <w:rsid w:val="004A6F4A"/>
    <w:rsid w:val="004A748C"/>
    <w:rsid w:val="004A77EC"/>
    <w:rsid w:val="004A797F"/>
    <w:rsid w:val="004B07F9"/>
    <w:rsid w:val="004B1122"/>
    <w:rsid w:val="004B1D68"/>
    <w:rsid w:val="004B202C"/>
    <w:rsid w:val="004B2398"/>
    <w:rsid w:val="004B2DE1"/>
    <w:rsid w:val="004B47F0"/>
    <w:rsid w:val="004B50E7"/>
    <w:rsid w:val="004B5557"/>
    <w:rsid w:val="004B59BE"/>
    <w:rsid w:val="004B5A7C"/>
    <w:rsid w:val="004B5DD5"/>
    <w:rsid w:val="004B6FD3"/>
    <w:rsid w:val="004B70F8"/>
    <w:rsid w:val="004B7845"/>
    <w:rsid w:val="004B79A1"/>
    <w:rsid w:val="004B7AE4"/>
    <w:rsid w:val="004B7C34"/>
    <w:rsid w:val="004B7EF6"/>
    <w:rsid w:val="004C001B"/>
    <w:rsid w:val="004C033D"/>
    <w:rsid w:val="004C091B"/>
    <w:rsid w:val="004C0B75"/>
    <w:rsid w:val="004C155C"/>
    <w:rsid w:val="004C158C"/>
    <w:rsid w:val="004C1B5F"/>
    <w:rsid w:val="004C1E4C"/>
    <w:rsid w:val="004C2236"/>
    <w:rsid w:val="004C24AE"/>
    <w:rsid w:val="004C2A8E"/>
    <w:rsid w:val="004C3214"/>
    <w:rsid w:val="004C3A50"/>
    <w:rsid w:val="004C3C7E"/>
    <w:rsid w:val="004C4F4E"/>
    <w:rsid w:val="004C5184"/>
    <w:rsid w:val="004C5467"/>
    <w:rsid w:val="004C6085"/>
    <w:rsid w:val="004C68F3"/>
    <w:rsid w:val="004C6D0F"/>
    <w:rsid w:val="004C6D5D"/>
    <w:rsid w:val="004C6F56"/>
    <w:rsid w:val="004C6FC1"/>
    <w:rsid w:val="004C75A7"/>
    <w:rsid w:val="004C7AD2"/>
    <w:rsid w:val="004C7C0A"/>
    <w:rsid w:val="004D08E2"/>
    <w:rsid w:val="004D09C8"/>
    <w:rsid w:val="004D0B9F"/>
    <w:rsid w:val="004D0D68"/>
    <w:rsid w:val="004D12FA"/>
    <w:rsid w:val="004D252D"/>
    <w:rsid w:val="004D32F3"/>
    <w:rsid w:val="004D3D81"/>
    <w:rsid w:val="004D4471"/>
    <w:rsid w:val="004D4C72"/>
    <w:rsid w:val="004D5280"/>
    <w:rsid w:val="004D5527"/>
    <w:rsid w:val="004D6C5F"/>
    <w:rsid w:val="004D6DE5"/>
    <w:rsid w:val="004D7119"/>
    <w:rsid w:val="004D7147"/>
    <w:rsid w:val="004D79CC"/>
    <w:rsid w:val="004D7B5F"/>
    <w:rsid w:val="004D7E52"/>
    <w:rsid w:val="004D7E8F"/>
    <w:rsid w:val="004E1DCC"/>
    <w:rsid w:val="004E29EA"/>
    <w:rsid w:val="004E2BB0"/>
    <w:rsid w:val="004E2E28"/>
    <w:rsid w:val="004E3037"/>
    <w:rsid w:val="004E3215"/>
    <w:rsid w:val="004E38FD"/>
    <w:rsid w:val="004E39AB"/>
    <w:rsid w:val="004E3A6C"/>
    <w:rsid w:val="004E4139"/>
    <w:rsid w:val="004E42F8"/>
    <w:rsid w:val="004E44C6"/>
    <w:rsid w:val="004E5FA9"/>
    <w:rsid w:val="004E724F"/>
    <w:rsid w:val="004E7F91"/>
    <w:rsid w:val="004F00BC"/>
    <w:rsid w:val="004F0B7A"/>
    <w:rsid w:val="004F2327"/>
    <w:rsid w:val="004F276E"/>
    <w:rsid w:val="004F2F06"/>
    <w:rsid w:val="004F309C"/>
    <w:rsid w:val="004F3826"/>
    <w:rsid w:val="004F4995"/>
    <w:rsid w:val="004F574E"/>
    <w:rsid w:val="004F5FD5"/>
    <w:rsid w:val="004F5FEC"/>
    <w:rsid w:val="004F66B8"/>
    <w:rsid w:val="004F73EA"/>
    <w:rsid w:val="004F7F13"/>
    <w:rsid w:val="00500A77"/>
    <w:rsid w:val="005010A5"/>
    <w:rsid w:val="0050132F"/>
    <w:rsid w:val="005015A6"/>
    <w:rsid w:val="00501992"/>
    <w:rsid w:val="00501E03"/>
    <w:rsid w:val="00501F22"/>
    <w:rsid w:val="0050226D"/>
    <w:rsid w:val="005023AF"/>
    <w:rsid w:val="00502BC1"/>
    <w:rsid w:val="00502F47"/>
    <w:rsid w:val="0050323D"/>
    <w:rsid w:val="005036A0"/>
    <w:rsid w:val="005048A3"/>
    <w:rsid w:val="00505732"/>
    <w:rsid w:val="00505B82"/>
    <w:rsid w:val="00505CFF"/>
    <w:rsid w:val="00507A75"/>
    <w:rsid w:val="00507AF7"/>
    <w:rsid w:val="00510212"/>
    <w:rsid w:val="00510B04"/>
    <w:rsid w:val="0051118E"/>
    <w:rsid w:val="00511AAE"/>
    <w:rsid w:val="005138AD"/>
    <w:rsid w:val="00513C2C"/>
    <w:rsid w:val="00513D5A"/>
    <w:rsid w:val="00514556"/>
    <w:rsid w:val="00514637"/>
    <w:rsid w:val="0051509B"/>
    <w:rsid w:val="0051626C"/>
    <w:rsid w:val="00516DCA"/>
    <w:rsid w:val="005171AC"/>
    <w:rsid w:val="005173E8"/>
    <w:rsid w:val="005176A5"/>
    <w:rsid w:val="00520018"/>
    <w:rsid w:val="0052045B"/>
    <w:rsid w:val="005204F4"/>
    <w:rsid w:val="00520953"/>
    <w:rsid w:val="00520EB4"/>
    <w:rsid w:val="005213A9"/>
    <w:rsid w:val="005219B6"/>
    <w:rsid w:val="005219B7"/>
    <w:rsid w:val="0052245E"/>
    <w:rsid w:val="00522D9E"/>
    <w:rsid w:val="0052316A"/>
    <w:rsid w:val="00523ADD"/>
    <w:rsid w:val="00523C4B"/>
    <w:rsid w:val="00524011"/>
    <w:rsid w:val="00524783"/>
    <w:rsid w:val="00524BC8"/>
    <w:rsid w:val="00524C35"/>
    <w:rsid w:val="00524DC1"/>
    <w:rsid w:val="005250DA"/>
    <w:rsid w:val="00525373"/>
    <w:rsid w:val="00525B3D"/>
    <w:rsid w:val="00525B7B"/>
    <w:rsid w:val="005270F1"/>
    <w:rsid w:val="00527CB3"/>
    <w:rsid w:val="0053078C"/>
    <w:rsid w:val="00530A3E"/>
    <w:rsid w:val="00530AD9"/>
    <w:rsid w:val="00530B12"/>
    <w:rsid w:val="00530B60"/>
    <w:rsid w:val="0053115F"/>
    <w:rsid w:val="005318A8"/>
    <w:rsid w:val="005318EF"/>
    <w:rsid w:val="00531B1E"/>
    <w:rsid w:val="00532086"/>
    <w:rsid w:val="00532231"/>
    <w:rsid w:val="00532755"/>
    <w:rsid w:val="00533897"/>
    <w:rsid w:val="00533D9A"/>
    <w:rsid w:val="00534DB0"/>
    <w:rsid w:val="005358B1"/>
    <w:rsid w:val="00535999"/>
    <w:rsid w:val="00536228"/>
    <w:rsid w:val="0053677A"/>
    <w:rsid w:val="005367E1"/>
    <w:rsid w:val="005368A7"/>
    <w:rsid w:val="005370AD"/>
    <w:rsid w:val="00537420"/>
    <w:rsid w:val="005376A4"/>
    <w:rsid w:val="0053784D"/>
    <w:rsid w:val="00537944"/>
    <w:rsid w:val="00537A48"/>
    <w:rsid w:val="00537C5B"/>
    <w:rsid w:val="005406CD"/>
    <w:rsid w:val="005408F3"/>
    <w:rsid w:val="00540BCA"/>
    <w:rsid w:val="00540ED7"/>
    <w:rsid w:val="0054121E"/>
    <w:rsid w:val="005417D4"/>
    <w:rsid w:val="00541C92"/>
    <w:rsid w:val="00541E3D"/>
    <w:rsid w:val="00542167"/>
    <w:rsid w:val="00542B9C"/>
    <w:rsid w:val="005430CC"/>
    <w:rsid w:val="005433D4"/>
    <w:rsid w:val="00543A00"/>
    <w:rsid w:val="005458D8"/>
    <w:rsid w:val="00545B48"/>
    <w:rsid w:val="00545D0A"/>
    <w:rsid w:val="0054631F"/>
    <w:rsid w:val="00546802"/>
    <w:rsid w:val="00546917"/>
    <w:rsid w:val="00547233"/>
    <w:rsid w:val="00550648"/>
    <w:rsid w:val="00550BB3"/>
    <w:rsid w:val="005516DE"/>
    <w:rsid w:val="005519CA"/>
    <w:rsid w:val="005527DE"/>
    <w:rsid w:val="00552B0B"/>
    <w:rsid w:val="00552E8B"/>
    <w:rsid w:val="0055332F"/>
    <w:rsid w:val="00554031"/>
    <w:rsid w:val="005540F9"/>
    <w:rsid w:val="005568C1"/>
    <w:rsid w:val="00556EC7"/>
    <w:rsid w:val="0055729A"/>
    <w:rsid w:val="00557838"/>
    <w:rsid w:val="005608E4"/>
    <w:rsid w:val="00560A81"/>
    <w:rsid w:val="00560ADC"/>
    <w:rsid w:val="00560F84"/>
    <w:rsid w:val="005611C9"/>
    <w:rsid w:val="0056123F"/>
    <w:rsid w:val="00561300"/>
    <w:rsid w:val="00561634"/>
    <w:rsid w:val="00561A07"/>
    <w:rsid w:val="00561E81"/>
    <w:rsid w:val="005627B5"/>
    <w:rsid w:val="005629E1"/>
    <w:rsid w:val="00563AC1"/>
    <w:rsid w:val="005650E8"/>
    <w:rsid w:val="00565754"/>
    <w:rsid w:val="005657FF"/>
    <w:rsid w:val="00570C7F"/>
    <w:rsid w:val="00572973"/>
    <w:rsid w:val="00573484"/>
    <w:rsid w:val="005737EC"/>
    <w:rsid w:val="00573D90"/>
    <w:rsid w:val="0057419A"/>
    <w:rsid w:val="005743CB"/>
    <w:rsid w:val="00575A89"/>
    <w:rsid w:val="0057671A"/>
    <w:rsid w:val="0057695F"/>
    <w:rsid w:val="005770DE"/>
    <w:rsid w:val="00577B3E"/>
    <w:rsid w:val="00577D42"/>
    <w:rsid w:val="00580338"/>
    <w:rsid w:val="005808D1"/>
    <w:rsid w:val="00580A6A"/>
    <w:rsid w:val="00581580"/>
    <w:rsid w:val="00581A69"/>
    <w:rsid w:val="00581CA2"/>
    <w:rsid w:val="005826DE"/>
    <w:rsid w:val="00582D24"/>
    <w:rsid w:val="00584FCD"/>
    <w:rsid w:val="00585DD8"/>
    <w:rsid w:val="00585F04"/>
    <w:rsid w:val="00586B4A"/>
    <w:rsid w:val="00587047"/>
    <w:rsid w:val="005878BA"/>
    <w:rsid w:val="00587AA6"/>
    <w:rsid w:val="00587DEB"/>
    <w:rsid w:val="00587E46"/>
    <w:rsid w:val="0059061E"/>
    <w:rsid w:val="00591046"/>
    <w:rsid w:val="005912A0"/>
    <w:rsid w:val="005919CA"/>
    <w:rsid w:val="00591C4E"/>
    <w:rsid w:val="00591FDE"/>
    <w:rsid w:val="005928E0"/>
    <w:rsid w:val="005929C2"/>
    <w:rsid w:val="0059314F"/>
    <w:rsid w:val="00593FFA"/>
    <w:rsid w:val="00595937"/>
    <w:rsid w:val="00595AA5"/>
    <w:rsid w:val="00595C49"/>
    <w:rsid w:val="0059636A"/>
    <w:rsid w:val="005965C9"/>
    <w:rsid w:val="00596688"/>
    <w:rsid w:val="005969E9"/>
    <w:rsid w:val="005A0986"/>
    <w:rsid w:val="005A0DC4"/>
    <w:rsid w:val="005A16FA"/>
    <w:rsid w:val="005A1712"/>
    <w:rsid w:val="005A2EF2"/>
    <w:rsid w:val="005A30F3"/>
    <w:rsid w:val="005A3A3A"/>
    <w:rsid w:val="005A4701"/>
    <w:rsid w:val="005A52CE"/>
    <w:rsid w:val="005A57F7"/>
    <w:rsid w:val="005A70A3"/>
    <w:rsid w:val="005A7BE3"/>
    <w:rsid w:val="005A7DA9"/>
    <w:rsid w:val="005B09FC"/>
    <w:rsid w:val="005B0C7C"/>
    <w:rsid w:val="005B1CC5"/>
    <w:rsid w:val="005B1DD5"/>
    <w:rsid w:val="005B2C40"/>
    <w:rsid w:val="005B3321"/>
    <w:rsid w:val="005B3A95"/>
    <w:rsid w:val="005B40D6"/>
    <w:rsid w:val="005B430A"/>
    <w:rsid w:val="005B52FB"/>
    <w:rsid w:val="005B5318"/>
    <w:rsid w:val="005B653E"/>
    <w:rsid w:val="005B6793"/>
    <w:rsid w:val="005B6BA4"/>
    <w:rsid w:val="005B743F"/>
    <w:rsid w:val="005C00AE"/>
    <w:rsid w:val="005C1CDF"/>
    <w:rsid w:val="005C20FF"/>
    <w:rsid w:val="005C2DC1"/>
    <w:rsid w:val="005C32B5"/>
    <w:rsid w:val="005C3BE2"/>
    <w:rsid w:val="005C4C97"/>
    <w:rsid w:val="005C5281"/>
    <w:rsid w:val="005C533D"/>
    <w:rsid w:val="005C5514"/>
    <w:rsid w:val="005C5E39"/>
    <w:rsid w:val="005C6CA7"/>
    <w:rsid w:val="005C752C"/>
    <w:rsid w:val="005C7DF9"/>
    <w:rsid w:val="005D01EE"/>
    <w:rsid w:val="005D031D"/>
    <w:rsid w:val="005D0572"/>
    <w:rsid w:val="005D0B6B"/>
    <w:rsid w:val="005D0EB4"/>
    <w:rsid w:val="005D1E1A"/>
    <w:rsid w:val="005D2195"/>
    <w:rsid w:val="005D236C"/>
    <w:rsid w:val="005D2CEB"/>
    <w:rsid w:val="005D36AE"/>
    <w:rsid w:val="005D3752"/>
    <w:rsid w:val="005D3874"/>
    <w:rsid w:val="005D3D24"/>
    <w:rsid w:val="005D45F7"/>
    <w:rsid w:val="005D48C8"/>
    <w:rsid w:val="005D48D3"/>
    <w:rsid w:val="005D4CBE"/>
    <w:rsid w:val="005D4F19"/>
    <w:rsid w:val="005D5039"/>
    <w:rsid w:val="005D5827"/>
    <w:rsid w:val="005D5A0E"/>
    <w:rsid w:val="005D5BCF"/>
    <w:rsid w:val="005D641C"/>
    <w:rsid w:val="005D6622"/>
    <w:rsid w:val="005D6725"/>
    <w:rsid w:val="005D7CE8"/>
    <w:rsid w:val="005D7E02"/>
    <w:rsid w:val="005E0160"/>
    <w:rsid w:val="005E05E3"/>
    <w:rsid w:val="005E0B18"/>
    <w:rsid w:val="005E0BCE"/>
    <w:rsid w:val="005E105A"/>
    <w:rsid w:val="005E1389"/>
    <w:rsid w:val="005E24DE"/>
    <w:rsid w:val="005E2DC3"/>
    <w:rsid w:val="005E32A0"/>
    <w:rsid w:val="005E3B47"/>
    <w:rsid w:val="005E3E05"/>
    <w:rsid w:val="005E4BCD"/>
    <w:rsid w:val="005E5FCC"/>
    <w:rsid w:val="005E6288"/>
    <w:rsid w:val="005E6837"/>
    <w:rsid w:val="005E694F"/>
    <w:rsid w:val="005E6F12"/>
    <w:rsid w:val="005E7537"/>
    <w:rsid w:val="005F08C3"/>
    <w:rsid w:val="005F16C5"/>
    <w:rsid w:val="005F1EB7"/>
    <w:rsid w:val="005F2A0B"/>
    <w:rsid w:val="005F3666"/>
    <w:rsid w:val="005F3759"/>
    <w:rsid w:val="005F3DCE"/>
    <w:rsid w:val="005F4097"/>
    <w:rsid w:val="005F42C3"/>
    <w:rsid w:val="005F499D"/>
    <w:rsid w:val="005F4C53"/>
    <w:rsid w:val="005F55B6"/>
    <w:rsid w:val="005F6E83"/>
    <w:rsid w:val="005F6EDA"/>
    <w:rsid w:val="005F74FE"/>
    <w:rsid w:val="005F7589"/>
    <w:rsid w:val="005F7C86"/>
    <w:rsid w:val="005F7CC3"/>
    <w:rsid w:val="005F7F60"/>
    <w:rsid w:val="006004FF"/>
    <w:rsid w:val="00600BF0"/>
    <w:rsid w:val="00600F02"/>
    <w:rsid w:val="0060109E"/>
    <w:rsid w:val="006011BC"/>
    <w:rsid w:val="00601B65"/>
    <w:rsid w:val="006027D6"/>
    <w:rsid w:val="006039E7"/>
    <w:rsid w:val="00603E28"/>
    <w:rsid w:val="006042FB"/>
    <w:rsid w:val="00604512"/>
    <w:rsid w:val="00605340"/>
    <w:rsid w:val="0060559C"/>
    <w:rsid w:val="00605A44"/>
    <w:rsid w:val="0060612F"/>
    <w:rsid w:val="0060655E"/>
    <w:rsid w:val="00606772"/>
    <w:rsid w:val="00606F96"/>
    <w:rsid w:val="00607116"/>
    <w:rsid w:val="00607B42"/>
    <w:rsid w:val="00607CA8"/>
    <w:rsid w:val="00607F57"/>
    <w:rsid w:val="006102C6"/>
    <w:rsid w:val="006105D5"/>
    <w:rsid w:val="00610E4D"/>
    <w:rsid w:val="006118AB"/>
    <w:rsid w:val="00611DB4"/>
    <w:rsid w:val="00612091"/>
    <w:rsid w:val="0061269C"/>
    <w:rsid w:val="00614DDB"/>
    <w:rsid w:val="00615A3F"/>
    <w:rsid w:val="00616948"/>
    <w:rsid w:val="0061775B"/>
    <w:rsid w:val="00617773"/>
    <w:rsid w:val="006177F2"/>
    <w:rsid w:val="00620E96"/>
    <w:rsid w:val="00622057"/>
    <w:rsid w:val="006220C2"/>
    <w:rsid w:val="00622788"/>
    <w:rsid w:val="00622AEF"/>
    <w:rsid w:val="00623C20"/>
    <w:rsid w:val="00623D67"/>
    <w:rsid w:val="006248AC"/>
    <w:rsid w:val="006251B3"/>
    <w:rsid w:val="006251E5"/>
    <w:rsid w:val="006255D8"/>
    <w:rsid w:val="00625657"/>
    <w:rsid w:val="00625A74"/>
    <w:rsid w:val="00625DD6"/>
    <w:rsid w:val="00625FB8"/>
    <w:rsid w:val="0062636C"/>
    <w:rsid w:val="00626539"/>
    <w:rsid w:val="006267E6"/>
    <w:rsid w:val="00627373"/>
    <w:rsid w:val="00627F8A"/>
    <w:rsid w:val="00630ADD"/>
    <w:rsid w:val="00631350"/>
    <w:rsid w:val="00631632"/>
    <w:rsid w:val="00631D29"/>
    <w:rsid w:val="00632470"/>
    <w:rsid w:val="00632C81"/>
    <w:rsid w:val="0063305E"/>
    <w:rsid w:val="0063354F"/>
    <w:rsid w:val="00633727"/>
    <w:rsid w:val="0063378B"/>
    <w:rsid w:val="00633A5F"/>
    <w:rsid w:val="00633BBF"/>
    <w:rsid w:val="00633C06"/>
    <w:rsid w:val="00634326"/>
    <w:rsid w:val="00634913"/>
    <w:rsid w:val="00634967"/>
    <w:rsid w:val="00634AB6"/>
    <w:rsid w:val="006354DD"/>
    <w:rsid w:val="00635C04"/>
    <w:rsid w:val="006378F6"/>
    <w:rsid w:val="00637D01"/>
    <w:rsid w:val="006402E8"/>
    <w:rsid w:val="00640AF2"/>
    <w:rsid w:val="00640BC1"/>
    <w:rsid w:val="0064121C"/>
    <w:rsid w:val="00641B39"/>
    <w:rsid w:val="00641E72"/>
    <w:rsid w:val="00642213"/>
    <w:rsid w:val="0064280C"/>
    <w:rsid w:val="00642D71"/>
    <w:rsid w:val="00643346"/>
    <w:rsid w:val="00643A1E"/>
    <w:rsid w:val="00644A44"/>
    <w:rsid w:val="00644C2A"/>
    <w:rsid w:val="00645A9B"/>
    <w:rsid w:val="00645D6A"/>
    <w:rsid w:val="006466DF"/>
    <w:rsid w:val="006467C6"/>
    <w:rsid w:val="00646995"/>
    <w:rsid w:val="00647C44"/>
    <w:rsid w:val="00647CC5"/>
    <w:rsid w:val="00647F19"/>
    <w:rsid w:val="00650336"/>
    <w:rsid w:val="0065042A"/>
    <w:rsid w:val="0065090A"/>
    <w:rsid w:val="00650DCF"/>
    <w:rsid w:val="00651A4C"/>
    <w:rsid w:val="00651B30"/>
    <w:rsid w:val="00651EA3"/>
    <w:rsid w:val="0065260A"/>
    <w:rsid w:val="00652712"/>
    <w:rsid w:val="006530D2"/>
    <w:rsid w:val="0065374D"/>
    <w:rsid w:val="00653C6C"/>
    <w:rsid w:val="00654640"/>
    <w:rsid w:val="00654B53"/>
    <w:rsid w:val="00654FC8"/>
    <w:rsid w:val="0065509D"/>
    <w:rsid w:val="00655151"/>
    <w:rsid w:val="006554D3"/>
    <w:rsid w:val="006558A2"/>
    <w:rsid w:val="00655907"/>
    <w:rsid w:val="006559C9"/>
    <w:rsid w:val="00656E04"/>
    <w:rsid w:val="0065705B"/>
    <w:rsid w:val="00657AB1"/>
    <w:rsid w:val="00657F60"/>
    <w:rsid w:val="00661189"/>
    <w:rsid w:val="00661C66"/>
    <w:rsid w:val="00661FA6"/>
    <w:rsid w:val="006620C8"/>
    <w:rsid w:val="006632F1"/>
    <w:rsid w:val="00663445"/>
    <w:rsid w:val="00663A85"/>
    <w:rsid w:val="006644A8"/>
    <w:rsid w:val="00664AEE"/>
    <w:rsid w:val="006652F9"/>
    <w:rsid w:val="006661BD"/>
    <w:rsid w:val="006661D6"/>
    <w:rsid w:val="00666709"/>
    <w:rsid w:val="00666CFA"/>
    <w:rsid w:val="00666E49"/>
    <w:rsid w:val="00666EEE"/>
    <w:rsid w:val="00666EFA"/>
    <w:rsid w:val="0066716A"/>
    <w:rsid w:val="006678BE"/>
    <w:rsid w:val="00667950"/>
    <w:rsid w:val="00667B53"/>
    <w:rsid w:val="006700D3"/>
    <w:rsid w:val="0067045B"/>
    <w:rsid w:val="00670948"/>
    <w:rsid w:val="006709F9"/>
    <w:rsid w:val="006716F1"/>
    <w:rsid w:val="006718AD"/>
    <w:rsid w:val="00671B17"/>
    <w:rsid w:val="00671BF3"/>
    <w:rsid w:val="00672112"/>
    <w:rsid w:val="006730F9"/>
    <w:rsid w:val="0067320F"/>
    <w:rsid w:val="006733F1"/>
    <w:rsid w:val="006734D7"/>
    <w:rsid w:val="00673A09"/>
    <w:rsid w:val="00674043"/>
    <w:rsid w:val="0067501E"/>
    <w:rsid w:val="006750ED"/>
    <w:rsid w:val="00675D2B"/>
    <w:rsid w:val="00675DB6"/>
    <w:rsid w:val="006765F3"/>
    <w:rsid w:val="00677273"/>
    <w:rsid w:val="00677B22"/>
    <w:rsid w:val="0068051B"/>
    <w:rsid w:val="0068076F"/>
    <w:rsid w:val="00680C1F"/>
    <w:rsid w:val="00680CA8"/>
    <w:rsid w:val="00681632"/>
    <w:rsid w:val="006827A9"/>
    <w:rsid w:val="00682A4B"/>
    <w:rsid w:val="0068357A"/>
    <w:rsid w:val="00683658"/>
    <w:rsid w:val="00683CBB"/>
    <w:rsid w:val="00683D24"/>
    <w:rsid w:val="0068475C"/>
    <w:rsid w:val="006848DA"/>
    <w:rsid w:val="00684B3B"/>
    <w:rsid w:val="006850AA"/>
    <w:rsid w:val="0068544E"/>
    <w:rsid w:val="006854BF"/>
    <w:rsid w:val="00685A94"/>
    <w:rsid w:val="00685FF5"/>
    <w:rsid w:val="006868D1"/>
    <w:rsid w:val="0068794E"/>
    <w:rsid w:val="0069009B"/>
    <w:rsid w:val="006904FE"/>
    <w:rsid w:val="00690536"/>
    <w:rsid w:val="006908EA"/>
    <w:rsid w:val="006912A0"/>
    <w:rsid w:val="0069139D"/>
    <w:rsid w:val="006914F6"/>
    <w:rsid w:val="00692111"/>
    <w:rsid w:val="00692260"/>
    <w:rsid w:val="00692403"/>
    <w:rsid w:val="006928A5"/>
    <w:rsid w:val="006929D0"/>
    <w:rsid w:val="00692D12"/>
    <w:rsid w:val="00693917"/>
    <w:rsid w:val="00693BA1"/>
    <w:rsid w:val="00693FA2"/>
    <w:rsid w:val="00694B3B"/>
    <w:rsid w:val="00694EE4"/>
    <w:rsid w:val="00695BBE"/>
    <w:rsid w:val="00695EE6"/>
    <w:rsid w:val="00696553"/>
    <w:rsid w:val="00696A8F"/>
    <w:rsid w:val="006973D0"/>
    <w:rsid w:val="006973E3"/>
    <w:rsid w:val="0069783F"/>
    <w:rsid w:val="006A064F"/>
    <w:rsid w:val="006A06B5"/>
    <w:rsid w:val="006A07AA"/>
    <w:rsid w:val="006A1AB1"/>
    <w:rsid w:val="006A2243"/>
    <w:rsid w:val="006A3BE6"/>
    <w:rsid w:val="006A473B"/>
    <w:rsid w:val="006A49D6"/>
    <w:rsid w:val="006A4E69"/>
    <w:rsid w:val="006A4F2D"/>
    <w:rsid w:val="006A5188"/>
    <w:rsid w:val="006A574A"/>
    <w:rsid w:val="006A5E62"/>
    <w:rsid w:val="006A6D6D"/>
    <w:rsid w:val="006A7177"/>
    <w:rsid w:val="006A7378"/>
    <w:rsid w:val="006A7C42"/>
    <w:rsid w:val="006A7D16"/>
    <w:rsid w:val="006B0155"/>
    <w:rsid w:val="006B022E"/>
    <w:rsid w:val="006B1799"/>
    <w:rsid w:val="006B192B"/>
    <w:rsid w:val="006B1C26"/>
    <w:rsid w:val="006B2C4D"/>
    <w:rsid w:val="006B31CD"/>
    <w:rsid w:val="006B321D"/>
    <w:rsid w:val="006B3CDB"/>
    <w:rsid w:val="006B4C9D"/>
    <w:rsid w:val="006B50D2"/>
    <w:rsid w:val="006B54C7"/>
    <w:rsid w:val="006B5547"/>
    <w:rsid w:val="006B5A97"/>
    <w:rsid w:val="006B63B0"/>
    <w:rsid w:val="006B6B8D"/>
    <w:rsid w:val="006B79D0"/>
    <w:rsid w:val="006B7EA8"/>
    <w:rsid w:val="006B7EDE"/>
    <w:rsid w:val="006C0598"/>
    <w:rsid w:val="006C18D3"/>
    <w:rsid w:val="006C1CD6"/>
    <w:rsid w:val="006C2B46"/>
    <w:rsid w:val="006C30CD"/>
    <w:rsid w:val="006C31CD"/>
    <w:rsid w:val="006C31FD"/>
    <w:rsid w:val="006C3449"/>
    <w:rsid w:val="006C3C0F"/>
    <w:rsid w:val="006C40AD"/>
    <w:rsid w:val="006C43F0"/>
    <w:rsid w:val="006C4D2B"/>
    <w:rsid w:val="006C5840"/>
    <w:rsid w:val="006C5A91"/>
    <w:rsid w:val="006C6762"/>
    <w:rsid w:val="006C6847"/>
    <w:rsid w:val="006C70CD"/>
    <w:rsid w:val="006C776A"/>
    <w:rsid w:val="006C7885"/>
    <w:rsid w:val="006C7C81"/>
    <w:rsid w:val="006D0618"/>
    <w:rsid w:val="006D0D2F"/>
    <w:rsid w:val="006D0DD5"/>
    <w:rsid w:val="006D0FC6"/>
    <w:rsid w:val="006D19D6"/>
    <w:rsid w:val="006D1DD2"/>
    <w:rsid w:val="006D206C"/>
    <w:rsid w:val="006D2817"/>
    <w:rsid w:val="006D2E19"/>
    <w:rsid w:val="006D3655"/>
    <w:rsid w:val="006D3B62"/>
    <w:rsid w:val="006D3B90"/>
    <w:rsid w:val="006D53E0"/>
    <w:rsid w:val="006D59A7"/>
    <w:rsid w:val="006D5CAF"/>
    <w:rsid w:val="006D5F06"/>
    <w:rsid w:val="006D6924"/>
    <w:rsid w:val="006D7ECF"/>
    <w:rsid w:val="006E127F"/>
    <w:rsid w:val="006E128C"/>
    <w:rsid w:val="006E2454"/>
    <w:rsid w:val="006E40B3"/>
    <w:rsid w:val="006E4555"/>
    <w:rsid w:val="006E4770"/>
    <w:rsid w:val="006E48C0"/>
    <w:rsid w:val="006E4B6C"/>
    <w:rsid w:val="006E5511"/>
    <w:rsid w:val="006E59B2"/>
    <w:rsid w:val="006E6203"/>
    <w:rsid w:val="006E62F5"/>
    <w:rsid w:val="006E6A9F"/>
    <w:rsid w:val="006F035C"/>
    <w:rsid w:val="006F1FC3"/>
    <w:rsid w:val="006F240E"/>
    <w:rsid w:val="006F2CE6"/>
    <w:rsid w:val="006F2DCB"/>
    <w:rsid w:val="006F3872"/>
    <w:rsid w:val="006F4173"/>
    <w:rsid w:val="006F4415"/>
    <w:rsid w:val="006F44AE"/>
    <w:rsid w:val="006F44B8"/>
    <w:rsid w:val="006F4866"/>
    <w:rsid w:val="006F4911"/>
    <w:rsid w:val="006F4E73"/>
    <w:rsid w:val="006F5196"/>
    <w:rsid w:val="006F5F83"/>
    <w:rsid w:val="006F60D0"/>
    <w:rsid w:val="006F613F"/>
    <w:rsid w:val="006F6243"/>
    <w:rsid w:val="006F63E8"/>
    <w:rsid w:val="006F6E61"/>
    <w:rsid w:val="006F7373"/>
    <w:rsid w:val="006F75CB"/>
    <w:rsid w:val="006F786D"/>
    <w:rsid w:val="006F79F8"/>
    <w:rsid w:val="006F7EF1"/>
    <w:rsid w:val="007009FF"/>
    <w:rsid w:val="00700B71"/>
    <w:rsid w:val="007016F7"/>
    <w:rsid w:val="00701DA3"/>
    <w:rsid w:val="00702316"/>
    <w:rsid w:val="00702EF5"/>
    <w:rsid w:val="007031D5"/>
    <w:rsid w:val="007033A3"/>
    <w:rsid w:val="00703777"/>
    <w:rsid w:val="007037A1"/>
    <w:rsid w:val="00703A3E"/>
    <w:rsid w:val="00705A98"/>
    <w:rsid w:val="00706440"/>
    <w:rsid w:val="007068F3"/>
    <w:rsid w:val="00706BAD"/>
    <w:rsid w:val="007070CF"/>
    <w:rsid w:val="0070734A"/>
    <w:rsid w:val="007073C8"/>
    <w:rsid w:val="0071052B"/>
    <w:rsid w:val="00710C05"/>
    <w:rsid w:val="00711B76"/>
    <w:rsid w:val="00712387"/>
    <w:rsid w:val="00712FDF"/>
    <w:rsid w:val="007130C8"/>
    <w:rsid w:val="007133C6"/>
    <w:rsid w:val="007133D4"/>
    <w:rsid w:val="00713BC0"/>
    <w:rsid w:val="00713FC0"/>
    <w:rsid w:val="007141C8"/>
    <w:rsid w:val="00714C77"/>
    <w:rsid w:val="00714C90"/>
    <w:rsid w:val="00715518"/>
    <w:rsid w:val="0071621E"/>
    <w:rsid w:val="00716BB5"/>
    <w:rsid w:val="007177FF"/>
    <w:rsid w:val="00717A64"/>
    <w:rsid w:val="00717A71"/>
    <w:rsid w:val="007202C3"/>
    <w:rsid w:val="00720514"/>
    <w:rsid w:val="0072075E"/>
    <w:rsid w:val="00720EEB"/>
    <w:rsid w:val="007212E6"/>
    <w:rsid w:val="007217FE"/>
    <w:rsid w:val="00721FB8"/>
    <w:rsid w:val="0072203C"/>
    <w:rsid w:val="007226B1"/>
    <w:rsid w:val="00722C39"/>
    <w:rsid w:val="00722E29"/>
    <w:rsid w:val="007234A5"/>
    <w:rsid w:val="007236B0"/>
    <w:rsid w:val="00724222"/>
    <w:rsid w:val="007245A7"/>
    <w:rsid w:val="00724F06"/>
    <w:rsid w:val="00725EBB"/>
    <w:rsid w:val="00725FED"/>
    <w:rsid w:val="00726B42"/>
    <w:rsid w:val="00726EB3"/>
    <w:rsid w:val="00726ED1"/>
    <w:rsid w:val="0072780A"/>
    <w:rsid w:val="00730036"/>
    <w:rsid w:val="00730964"/>
    <w:rsid w:val="00731AA3"/>
    <w:rsid w:val="007321D1"/>
    <w:rsid w:val="00732445"/>
    <w:rsid w:val="00733129"/>
    <w:rsid w:val="007358B5"/>
    <w:rsid w:val="00735945"/>
    <w:rsid w:val="00736551"/>
    <w:rsid w:val="00737006"/>
    <w:rsid w:val="00740B10"/>
    <w:rsid w:val="00740CB2"/>
    <w:rsid w:val="007414B2"/>
    <w:rsid w:val="00741982"/>
    <w:rsid w:val="00741D57"/>
    <w:rsid w:val="00742542"/>
    <w:rsid w:val="00742808"/>
    <w:rsid w:val="007433A7"/>
    <w:rsid w:val="007433C7"/>
    <w:rsid w:val="007437B6"/>
    <w:rsid w:val="007442E5"/>
    <w:rsid w:val="00744D54"/>
    <w:rsid w:val="0074505F"/>
    <w:rsid w:val="00745165"/>
    <w:rsid w:val="00745609"/>
    <w:rsid w:val="00745D27"/>
    <w:rsid w:val="0074608A"/>
    <w:rsid w:val="007466BB"/>
    <w:rsid w:val="0074694B"/>
    <w:rsid w:val="00747D8F"/>
    <w:rsid w:val="00750B41"/>
    <w:rsid w:val="00750B7B"/>
    <w:rsid w:val="00750F61"/>
    <w:rsid w:val="00751540"/>
    <w:rsid w:val="00751C1F"/>
    <w:rsid w:val="00752E92"/>
    <w:rsid w:val="0075346C"/>
    <w:rsid w:val="00753533"/>
    <w:rsid w:val="0075387E"/>
    <w:rsid w:val="00753A7B"/>
    <w:rsid w:val="00753BAC"/>
    <w:rsid w:val="00753C82"/>
    <w:rsid w:val="007547F8"/>
    <w:rsid w:val="00754B1E"/>
    <w:rsid w:val="007553E0"/>
    <w:rsid w:val="00756944"/>
    <w:rsid w:val="00756F78"/>
    <w:rsid w:val="00757EF1"/>
    <w:rsid w:val="007604C2"/>
    <w:rsid w:val="00760980"/>
    <w:rsid w:val="00761CD7"/>
    <w:rsid w:val="00762CC2"/>
    <w:rsid w:val="007639A6"/>
    <w:rsid w:val="00764155"/>
    <w:rsid w:val="007643B2"/>
    <w:rsid w:val="0076509B"/>
    <w:rsid w:val="007658B8"/>
    <w:rsid w:val="00765CF7"/>
    <w:rsid w:val="00765DDF"/>
    <w:rsid w:val="00765DE2"/>
    <w:rsid w:val="00766C1E"/>
    <w:rsid w:val="00766CA8"/>
    <w:rsid w:val="0076747E"/>
    <w:rsid w:val="007676F7"/>
    <w:rsid w:val="00770192"/>
    <w:rsid w:val="00770305"/>
    <w:rsid w:val="0077070D"/>
    <w:rsid w:val="007707BF"/>
    <w:rsid w:val="00770F09"/>
    <w:rsid w:val="00771070"/>
    <w:rsid w:val="007713C6"/>
    <w:rsid w:val="0077161E"/>
    <w:rsid w:val="00772A98"/>
    <w:rsid w:val="00772B73"/>
    <w:rsid w:val="007742EF"/>
    <w:rsid w:val="00774E7A"/>
    <w:rsid w:val="00774EA2"/>
    <w:rsid w:val="00775840"/>
    <w:rsid w:val="007761F3"/>
    <w:rsid w:val="00777463"/>
    <w:rsid w:val="00777966"/>
    <w:rsid w:val="00777D3B"/>
    <w:rsid w:val="0078012C"/>
    <w:rsid w:val="007809A9"/>
    <w:rsid w:val="00780A4D"/>
    <w:rsid w:val="00780D92"/>
    <w:rsid w:val="0078245A"/>
    <w:rsid w:val="00782FE2"/>
    <w:rsid w:val="00783366"/>
    <w:rsid w:val="00783E64"/>
    <w:rsid w:val="007843E2"/>
    <w:rsid w:val="007845ED"/>
    <w:rsid w:val="007847A4"/>
    <w:rsid w:val="00784C0F"/>
    <w:rsid w:val="00785368"/>
    <w:rsid w:val="00785C67"/>
    <w:rsid w:val="00786ECA"/>
    <w:rsid w:val="00787209"/>
    <w:rsid w:val="0078772B"/>
    <w:rsid w:val="00787C06"/>
    <w:rsid w:val="00787F03"/>
    <w:rsid w:val="00790517"/>
    <w:rsid w:val="007908C1"/>
    <w:rsid w:val="007909CB"/>
    <w:rsid w:val="00790F17"/>
    <w:rsid w:val="007919C2"/>
    <w:rsid w:val="00791DA0"/>
    <w:rsid w:val="00791FEA"/>
    <w:rsid w:val="00792AF6"/>
    <w:rsid w:val="00793276"/>
    <w:rsid w:val="00793E49"/>
    <w:rsid w:val="00794315"/>
    <w:rsid w:val="00794F6E"/>
    <w:rsid w:val="00795913"/>
    <w:rsid w:val="00795E5F"/>
    <w:rsid w:val="00796D9E"/>
    <w:rsid w:val="007A115C"/>
    <w:rsid w:val="007A17B5"/>
    <w:rsid w:val="007A20E1"/>
    <w:rsid w:val="007A24D9"/>
    <w:rsid w:val="007A2959"/>
    <w:rsid w:val="007A2B60"/>
    <w:rsid w:val="007A30FA"/>
    <w:rsid w:val="007A3280"/>
    <w:rsid w:val="007A38BE"/>
    <w:rsid w:val="007A3982"/>
    <w:rsid w:val="007A3DC3"/>
    <w:rsid w:val="007A4408"/>
    <w:rsid w:val="007A466A"/>
    <w:rsid w:val="007A4963"/>
    <w:rsid w:val="007A4D11"/>
    <w:rsid w:val="007A5195"/>
    <w:rsid w:val="007A53A9"/>
    <w:rsid w:val="007A6052"/>
    <w:rsid w:val="007A61E0"/>
    <w:rsid w:val="007A679C"/>
    <w:rsid w:val="007A6F07"/>
    <w:rsid w:val="007A706A"/>
    <w:rsid w:val="007A716C"/>
    <w:rsid w:val="007A79E2"/>
    <w:rsid w:val="007B1D35"/>
    <w:rsid w:val="007B28D2"/>
    <w:rsid w:val="007B2BEB"/>
    <w:rsid w:val="007B31D6"/>
    <w:rsid w:val="007B32C6"/>
    <w:rsid w:val="007B34C5"/>
    <w:rsid w:val="007B3C1F"/>
    <w:rsid w:val="007B3C46"/>
    <w:rsid w:val="007B42F3"/>
    <w:rsid w:val="007B4A70"/>
    <w:rsid w:val="007B4DA0"/>
    <w:rsid w:val="007B511F"/>
    <w:rsid w:val="007B5A58"/>
    <w:rsid w:val="007B619A"/>
    <w:rsid w:val="007B632C"/>
    <w:rsid w:val="007B655C"/>
    <w:rsid w:val="007B662B"/>
    <w:rsid w:val="007B69B8"/>
    <w:rsid w:val="007B708D"/>
    <w:rsid w:val="007B76A6"/>
    <w:rsid w:val="007C04A3"/>
    <w:rsid w:val="007C0FCA"/>
    <w:rsid w:val="007C1730"/>
    <w:rsid w:val="007C18BE"/>
    <w:rsid w:val="007C27BF"/>
    <w:rsid w:val="007C28FA"/>
    <w:rsid w:val="007C2916"/>
    <w:rsid w:val="007C3289"/>
    <w:rsid w:val="007C3A39"/>
    <w:rsid w:val="007C52D3"/>
    <w:rsid w:val="007C5386"/>
    <w:rsid w:val="007C5901"/>
    <w:rsid w:val="007C5C0D"/>
    <w:rsid w:val="007C5EE2"/>
    <w:rsid w:val="007C66FF"/>
    <w:rsid w:val="007C6A27"/>
    <w:rsid w:val="007C73A3"/>
    <w:rsid w:val="007C7592"/>
    <w:rsid w:val="007C7B1C"/>
    <w:rsid w:val="007D06D0"/>
    <w:rsid w:val="007D077F"/>
    <w:rsid w:val="007D09C9"/>
    <w:rsid w:val="007D0B9B"/>
    <w:rsid w:val="007D0E40"/>
    <w:rsid w:val="007D12E2"/>
    <w:rsid w:val="007D142C"/>
    <w:rsid w:val="007D1919"/>
    <w:rsid w:val="007D1A72"/>
    <w:rsid w:val="007D2B2E"/>
    <w:rsid w:val="007D2E43"/>
    <w:rsid w:val="007D3285"/>
    <w:rsid w:val="007D348C"/>
    <w:rsid w:val="007D3ADD"/>
    <w:rsid w:val="007D4664"/>
    <w:rsid w:val="007D4E64"/>
    <w:rsid w:val="007D5200"/>
    <w:rsid w:val="007D53C6"/>
    <w:rsid w:val="007D548A"/>
    <w:rsid w:val="007D54FE"/>
    <w:rsid w:val="007D6071"/>
    <w:rsid w:val="007D65D8"/>
    <w:rsid w:val="007D6E0D"/>
    <w:rsid w:val="007D6E75"/>
    <w:rsid w:val="007D713E"/>
    <w:rsid w:val="007E10D0"/>
    <w:rsid w:val="007E136A"/>
    <w:rsid w:val="007E1550"/>
    <w:rsid w:val="007E1646"/>
    <w:rsid w:val="007E1864"/>
    <w:rsid w:val="007E1D71"/>
    <w:rsid w:val="007E23E6"/>
    <w:rsid w:val="007E25A5"/>
    <w:rsid w:val="007E3383"/>
    <w:rsid w:val="007E3617"/>
    <w:rsid w:val="007E3BEA"/>
    <w:rsid w:val="007E587D"/>
    <w:rsid w:val="007E631B"/>
    <w:rsid w:val="007E675D"/>
    <w:rsid w:val="007E6E43"/>
    <w:rsid w:val="007F16B0"/>
    <w:rsid w:val="007F1747"/>
    <w:rsid w:val="007F185F"/>
    <w:rsid w:val="007F2034"/>
    <w:rsid w:val="007F2570"/>
    <w:rsid w:val="007F330F"/>
    <w:rsid w:val="007F35A4"/>
    <w:rsid w:val="007F3612"/>
    <w:rsid w:val="007F39B2"/>
    <w:rsid w:val="007F4105"/>
    <w:rsid w:val="007F4943"/>
    <w:rsid w:val="007F4B70"/>
    <w:rsid w:val="007F4B80"/>
    <w:rsid w:val="007F63A6"/>
    <w:rsid w:val="007F6B5B"/>
    <w:rsid w:val="007F73BD"/>
    <w:rsid w:val="007F7CBB"/>
    <w:rsid w:val="0080025C"/>
    <w:rsid w:val="008006BC"/>
    <w:rsid w:val="00800A59"/>
    <w:rsid w:val="00801051"/>
    <w:rsid w:val="008010C2"/>
    <w:rsid w:val="00801BDD"/>
    <w:rsid w:val="00801CEE"/>
    <w:rsid w:val="00802339"/>
    <w:rsid w:val="00802637"/>
    <w:rsid w:val="00802C4C"/>
    <w:rsid w:val="00802F1A"/>
    <w:rsid w:val="00803D4B"/>
    <w:rsid w:val="00803E0E"/>
    <w:rsid w:val="00805DFD"/>
    <w:rsid w:val="008060DA"/>
    <w:rsid w:val="008065B4"/>
    <w:rsid w:val="00807E67"/>
    <w:rsid w:val="0081030B"/>
    <w:rsid w:val="00810721"/>
    <w:rsid w:val="0081076D"/>
    <w:rsid w:val="00811B49"/>
    <w:rsid w:val="008123AE"/>
    <w:rsid w:val="00812BA6"/>
    <w:rsid w:val="00813737"/>
    <w:rsid w:val="00813887"/>
    <w:rsid w:val="008145EA"/>
    <w:rsid w:val="008148FC"/>
    <w:rsid w:val="00814AE9"/>
    <w:rsid w:val="00814B97"/>
    <w:rsid w:val="00815BC1"/>
    <w:rsid w:val="008166D2"/>
    <w:rsid w:val="00816F82"/>
    <w:rsid w:val="0081725F"/>
    <w:rsid w:val="0082075C"/>
    <w:rsid w:val="008209D8"/>
    <w:rsid w:val="008219EF"/>
    <w:rsid w:val="00821D39"/>
    <w:rsid w:val="008226CB"/>
    <w:rsid w:val="008228D8"/>
    <w:rsid w:val="00823C59"/>
    <w:rsid w:val="008246D2"/>
    <w:rsid w:val="00824757"/>
    <w:rsid w:val="00824C27"/>
    <w:rsid w:val="008251C5"/>
    <w:rsid w:val="008256F3"/>
    <w:rsid w:val="008257BC"/>
    <w:rsid w:val="008270F2"/>
    <w:rsid w:val="00827164"/>
    <w:rsid w:val="00827319"/>
    <w:rsid w:val="0082776F"/>
    <w:rsid w:val="0082786B"/>
    <w:rsid w:val="008301D0"/>
    <w:rsid w:val="00830CB2"/>
    <w:rsid w:val="00833165"/>
    <w:rsid w:val="00834248"/>
    <w:rsid w:val="0083461B"/>
    <w:rsid w:val="00834664"/>
    <w:rsid w:val="00834A27"/>
    <w:rsid w:val="00834DA9"/>
    <w:rsid w:val="008352DF"/>
    <w:rsid w:val="00835CBE"/>
    <w:rsid w:val="00835DE4"/>
    <w:rsid w:val="00835E75"/>
    <w:rsid w:val="008362DE"/>
    <w:rsid w:val="008365F3"/>
    <w:rsid w:val="00837E38"/>
    <w:rsid w:val="008406BF"/>
    <w:rsid w:val="008406E3"/>
    <w:rsid w:val="00841033"/>
    <w:rsid w:val="008424BD"/>
    <w:rsid w:val="008428CB"/>
    <w:rsid w:val="008432E1"/>
    <w:rsid w:val="008437C0"/>
    <w:rsid w:val="008437C2"/>
    <w:rsid w:val="008438A4"/>
    <w:rsid w:val="00843C39"/>
    <w:rsid w:val="00843CD4"/>
    <w:rsid w:val="00844072"/>
    <w:rsid w:val="00844239"/>
    <w:rsid w:val="008443EA"/>
    <w:rsid w:val="008451B8"/>
    <w:rsid w:val="00845D33"/>
    <w:rsid w:val="00846092"/>
    <w:rsid w:val="00846C26"/>
    <w:rsid w:val="0084710E"/>
    <w:rsid w:val="00847139"/>
    <w:rsid w:val="00847821"/>
    <w:rsid w:val="008500C7"/>
    <w:rsid w:val="00850346"/>
    <w:rsid w:val="008503BC"/>
    <w:rsid w:val="00851159"/>
    <w:rsid w:val="008511FB"/>
    <w:rsid w:val="00851228"/>
    <w:rsid w:val="008515FE"/>
    <w:rsid w:val="008518EC"/>
    <w:rsid w:val="00852181"/>
    <w:rsid w:val="008526AE"/>
    <w:rsid w:val="008526E9"/>
    <w:rsid w:val="00852CA4"/>
    <w:rsid w:val="00853671"/>
    <w:rsid w:val="00855956"/>
    <w:rsid w:val="00856B3B"/>
    <w:rsid w:val="00856DC6"/>
    <w:rsid w:val="00856E95"/>
    <w:rsid w:val="00857962"/>
    <w:rsid w:val="00857E76"/>
    <w:rsid w:val="0086058F"/>
    <w:rsid w:val="00860A8C"/>
    <w:rsid w:val="00860E36"/>
    <w:rsid w:val="008613BE"/>
    <w:rsid w:val="00862151"/>
    <w:rsid w:val="00862567"/>
    <w:rsid w:val="00862FFB"/>
    <w:rsid w:val="008640DF"/>
    <w:rsid w:val="00864AA6"/>
    <w:rsid w:val="00865A88"/>
    <w:rsid w:val="00865C61"/>
    <w:rsid w:val="00867153"/>
    <w:rsid w:val="0086757F"/>
    <w:rsid w:val="008679E5"/>
    <w:rsid w:val="00867BBD"/>
    <w:rsid w:val="00870687"/>
    <w:rsid w:val="00870C0B"/>
    <w:rsid w:val="00871025"/>
    <w:rsid w:val="008711CA"/>
    <w:rsid w:val="0087306F"/>
    <w:rsid w:val="00873F9F"/>
    <w:rsid w:val="00874598"/>
    <w:rsid w:val="00874999"/>
    <w:rsid w:val="00874CEA"/>
    <w:rsid w:val="00875042"/>
    <w:rsid w:val="0087643C"/>
    <w:rsid w:val="00876813"/>
    <w:rsid w:val="0087693A"/>
    <w:rsid w:val="008770DB"/>
    <w:rsid w:val="00877D18"/>
    <w:rsid w:val="008808EC"/>
    <w:rsid w:val="00880921"/>
    <w:rsid w:val="008809B3"/>
    <w:rsid w:val="00881861"/>
    <w:rsid w:val="00882169"/>
    <w:rsid w:val="0088258B"/>
    <w:rsid w:val="00882B95"/>
    <w:rsid w:val="00883175"/>
    <w:rsid w:val="0088391D"/>
    <w:rsid w:val="00883BDE"/>
    <w:rsid w:val="00884246"/>
    <w:rsid w:val="00884416"/>
    <w:rsid w:val="00885ECE"/>
    <w:rsid w:val="00885F69"/>
    <w:rsid w:val="008860C0"/>
    <w:rsid w:val="00886441"/>
    <w:rsid w:val="00886A8E"/>
    <w:rsid w:val="00887121"/>
    <w:rsid w:val="008874A6"/>
    <w:rsid w:val="00887B29"/>
    <w:rsid w:val="00887DEE"/>
    <w:rsid w:val="00887E06"/>
    <w:rsid w:val="00890BC0"/>
    <w:rsid w:val="0089171F"/>
    <w:rsid w:val="00891EAB"/>
    <w:rsid w:val="008926FF"/>
    <w:rsid w:val="00892D49"/>
    <w:rsid w:val="00892E0B"/>
    <w:rsid w:val="00892F5A"/>
    <w:rsid w:val="008930E0"/>
    <w:rsid w:val="008932FA"/>
    <w:rsid w:val="00893D0D"/>
    <w:rsid w:val="008940E8"/>
    <w:rsid w:val="00894DDB"/>
    <w:rsid w:val="00894E71"/>
    <w:rsid w:val="00895182"/>
    <w:rsid w:val="008954D9"/>
    <w:rsid w:val="008955A5"/>
    <w:rsid w:val="00896048"/>
    <w:rsid w:val="00896541"/>
    <w:rsid w:val="00896C1D"/>
    <w:rsid w:val="0089735F"/>
    <w:rsid w:val="008978CB"/>
    <w:rsid w:val="00897A95"/>
    <w:rsid w:val="008A035F"/>
    <w:rsid w:val="008A0996"/>
    <w:rsid w:val="008A0CB4"/>
    <w:rsid w:val="008A1F0A"/>
    <w:rsid w:val="008A20B6"/>
    <w:rsid w:val="008A226C"/>
    <w:rsid w:val="008A29EF"/>
    <w:rsid w:val="008A2FE8"/>
    <w:rsid w:val="008A30A1"/>
    <w:rsid w:val="008A33B0"/>
    <w:rsid w:val="008A3434"/>
    <w:rsid w:val="008A35EE"/>
    <w:rsid w:val="008A36D6"/>
    <w:rsid w:val="008A3C8C"/>
    <w:rsid w:val="008A4D56"/>
    <w:rsid w:val="008A4E5B"/>
    <w:rsid w:val="008A5261"/>
    <w:rsid w:val="008A6377"/>
    <w:rsid w:val="008A63C8"/>
    <w:rsid w:val="008A72AD"/>
    <w:rsid w:val="008A75AD"/>
    <w:rsid w:val="008A78E1"/>
    <w:rsid w:val="008A79AF"/>
    <w:rsid w:val="008A7C19"/>
    <w:rsid w:val="008A7DF4"/>
    <w:rsid w:val="008B07D5"/>
    <w:rsid w:val="008B0DA3"/>
    <w:rsid w:val="008B0FF1"/>
    <w:rsid w:val="008B10D1"/>
    <w:rsid w:val="008B1831"/>
    <w:rsid w:val="008B2699"/>
    <w:rsid w:val="008B2C92"/>
    <w:rsid w:val="008B33DE"/>
    <w:rsid w:val="008B352D"/>
    <w:rsid w:val="008B4EAF"/>
    <w:rsid w:val="008B5186"/>
    <w:rsid w:val="008B55D9"/>
    <w:rsid w:val="008B5E69"/>
    <w:rsid w:val="008B6673"/>
    <w:rsid w:val="008B694D"/>
    <w:rsid w:val="008B6CAC"/>
    <w:rsid w:val="008B70EC"/>
    <w:rsid w:val="008B7C2B"/>
    <w:rsid w:val="008C0A63"/>
    <w:rsid w:val="008C0A98"/>
    <w:rsid w:val="008C0B7B"/>
    <w:rsid w:val="008C0C3E"/>
    <w:rsid w:val="008C0FF1"/>
    <w:rsid w:val="008C1399"/>
    <w:rsid w:val="008C1CD0"/>
    <w:rsid w:val="008C23B8"/>
    <w:rsid w:val="008C246E"/>
    <w:rsid w:val="008C24C7"/>
    <w:rsid w:val="008C2D2A"/>
    <w:rsid w:val="008C37AC"/>
    <w:rsid w:val="008C42AE"/>
    <w:rsid w:val="008C43A2"/>
    <w:rsid w:val="008C47C1"/>
    <w:rsid w:val="008C5451"/>
    <w:rsid w:val="008C558E"/>
    <w:rsid w:val="008C5A0B"/>
    <w:rsid w:val="008C70DD"/>
    <w:rsid w:val="008C726A"/>
    <w:rsid w:val="008C78FB"/>
    <w:rsid w:val="008C7D98"/>
    <w:rsid w:val="008D0266"/>
    <w:rsid w:val="008D0C48"/>
    <w:rsid w:val="008D102C"/>
    <w:rsid w:val="008D14F8"/>
    <w:rsid w:val="008D17D1"/>
    <w:rsid w:val="008D2195"/>
    <w:rsid w:val="008D24E1"/>
    <w:rsid w:val="008D27A6"/>
    <w:rsid w:val="008D3577"/>
    <w:rsid w:val="008D3FE3"/>
    <w:rsid w:val="008D41E8"/>
    <w:rsid w:val="008D4279"/>
    <w:rsid w:val="008D4310"/>
    <w:rsid w:val="008D4416"/>
    <w:rsid w:val="008D463A"/>
    <w:rsid w:val="008D482D"/>
    <w:rsid w:val="008D4975"/>
    <w:rsid w:val="008D4A75"/>
    <w:rsid w:val="008D4D66"/>
    <w:rsid w:val="008D6036"/>
    <w:rsid w:val="008D6BF8"/>
    <w:rsid w:val="008D6C5D"/>
    <w:rsid w:val="008D7529"/>
    <w:rsid w:val="008D79F1"/>
    <w:rsid w:val="008D7A01"/>
    <w:rsid w:val="008E0B16"/>
    <w:rsid w:val="008E0E14"/>
    <w:rsid w:val="008E14CA"/>
    <w:rsid w:val="008E1574"/>
    <w:rsid w:val="008E2438"/>
    <w:rsid w:val="008E38C9"/>
    <w:rsid w:val="008E3DAC"/>
    <w:rsid w:val="008E45B8"/>
    <w:rsid w:val="008E4D94"/>
    <w:rsid w:val="008E5A5E"/>
    <w:rsid w:val="008E604E"/>
    <w:rsid w:val="008E670F"/>
    <w:rsid w:val="008E6BA8"/>
    <w:rsid w:val="008E773B"/>
    <w:rsid w:val="008E7AF8"/>
    <w:rsid w:val="008E7C35"/>
    <w:rsid w:val="008F02F0"/>
    <w:rsid w:val="008F0AD0"/>
    <w:rsid w:val="008F1344"/>
    <w:rsid w:val="008F1A56"/>
    <w:rsid w:val="008F1D09"/>
    <w:rsid w:val="008F20A5"/>
    <w:rsid w:val="008F294E"/>
    <w:rsid w:val="008F441A"/>
    <w:rsid w:val="008F44F3"/>
    <w:rsid w:val="008F470E"/>
    <w:rsid w:val="008F4E11"/>
    <w:rsid w:val="008F4E30"/>
    <w:rsid w:val="008F57B6"/>
    <w:rsid w:val="008F64EC"/>
    <w:rsid w:val="008F6520"/>
    <w:rsid w:val="008F6EA9"/>
    <w:rsid w:val="008F7588"/>
    <w:rsid w:val="008F7723"/>
    <w:rsid w:val="008F7FF5"/>
    <w:rsid w:val="0090063C"/>
    <w:rsid w:val="009006AC"/>
    <w:rsid w:val="0090086B"/>
    <w:rsid w:val="00900EA5"/>
    <w:rsid w:val="009016C3"/>
    <w:rsid w:val="009018F2"/>
    <w:rsid w:val="00901DBC"/>
    <w:rsid w:val="009027CA"/>
    <w:rsid w:val="00903191"/>
    <w:rsid w:val="00903F7A"/>
    <w:rsid w:val="00904174"/>
    <w:rsid w:val="0090473C"/>
    <w:rsid w:val="00904CFD"/>
    <w:rsid w:val="009052C1"/>
    <w:rsid w:val="0090546D"/>
    <w:rsid w:val="00905889"/>
    <w:rsid w:val="009059EE"/>
    <w:rsid w:val="00905DE5"/>
    <w:rsid w:val="00906192"/>
    <w:rsid w:val="00906A17"/>
    <w:rsid w:val="009076F3"/>
    <w:rsid w:val="0091016F"/>
    <w:rsid w:val="00910409"/>
    <w:rsid w:val="009110F2"/>
    <w:rsid w:val="009111C0"/>
    <w:rsid w:val="009113B9"/>
    <w:rsid w:val="00911633"/>
    <w:rsid w:val="00911FA6"/>
    <w:rsid w:val="00912422"/>
    <w:rsid w:val="00912471"/>
    <w:rsid w:val="009129A3"/>
    <w:rsid w:val="00912C71"/>
    <w:rsid w:val="00912D1C"/>
    <w:rsid w:val="00913469"/>
    <w:rsid w:val="00913B2B"/>
    <w:rsid w:val="00913BAA"/>
    <w:rsid w:val="0091485F"/>
    <w:rsid w:val="00914C2B"/>
    <w:rsid w:val="009150E2"/>
    <w:rsid w:val="00915109"/>
    <w:rsid w:val="0091538B"/>
    <w:rsid w:val="00915442"/>
    <w:rsid w:val="00915B8A"/>
    <w:rsid w:val="00917195"/>
    <w:rsid w:val="00917E3A"/>
    <w:rsid w:val="009207A5"/>
    <w:rsid w:val="00920C46"/>
    <w:rsid w:val="0092176E"/>
    <w:rsid w:val="009217C6"/>
    <w:rsid w:val="00921A1A"/>
    <w:rsid w:val="00921A47"/>
    <w:rsid w:val="00921DEA"/>
    <w:rsid w:val="00921E5C"/>
    <w:rsid w:val="00922230"/>
    <w:rsid w:val="0092261B"/>
    <w:rsid w:val="00922A7F"/>
    <w:rsid w:val="00922AD1"/>
    <w:rsid w:val="00923B11"/>
    <w:rsid w:val="00923B94"/>
    <w:rsid w:val="00923C8E"/>
    <w:rsid w:val="00924B5F"/>
    <w:rsid w:val="00925E60"/>
    <w:rsid w:val="009261B4"/>
    <w:rsid w:val="009265E6"/>
    <w:rsid w:val="00926F6C"/>
    <w:rsid w:val="009274F5"/>
    <w:rsid w:val="009275F7"/>
    <w:rsid w:val="00927CD8"/>
    <w:rsid w:val="00930896"/>
    <w:rsid w:val="0093106C"/>
    <w:rsid w:val="00931273"/>
    <w:rsid w:val="00931303"/>
    <w:rsid w:val="009315C8"/>
    <w:rsid w:val="00931AAF"/>
    <w:rsid w:val="00931BAE"/>
    <w:rsid w:val="009324A7"/>
    <w:rsid w:val="00932F16"/>
    <w:rsid w:val="0093357E"/>
    <w:rsid w:val="00934065"/>
    <w:rsid w:val="00934FD1"/>
    <w:rsid w:val="00935462"/>
    <w:rsid w:val="0093558F"/>
    <w:rsid w:val="00935A4A"/>
    <w:rsid w:val="00936ED6"/>
    <w:rsid w:val="00937CCE"/>
    <w:rsid w:val="009411E5"/>
    <w:rsid w:val="00941FCE"/>
    <w:rsid w:val="0094263F"/>
    <w:rsid w:val="00943809"/>
    <w:rsid w:val="0094391B"/>
    <w:rsid w:val="00943C73"/>
    <w:rsid w:val="00943EC1"/>
    <w:rsid w:val="0094473A"/>
    <w:rsid w:val="00944CE7"/>
    <w:rsid w:val="0094602E"/>
    <w:rsid w:val="0094607D"/>
    <w:rsid w:val="009468C7"/>
    <w:rsid w:val="009477F0"/>
    <w:rsid w:val="00947AF2"/>
    <w:rsid w:val="00950117"/>
    <w:rsid w:val="0095093B"/>
    <w:rsid w:val="009509E2"/>
    <w:rsid w:val="00950A12"/>
    <w:rsid w:val="00951609"/>
    <w:rsid w:val="00951E6F"/>
    <w:rsid w:val="00952847"/>
    <w:rsid w:val="00952910"/>
    <w:rsid w:val="00952E21"/>
    <w:rsid w:val="00952E30"/>
    <w:rsid w:val="00952F39"/>
    <w:rsid w:val="0095337A"/>
    <w:rsid w:val="009538F6"/>
    <w:rsid w:val="009541F3"/>
    <w:rsid w:val="00955517"/>
    <w:rsid w:val="0095642F"/>
    <w:rsid w:val="009565CC"/>
    <w:rsid w:val="00956750"/>
    <w:rsid w:val="00957294"/>
    <w:rsid w:val="009574D3"/>
    <w:rsid w:val="00957AC0"/>
    <w:rsid w:val="00960352"/>
    <w:rsid w:val="00960F0F"/>
    <w:rsid w:val="00961165"/>
    <w:rsid w:val="0096214D"/>
    <w:rsid w:val="00963BFD"/>
    <w:rsid w:val="00963F57"/>
    <w:rsid w:val="00964878"/>
    <w:rsid w:val="0096521C"/>
    <w:rsid w:val="0096648E"/>
    <w:rsid w:val="009664B3"/>
    <w:rsid w:val="0096652C"/>
    <w:rsid w:val="00970725"/>
    <w:rsid w:val="00971B22"/>
    <w:rsid w:val="00972454"/>
    <w:rsid w:val="00972587"/>
    <w:rsid w:val="0097286A"/>
    <w:rsid w:val="009732D1"/>
    <w:rsid w:val="009736BB"/>
    <w:rsid w:val="00973E04"/>
    <w:rsid w:val="00973FF1"/>
    <w:rsid w:val="00974338"/>
    <w:rsid w:val="00974464"/>
    <w:rsid w:val="0097480C"/>
    <w:rsid w:val="009749CD"/>
    <w:rsid w:val="00974AD0"/>
    <w:rsid w:val="00974B7A"/>
    <w:rsid w:val="00974B8D"/>
    <w:rsid w:val="00974DC6"/>
    <w:rsid w:val="00975BAE"/>
    <w:rsid w:val="00976B0B"/>
    <w:rsid w:val="00977628"/>
    <w:rsid w:val="00977D39"/>
    <w:rsid w:val="00980A50"/>
    <w:rsid w:val="00980FF6"/>
    <w:rsid w:val="00981113"/>
    <w:rsid w:val="00981872"/>
    <w:rsid w:val="00981D85"/>
    <w:rsid w:val="0098206A"/>
    <w:rsid w:val="0098259D"/>
    <w:rsid w:val="0098267A"/>
    <w:rsid w:val="009827BD"/>
    <w:rsid w:val="009828A1"/>
    <w:rsid w:val="009841C1"/>
    <w:rsid w:val="00984374"/>
    <w:rsid w:val="00984925"/>
    <w:rsid w:val="00985693"/>
    <w:rsid w:val="00986120"/>
    <w:rsid w:val="009863BA"/>
    <w:rsid w:val="00987A8D"/>
    <w:rsid w:val="009900B5"/>
    <w:rsid w:val="009901DA"/>
    <w:rsid w:val="0099070C"/>
    <w:rsid w:val="0099082D"/>
    <w:rsid w:val="00990846"/>
    <w:rsid w:val="009917BF"/>
    <w:rsid w:val="00991BFC"/>
    <w:rsid w:val="009921BD"/>
    <w:rsid w:val="00992B37"/>
    <w:rsid w:val="00994AF1"/>
    <w:rsid w:val="0099574A"/>
    <w:rsid w:val="00995971"/>
    <w:rsid w:val="00995CEE"/>
    <w:rsid w:val="00996882"/>
    <w:rsid w:val="0099793C"/>
    <w:rsid w:val="00997D01"/>
    <w:rsid w:val="009A0210"/>
    <w:rsid w:val="009A028F"/>
    <w:rsid w:val="009A0BC6"/>
    <w:rsid w:val="009A106F"/>
    <w:rsid w:val="009A110E"/>
    <w:rsid w:val="009A129D"/>
    <w:rsid w:val="009A225A"/>
    <w:rsid w:val="009A29FF"/>
    <w:rsid w:val="009A31B8"/>
    <w:rsid w:val="009A3B69"/>
    <w:rsid w:val="009A4B68"/>
    <w:rsid w:val="009A540D"/>
    <w:rsid w:val="009A5723"/>
    <w:rsid w:val="009A587C"/>
    <w:rsid w:val="009A5E01"/>
    <w:rsid w:val="009A61CE"/>
    <w:rsid w:val="009A620B"/>
    <w:rsid w:val="009A660F"/>
    <w:rsid w:val="009A69E3"/>
    <w:rsid w:val="009A7419"/>
    <w:rsid w:val="009A7F86"/>
    <w:rsid w:val="009B0CC7"/>
    <w:rsid w:val="009B1056"/>
    <w:rsid w:val="009B1452"/>
    <w:rsid w:val="009B2011"/>
    <w:rsid w:val="009B23FF"/>
    <w:rsid w:val="009B25CE"/>
    <w:rsid w:val="009B37CE"/>
    <w:rsid w:val="009B4189"/>
    <w:rsid w:val="009B4593"/>
    <w:rsid w:val="009B471D"/>
    <w:rsid w:val="009B4969"/>
    <w:rsid w:val="009B52C3"/>
    <w:rsid w:val="009B5DFF"/>
    <w:rsid w:val="009B6576"/>
    <w:rsid w:val="009B6FD7"/>
    <w:rsid w:val="009B7379"/>
    <w:rsid w:val="009B7687"/>
    <w:rsid w:val="009B7FB8"/>
    <w:rsid w:val="009C027A"/>
    <w:rsid w:val="009C0ABE"/>
    <w:rsid w:val="009C0BD7"/>
    <w:rsid w:val="009C0F75"/>
    <w:rsid w:val="009C0FB0"/>
    <w:rsid w:val="009C1061"/>
    <w:rsid w:val="009C14B4"/>
    <w:rsid w:val="009C1F61"/>
    <w:rsid w:val="009C21F0"/>
    <w:rsid w:val="009C244C"/>
    <w:rsid w:val="009C2EEB"/>
    <w:rsid w:val="009C2EEE"/>
    <w:rsid w:val="009C3593"/>
    <w:rsid w:val="009C3B9F"/>
    <w:rsid w:val="009C4D98"/>
    <w:rsid w:val="009C4DCE"/>
    <w:rsid w:val="009C58EB"/>
    <w:rsid w:val="009C5C27"/>
    <w:rsid w:val="009C66E9"/>
    <w:rsid w:val="009C6947"/>
    <w:rsid w:val="009C6F4C"/>
    <w:rsid w:val="009D0DD4"/>
    <w:rsid w:val="009D111E"/>
    <w:rsid w:val="009D1CD5"/>
    <w:rsid w:val="009D298B"/>
    <w:rsid w:val="009D37D2"/>
    <w:rsid w:val="009D3FEA"/>
    <w:rsid w:val="009D4BA7"/>
    <w:rsid w:val="009D5D7F"/>
    <w:rsid w:val="009D5F2E"/>
    <w:rsid w:val="009D619B"/>
    <w:rsid w:val="009D7896"/>
    <w:rsid w:val="009E01AF"/>
    <w:rsid w:val="009E08FB"/>
    <w:rsid w:val="009E15F6"/>
    <w:rsid w:val="009E1BE4"/>
    <w:rsid w:val="009E275F"/>
    <w:rsid w:val="009E4084"/>
    <w:rsid w:val="009E4B8B"/>
    <w:rsid w:val="009E4C70"/>
    <w:rsid w:val="009E588F"/>
    <w:rsid w:val="009E58FC"/>
    <w:rsid w:val="009E5917"/>
    <w:rsid w:val="009E5DD6"/>
    <w:rsid w:val="009E61CD"/>
    <w:rsid w:val="009E6E1E"/>
    <w:rsid w:val="009E7B59"/>
    <w:rsid w:val="009F0175"/>
    <w:rsid w:val="009F02B1"/>
    <w:rsid w:val="009F0B91"/>
    <w:rsid w:val="009F1D8F"/>
    <w:rsid w:val="009F2068"/>
    <w:rsid w:val="009F239A"/>
    <w:rsid w:val="009F23AB"/>
    <w:rsid w:val="009F2795"/>
    <w:rsid w:val="009F3747"/>
    <w:rsid w:val="009F38D8"/>
    <w:rsid w:val="009F3BB2"/>
    <w:rsid w:val="009F4001"/>
    <w:rsid w:val="009F512C"/>
    <w:rsid w:val="009F52FD"/>
    <w:rsid w:val="009F5639"/>
    <w:rsid w:val="009F6167"/>
    <w:rsid w:val="009F61BB"/>
    <w:rsid w:val="009F730B"/>
    <w:rsid w:val="00A00167"/>
    <w:rsid w:val="00A00D13"/>
    <w:rsid w:val="00A01D3B"/>
    <w:rsid w:val="00A01F4C"/>
    <w:rsid w:val="00A024FF"/>
    <w:rsid w:val="00A02679"/>
    <w:rsid w:val="00A03141"/>
    <w:rsid w:val="00A035F3"/>
    <w:rsid w:val="00A04E5E"/>
    <w:rsid w:val="00A050E6"/>
    <w:rsid w:val="00A05979"/>
    <w:rsid w:val="00A05E4E"/>
    <w:rsid w:val="00A05E89"/>
    <w:rsid w:val="00A06546"/>
    <w:rsid w:val="00A06574"/>
    <w:rsid w:val="00A0664A"/>
    <w:rsid w:val="00A0753B"/>
    <w:rsid w:val="00A079D5"/>
    <w:rsid w:val="00A07A0A"/>
    <w:rsid w:val="00A07BE2"/>
    <w:rsid w:val="00A07EC5"/>
    <w:rsid w:val="00A10254"/>
    <w:rsid w:val="00A102C4"/>
    <w:rsid w:val="00A10913"/>
    <w:rsid w:val="00A10B66"/>
    <w:rsid w:val="00A10D2D"/>
    <w:rsid w:val="00A11991"/>
    <w:rsid w:val="00A11E3C"/>
    <w:rsid w:val="00A13294"/>
    <w:rsid w:val="00A14519"/>
    <w:rsid w:val="00A148A2"/>
    <w:rsid w:val="00A154C2"/>
    <w:rsid w:val="00A15649"/>
    <w:rsid w:val="00A16A85"/>
    <w:rsid w:val="00A1709F"/>
    <w:rsid w:val="00A17387"/>
    <w:rsid w:val="00A17594"/>
    <w:rsid w:val="00A1777B"/>
    <w:rsid w:val="00A17D79"/>
    <w:rsid w:val="00A20225"/>
    <w:rsid w:val="00A20449"/>
    <w:rsid w:val="00A20AAE"/>
    <w:rsid w:val="00A20C2B"/>
    <w:rsid w:val="00A20C98"/>
    <w:rsid w:val="00A20EC0"/>
    <w:rsid w:val="00A21296"/>
    <w:rsid w:val="00A21EAF"/>
    <w:rsid w:val="00A221A0"/>
    <w:rsid w:val="00A221B8"/>
    <w:rsid w:val="00A228D8"/>
    <w:rsid w:val="00A24326"/>
    <w:rsid w:val="00A24844"/>
    <w:rsid w:val="00A24E42"/>
    <w:rsid w:val="00A26BC0"/>
    <w:rsid w:val="00A270C6"/>
    <w:rsid w:val="00A27ACD"/>
    <w:rsid w:val="00A27E9B"/>
    <w:rsid w:val="00A300C5"/>
    <w:rsid w:val="00A30FC2"/>
    <w:rsid w:val="00A310D8"/>
    <w:rsid w:val="00A31158"/>
    <w:rsid w:val="00A315EA"/>
    <w:rsid w:val="00A328DD"/>
    <w:rsid w:val="00A32A2E"/>
    <w:rsid w:val="00A33FB6"/>
    <w:rsid w:val="00A3438F"/>
    <w:rsid w:val="00A347FA"/>
    <w:rsid w:val="00A348A5"/>
    <w:rsid w:val="00A34C2A"/>
    <w:rsid w:val="00A34FC0"/>
    <w:rsid w:val="00A35BFC"/>
    <w:rsid w:val="00A369D6"/>
    <w:rsid w:val="00A371C5"/>
    <w:rsid w:val="00A37CBC"/>
    <w:rsid w:val="00A40C9A"/>
    <w:rsid w:val="00A40E8C"/>
    <w:rsid w:val="00A41C17"/>
    <w:rsid w:val="00A42074"/>
    <w:rsid w:val="00A4298F"/>
    <w:rsid w:val="00A42E48"/>
    <w:rsid w:val="00A4305A"/>
    <w:rsid w:val="00A431ED"/>
    <w:rsid w:val="00A437A3"/>
    <w:rsid w:val="00A43B07"/>
    <w:rsid w:val="00A440F3"/>
    <w:rsid w:val="00A4425C"/>
    <w:rsid w:val="00A4435B"/>
    <w:rsid w:val="00A444DE"/>
    <w:rsid w:val="00A45659"/>
    <w:rsid w:val="00A459E6"/>
    <w:rsid w:val="00A45DA7"/>
    <w:rsid w:val="00A46149"/>
    <w:rsid w:val="00A46901"/>
    <w:rsid w:val="00A4728C"/>
    <w:rsid w:val="00A4758D"/>
    <w:rsid w:val="00A47890"/>
    <w:rsid w:val="00A47C96"/>
    <w:rsid w:val="00A50CCB"/>
    <w:rsid w:val="00A519B6"/>
    <w:rsid w:val="00A51D72"/>
    <w:rsid w:val="00A523F8"/>
    <w:rsid w:val="00A5250D"/>
    <w:rsid w:val="00A52A77"/>
    <w:rsid w:val="00A5309F"/>
    <w:rsid w:val="00A53F38"/>
    <w:rsid w:val="00A54130"/>
    <w:rsid w:val="00A54394"/>
    <w:rsid w:val="00A54A10"/>
    <w:rsid w:val="00A55445"/>
    <w:rsid w:val="00A558D7"/>
    <w:rsid w:val="00A55F22"/>
    <w:rsid w:val="00A560E6"/>
    <w:rsid w:val="00A5671D"/>
    <w:rsid w:val="00A56D42"/>
    <w:rsid w:val="00A56D92"/>
    <w:rsid w:val="00A57D38"/>
    <w:rsid w:val="00A6067E"/>
    <w:rsid w:val="00A608F6"/>
    <w:rsid w:val="00A60FB9"/>
    <w:rsid w:val="00A61601"/>
    <w:rsid w:val="00A62637"/>
    <w:rsid w:val="00A63CBD"/>
    <w:rsid w:val="00A64BC3"/>
    <w:rsid w:val="00A64C6F"/>
    <w:rsid w:val="00A650BF"/>
    <w:rsid w:val="00A65C48"/>
    <w:rsid w:val="00A65EB6"/>
    <w:rsid w:val="00A6643A"/>
    <w:rsid w:val="00A664C2"/>
    <w:rsid w:val="00A702F5"/>
    <w:rsid w:val="00A726E1"/>
    <w:rsid w:val="00A7289C"/>
    <w:rsid w:val="00A72B0D"/>
    <w:rsid w:val="00A730ED"/>
    <w:rsid w:val="00A73A25"/>
    <w:rsid w:val="00A74485"/>
    <w:rsid w:val="00A746CA"/>
    <w:rsid w:val="00A74DD9"/>
    <w:rsid w:val="00A752AA"/>
    <w:rsid w:val="00A75A3E"/>
    <w:rsid w:val="00A76A0C"/>
    <w:rsid w:val="00A76A7A"/>
    <w:rsid w:val="00A802AA"/>
    <w:rsid w:val="00A81086"/>
    <w:rsid w:val="00A81445"/>
    <w:rsid w:val="00A8161F"/>
    <w:rsid w:val="00A81AD1"/>
    <w:rsid w:val="00A81F82"/>
    <w:rsid w:val="00A82018"/>
    <w:rsid w:val="00A82110"/>
    <w:rsid w:val="00A8234E"/>
    <w:rsid w:val="00A82786"/>
    <w:rsid w:val="00A8290F"/>
    <w:rsid w:val="00A8360F"/>
    <w:rsid w:val="00A83B88"/>
    <w:rsid w:val="00A84066"/>
    <w:rsid w:val="00A84400"/>
    <w:rsid w:val="00A84C2A"/>
    <w:rsid w:val="00A851BB"/>
    <w:rsid w:val="00A85FE1"/>
    <w:rsid w:val="00A86AC2"/>
    <w:rsid w:val="00A879A4"/>
    <w:rsid w:val="00A879F6"/>
    <w:rsid w:val="00A87E27"/>
    <w:rsid w:val="00A9145D"/>
    <w:rsid w:val="00A918DB"/>
    <w:rsid w:val="00A919BF"/>
    <w:rsid w:val="00A91ABE"/>
    <w:rsid w:val="00A91B8E"/>
    <w:rsid w:val="00A929CD"/>
    <w:rsid w:val="00A929D5"/>
    <w:rsid w:val="00A92AFA"/>
    <w:rsid w:val="00A930D5"/>
    <w:rsid w:val="00A93AC7"/>
    <w:rsid w:val="00A93B97"/>
    <w:rsid w:val="00A9454A"/>
    <w:rsid w:val="00A95CAC"/>
    <w:rsid w:val="00A961C6"/>
    <w:rsid w:val="00A9686B"/>
    <w:rsid w:val="00A96899"/>
    <w:rsid w:val="00A97539"/>
    <w:rsid w:val="00A9770F"/>
    <w:rsid w:val="00A979E7"/>
    <w:rsid w:val="00A97ACB"/>
    <w:rsid w:val="00A97F1E"/>
    <w:rsid w:val="00AA04C0"/>
    <w:rsid w:val="00AA1125"/>
    <w:rsid w:val="00AA123B"/>
    <w:rsid w:val="00AA1C20"/>
    <w:rsid w:val="00AA1D13"/>
    <w:rsid w:val="00AA23F0"/>
    <w:rsid w:val="00AA26CD"/>
    <w:rsid w:val="00AA2BEA"/>
    <w:rsid w:val="00AA31C7"/>
    <w:rsid w:val="00AA369D"/>
    <w:rsid w:val="00AA383C"/>
    <w:rsid w:val="00AA3E19"/>
    <w:rsid w:val="00AA4240"/>
    <w:rsid w:val="00AA46C5"/>
    <w:rsid w:val="00AA473B"/>
    <w:rsid w:val="00AA5253"/>
    <w:rsid w:val="00AA539F"/>
    <w:rsid w:val="00AA59FE"/>
    <w:rsid w:val="00AA5E4D"/>
    <w:rsid w:val="00AA5F7A"/>
    <w:rsid w:val="00AA667B"/>
    <w:rsid w:val="00AA668C"/>
    <w:rsid w:val="00AA6E6F"/>
    <w:rsid w:val="00AA7363"/>
    <w:rsid w:val="00AA7F73"/>
    <w:rsid w:val="00AB006B"/>
    <w:rsid w:val="00AB0736"/>
    <w:rsid w:val="00AB0B8E"/>
    <w:rsid w:val="00AB1D9C"/>
    <w:rsid w:val="00AB31D7"/>
    <w:rsid w:val="00AB3908"/>
    <w:rsid w:val="00AB43C1"/>
    <w:rsid w:val="00AB484D"/>
    <w:rsid w:val="00AB4D23"/>
    <w:rsid w:val="00AB4F31"/>
    <w:rsid w:val="00AB5431"/>
    <w:rsid w:val="00AB6D1A"/>
    <w:rsid w:val="00AB7179"/>
    <w:rsid w:val="00AC02B6"/>
    <w:rsid w:val="00AC0694"/>
    <w:rsid w:val="00AC0C4E"/>
    <w:rsid w:val="00AC1FAF"/>
    <w:rsid w:val="00AC1FC3"/>
    <w:rsid w:val="00AC2A10"/>
    <w:rsid w:val="00AC2C42"/>
    <w:rsid w:val="00AC2D87"/>
    <w:rsid w:val="00AC372E"/>
    <w:rsid w:val="00AC37CD"/>
    <w:rsid w:val="00AC39D6"/>
    <w:rsid w:val="00AC3B27"/>
    <w:rsid w:val="00AC43F6"/>
    <w:rsid w:val="00AC49FB"/>
    <w:rsid w:val="00AC4FEE"/>
    <w:rsid w:val="00AC562E"/>
    <w:rsid w:val="00AC5AA3"/>
    <w:rsid w:val="00AC6460"/>
    <w:rsid w:val="00AC64F4"/>
    <w:rsid w:val="00AC6D9D"/>
    <w:rsid w:val="00AC6F7D"/>
    <w:rsid w:val="00AC7599"/>
    <w:rsid w:val="00AC76C9"/>
    <w:rsid w:val="00AC79B0"/>
    <w:rsid w:val="00AC7AF1"/>
    <w:rsid w:val="00AC7C4A"/>
    <w:rsid w:val="00AD0859"/>
    <w:rsid w:val="00AD2433"/>
    <w:rsid w:val="00AD2F28"/>
    <w:rsid w:val="00AD314B"/>
    <w:rsid w:val="00AD3173"/>
    <w:rsid w:val="00AD4B9E"/>
    <w:rsid w:val="00AD538A"/>
    <w:rsid w:val="00AD59BF"/>
    <w:rsid w:val="00AD5C61"/>
    <w:rsid w:val="00AD5F09"/>
    <w:rsid w:val="00AD60A1"/>
    <w:rsid w:val="00AD66C6"/>
    <w:rsid w:val="00AD79EC"/>
    <w:rsid w:val="00AD7DD9"/>
    <w:rsid w:val="00AE0B98"/>
    <w:rsid w:val="00AE10AF"/>
    <w:rsid w:val="00AE1375"/>
    <w:rsid w:val="00AE19A6"/>
    <w:rsid w:val="00AE19F8"/>
    <w:rsid w:val="00AE20B5"/>
    <w:rsid w:val="00AE2915"/>
    <w:rsid w:val="00AE3AC9"/>
    <w:rsid w:val="00AE3BD7"/>
    <w:rsid w:val="00AE3CFF"/>
    <w:rsid w:val="00AE47DC"/>
    <w:rsid w:val="00AE4E51"/>
    <w:rsid w:val="00AE5308"/>
    <w:rsid w:val="00AE6064"/>
    <w:rsid w:val="00AE6130"/>
    <w:rsid w:val="00AE674F"/>
    <w:rsid w:val="00AE744E"/>
    <w:rsid w:val="00AE7D18"/>
    <w:rsid w:val="00AF02C3"/>
    <w:rsid w:val="00AF046D"/>
    <w:rsid w:val="00AF0608"/>
    <w:rsid w:val="00AF071F"/>
    <w:rsid w:val="00AF0C73"/>
    <w:rsid w:val="00AF1719"/>
    <w:rsid w:val="00AF2555"/>
    <w:rsid w:val="00AF25B6"/>
    <w:rsid w:val="00AF2E52"/>
    <w:rsid w:val="00AF4259"/>
    <w:rsid w:val="00AF484E"/>
    <w:rsid w:val="00AF5B94"/>
    <w:rsid w:val="00AF5E5F"/>
    <w:rsid w:val="00AF616D"/>
    <w:rsid w:val="00AF6773"/>
    <w:rsid w:val="00AF6A96"/>
    <w:rsid w:val="00AF6B29"/>
    <w:rsid w:val="00AF72C1"/>
    <w:rsid w:val="00AF731F"/>
    <w:rsid w:val="00AF7501"/>
    <w:rsid w:val="00B0007F"/>
    <w:rsid w:val="00B001AE"/>
    <w:rsid w:val="00B005FA"/>
    <w:rsid w:val="00B00FBF"/>
    <w:rsid w:val="00B0114B"/>
    <w:rsid w:val="00B01BC0"/>
    <w:rsid w:val="00B0253D"/>
    <w:rsid w:val="00B027BC"/>
    <w:rsid w:val="00B035A9"/>
    <w:rsid w:val="00B037AF"/>
    <w:rsid w:val="00B03FAE"/>
    <w:rsid w:val="00B04524"/>
    <w:rsid w:val="00B05ADB"/>
    <w:rsid w:val="00B060D0"/>
    <w:rsid w:val="00B061ED"/>
    <w:rsid w:val="00B06526"/>
    <w:rsid w:val="00B06A3A"/>
    <w:rsid w:val="00B06E63"/>
    <w:rsid w:val="00B07958"/>
    <w:rsid w:val="00B07BFE"/>
    <w:rsid w:val="00B07DB8"/>
    <w:rsid w:val="00B07EAE"/>
    <w:rsid w:val="00B07F56"/>
    <w:rsid w:val="00B1082F"/>
    <w:rsid w:val="00B108B4"/>
    <w:rsid w:val="00B1261E"/>
    <w:rsid w:val="00B1262E"/>
    <w:rsid w:val="00B135D3"/>
    <w:rsid w:val="00B13A6E"/>
    <w:rsid w:val="00B13ED3"/>
    <w:rsid w:val="00B1419B"/>
    <w:rsid w:val="00B1514F"/>
    <w:rsid w:val="00B160D1"/>
    <w:rsid w:val="00B167A7"/>
    <w:rsid w:val="00B176B6"/>
    <w:rsid w:val="00B203DA"/>
    <w:rsid w:val="00B20581"/>
    <w:rsid w:val="00B20F9B"/>
    <w:rsid w:val="00B223E4"/>
    <w:rsid w:val="00B22836"/>
    <w:rsid w:val="00B22F31"/>
    <w:rsid w:val="00B23269"/>
    <w:rsid w:val="00B23C05"/>
    <w:rsid w:val="00B23E1F"/>
    <w:rsid w:val="00B24262"/>
    <w:rsid w:val="00B24373"/>
    <w:rsid w:val="00B2441C"/>
    <w:rsid w:val="00B25B0A"/>
    <w:rsid w:val="00B261BA"/>
    <w:rsid w:val="00B26607"/>
    <w:rsid w:val="00B2723F"/>
    <w:rsid w:val="00B27254"/>
    <w:rsid w:val="00B27BE0"/>
    <w:rsid w:val="00B30BF1"/>
    <w:rsid w:val="00B30D47"/>
    <w:rsid w:val="00B3222E"/>
    <w:rsid w:val="00B329B0"/>
    <w:rsid w:val="00B32CCD"/>
    <w:rsid w:val="00B32EF7"/>
    <w:rsid w:val="00B334B5"/>
    <w:rsid w:val="00B34A2A"/>
    <w:rsid w:val="00B3501F"/>
    <w:rsid w:val="00B3556B"/>
    <w:rsid w:val="00B35677"/>
    <w:rsid w:val="00B36FB4"/>
    <w:rsid w:val="00B37D5C"/>
    <w:rsid w:val="00B404E7"/>
    <w:rsid w:val="00B40D9A"/>
    <w:rsid w:val="00B41573"/>
    <w:rsid w:val="00B415CA"/>
    <w:rsid w:val="00B420B1"/>
    <w:rsid w:val="00B4274E"/>
    <w:rsid w:val="00B42B12"/>
    <w:rsid w:val="00B42F57"/>
    <w:rsid w:val="00B430CD"/>
    <w:rsid w:val="00B43C76"/>
    <w:rsid w:val="00B441B2"/>
    <w:rsid w:val="00B4423B"/>
    <w:rsid w:val="00B4450E"/>
    <w:rsid w:val="00B4563E"/>
    <w:rsid w:val="00B457A9"/>
    <w:rsid w:val="00B45DE2"/>
    <w:rsid w:val="00B45EB2"/>
    <w:rsid w:val="00B46031"/>
    <w:rsid w:val="00B46054"/>
    <w:rsid w:val="00B465FC"/>
    <w:rsid w:val="00B46735"/>
    <w:rsid w:val="00B46809"/>
    <w:rsid w:val="00B46EF0"/>
    <w:rsid w:val="00B478FE"/>
    <w:rsid w:val="00B47E78"/>
    <w:rsid w:val="00B47E8D"/>
    <w:rsid w:val="00B47E9D"/>
    <w:rsid w:val="00B50E8D"/>
    <w:rsid w:val="00B5165B"/>
    <w:rsid w:val="00B51750"/>
    <w:rsid w:val="00B521FB"/>
    <w:rsid w:val="00B52887"/>
    <w:rsid w:val="00B5339E"/>
    <w:rsid w:val="00B53591"/>
    <w:rsid w:val="00B55BD6"/>
    <w:rsid w:val="00B56281"/>
    <w:rsid w:val="00B56CD6"/>
    <w:rsid w:val="00B56D94"/>
    <w:rsid w:val="00B575ED"/>
    <w:rsid w:val="00B57F84"/>
    <w:rsid w:val="00B60AF4"/>
    <w:rsid w:val="00B61B00"/>
    <w:rsid w:val="00B61DEE"/>
    <w:rsid w:val="00B62583"/>
    <w:rsid w:val="00B62ACB"/>
    <w:rsid w:val="00B63207"/>
    <w:rsid w:val="00B64062"/>
    <w:rsid w:val="00B643B0"/>
    <w:rsid w:val="00B644A2"/>
    <w:rsid w:val="00B65C51"/>
    <w:rsid w:val="00B6604F"/>
    <w:rsid w:val="00B675A7"/>
    <w:rsid w:val="00B6768A"/>
    <w:rsid w:val="00B67AA1"/>
    <w:rsid w:val="00B70685"/>
    <w:rsid w:val="00B70797"/>
    <w:rsid w:val="00B713BC"/>
    <w:rsid w:val="00B715B4"/>
    <w:rsid w:val="00B71888"/>
    <w:rsid w:val="00B7190B"/>
    <w:rsid w:val="00B71E09"/>
    <w:rsid w:val="00B72121"/>
    <w:rsid w:val="00B73634"/>
    <w:rsid w:val="00B746F9"/>
    <w:rsid w:val="00B74818"/>
    <w:rsid w:val="00B748DF"/>
    <w:rsid w:val="00B74DB9"/>
    <w:rsid w:val="00B75B67"/>
    <w:rsid w:val="00B763D5"/>
    <w:rsid w:val="00B763F1"/>
    <w:rsid w:val="00B76474"/>
    <w:rsid w:val="00B76A92"/>
    <w:rsid w:val="00B76CD4"/>
    <w:rsid w:val="00B76FC3"/>
    <w:rsid w:val="00B77127"/>
    <w:rsid w:val="00B773CE"/>
    <w:rsid w:val="00B7752E"/>
    <w:rsid w:val="00B778A1"/>
    <w:rsid w:val="00B804FE"/>
    <w:rsid w:val="00B80548"/>
    <w:rsid w:val="00B8059D"/>
    <w:rsid w:val="00B80A7F"/>
    <w:rsid w:val="00B8123D"/>
    <w:rsid w:val="00B81292"/>
    <w:rsid w:val="00B81519"/>
    <w:rsid w:val="00B81CD8"/>
    <w:rsid w:val="00B820E5"/>
    <w:rsid w:val="00B821EC"/>
    <w:rsid w:val="00B83072"/>
    <w:rsid w:val="00B83109"/>
    <w:rsid w:val="00B836F2"/>
    <w:rsid w:val="00B839BC"/>
    <w:rsid w:val="00B842F1"/>
    <w:rsid w:val="00B85117"/>
    <w:rsid w:val="00B85E14"/>
    <w:rsid w:val="00B85ED9"/>
    <w:rsid w:val="00B8605F"/>
    <w:rsid w:val="00B86398"/>
    <w:rsid w:val="00B86B41"/>
    <w:rsid w:val="00B873CD"/>
    <w:rsid w:val="00B87F23"/>
    <w:rsid w:val="00B911DD"/>
    <w:rsid w:val="00B9195A"/>
    <w:rsid w:val="00B92276"/>
    <w:rsid w:val="00B92E96"/>
    <w:rsid w:val="00B93137"/>
    <w:rsid w:val="00B9351D"/>
    <w:rsid w:val="00B93818"/>
    <w:rsid w:val="00B947B7"/>
    <w:rsid w:val="00B95F5C"/>
    <w:rsid w:val="00B96328"/>
    <w:rsid w:val="00B964E6"/>
    <w:rsid w:val="00B96703"/>
    <w:rsid w:val="00B970C9"/>
    <w:rsid w:val="00B972C9"/>
    <w:rsid w:val="00B975A5"/>
    <w:rsid w:val="00B97D9B"/>
    <w:rsid w:val="00BA02DC"/>
    <w:rsid w:val="00BA0556"/>
    <w:rsid w:val="00BA073F"/>
    <w:rsid w:val="00BA09A3"/>
    <w:rsid w:val="00BA174C"/>
    <w:rsid w:val="00BA183E"/>
    <w:rsid w:val="00BA1E64"/>
    <w:rsid w:val="00BA2BC8"/>
    <w:rsid w:val="00BA2C0D"/>
    <w:rsid w:val="00BA3512"/>
    <w:rsid w:val="00BA39BE"/>
    <w:rsid w:val="00BA3D10"/>
    <w:rsid w:val="00BA3DCC"/>
    <w:rsid w:val="00BA3E87"/>
    <w:rsid w:val="00BA4F85"/>
    <w:rsid w:val="00BA5464"/>
    <w:rsid w:val="00BA5962"/>
    <w:rsid w:val="00BA66C1"/>
    <w:rsid w:val="00BA6966"/>
    <w:rsid w:val="00BA7197"/>
    <w:rsid w:val="00BA7A55"/>
    <w:rsid w:val="00BB1046"/>
    <w:rsid w:val="00BB14CA"/>
    <w:rsid w:val="00BB14E5"/>
    <w:rsid w:val="00BB230B"/>
    <w:rsid w:val="00BB236A"/>
    <w:rsid w:val="00BB2AA6"/>
    <w:rsid w:val="00BB2CF4"/>
    <w:rsid w:val="00BB3637"/>
    <w:rsid w:val="00BB3863"/>
    <w:rsid w:val="00BB3B60"/>
    <w:rsid w:val="00BB483A"/>
    <w:rsid w:val="00BB5F27"/>
    <w:rsid w:val="00BB6871"/>
    <w:rsid w:val="00BB7187"/>
    <w:rsid w:val="00BB7342"/>
    <w:rsid w:val="00BB73AE"/>
    <w:rsid w:val="00BB7481"/>
    <w:rsid w:val="00BB7D12"/>
    <w:rsid w:val="00BC06B3"/>
    <w:rsid w:val="00BC0703"/>
    <w:rsid w:val="00BC2785"/>
    <w:rsid w:val="00BC2C0A"/>
    <w:rsid w:val="00BC3403"/>
    <w:rsid w:val="00BC53A9"/>
    <w:rsid w:val="00BC54C7"/>
    <w:rsid w:val="00BC6073"/>
    <w:rsid w:val="00BC60AA"/>
    <w:rsid w:val="00BC6424"/>
    <w:rsid w:val="00BC68F1"/>
    <w:rsid w:val="00BC6CD8"/>
    <w:rsid w:val="00BC7E31"/>
    <w:rsid w:val="00BD0E0A"/>
    <w:rsid w:val="00BD11E3"/>
    <w:rsid w:val="00BD19AE"/>
    <w:rsid w:val="00BD1CFB"/>
    <w:rsid w:val="00BD278E"/>
    <w:rsid w:val="00BD2D96"/>
    <w:rsid w:val="00BD4C8D"/>
    <w:rsid w:val="00BD7745"/>
    <w:rsid w:val="00BD7F30"/>
    <w:rsid w:val="00BE0511"/>
    <w:rsid w:val="00BE0525"/>
    <w:rsid w:val="00BE0A08"/>
    <w:rsid w:val="00BE0CA7"/>
    <w:rsid w:val="00BE0F31"/>
    <w:rsid w:val="00BE11F8"/>
    <w:rsid w:val="00BE155C"/>
    <w:rsid w:val="00BE1B84"/>
    <w:rsid w:val="00BE1F2C"/>
    <w:rsid w:val="00BE2116"/>
    <w:rsid w:val="00BE22CE"/>
    <w:rsid w:val="00BE28FC"/>
    <w:rsid w:val="00BE3187"/>
    <w:rsid w:val="00BE31A7"/>
    <w:rsid w:val="00BE3939"/>
    <w:rsid w:val="00BE395C"/>
    <w:rsid w:val="00BE3DBF"/>
    <w:rsid w:val="00BE41EB"/>
    <w:rsid w:val="00BE51DE"/>
    <w:rsid w:val="00BE51FD"/>
    <w:rsid w:val="00BE56C5"/>
    <w:rsid w:val="00BE7CAE"/>
    <w:rsid w:val="00BF0644"/>
    <w:rsid w:val="00BF0CF7"/>
    <w:rsid w:val="00BF1121"/>
    <w:rsid w:val="00BF11AF"/>
    <w:rsid w:val="00BF338E"/>
    <w:rsid w:val="00BF402E"/>
    <w:rsid w:val="00BF45B6"/>
    <w:rsid w:val="00BF4DC1"/>
    <w:rsid w:val="00BF521A"/>
    <w:rsid w:val="00BF5DA1"/>
    <w:rsid w:val="00BF6924"/>
    <w:rsid w:val="00BF6F3C"/>
    <w:rsid w:val="00BF703B"/>
    <w:rsid w:val="00BF7D0F"/>
    <w:rsid w:val="00C00112"/>
    <w:rsid w:val="00C00140"/>
    <w:rsid w:val="00C00BD9"/>
    <w:rsid w:val="00C00F75"/>
    <w:rsid w:val="00C00FAA"/>
    <w:rsid w:val="00C010B1"/>
    <w:rsid w:val="00C0161A"/>
    <w:rsid w:val="00C01D1F"/>
    <w:rsid w:val="00C01E17"/>
    <w:rsid w:val="00C0231A"/>
    <w:rsid w:val="00C026BF"/>
    <w:rsid w:val="00C028D0"/>
    <w:rsid w:val="00C02B43"/>
    <w:rsid w:val="00C02D81"/>
    <w:rsid w:val="00C031E2"/>
    <w:rsid w:val="00C03483"/>
    <w:rsid w:val="00C038F9"/>
    <w:rsid w:val="00C03BC7"/>
    <w:rsid w:val="00C04534"/>
    <w:rsid w:val="00C04A65"/>
    <w:rsid w:val="00C053F9"/>
    <w:rsid w:val="00C05505"/>
    <w:rsid w:val="00C06257"/>
    <w:rsid w:val="00C06473"/>
    <w:rsid w:val="00C07A9E"/>
    <w:rsid w:val="00C10C90"/>
    <w:rsid w:val="00C11115"/>
    <w:rsid w:val="00C1292C"/>
    <w:rsid w:val="00C129EB"/>
    <w:rsid w:val="00C138E9"/>
    <w:rsid w:val="00C1399D"/>
    <w:rsid w:val="00C13EAE"/>
    <w:rsid w:val="00C147FE"/>
    <w:rsid w:val="00C149DB"/>
    <w:rsid w:val="00C14D5C"/>
    <w:rsid w:val="00C14E7A"/>
    <w:rsid w:val="00C15C38"/>
    <w:rsid w:val="00C16ED3"/>
    <w:rsid w:val="00C16FAC"/>
    <w:rsid w:val="00C17E14"/>
    <w:rsid w:val="00C20539"/>
    <w:rsid w:val="00C2054A"/>
    <w:rsid w:val="00C209BD"/>
    <w:rsid w:val="00C21815"/>
    <w:rsid w:val="00C21819"/>
    <w:rsid w:val="00C22003"/>
    <w:rsid w:val="00C2229A"/>
    <w:rsid w:val="00C22853"/>
    <w:rsid w:val="00C22EDA"/>
    <w:rsid w:val="00C23417"/>
    <w:rsid w:val="00C23A57"/>
    <w:rsid w:val="00C240A1"/>
    <w:rsid w:val="00C245EC"/>
    <w:rsid w:val="00C24ACA"/>
    <w:rsid w:val="00C255C5"/>
    <w:rsid w:val="00C25608"/>
    <w:rsid w:val="00C2578A"/>
    <w:rsid w:val="00C266CA"/>
    <w:rsid w:val="00C26B71"/>
    <w:rsid w:val="00C26F9C"/>
    <w:rsid w:val="00C27320"/>
    <w:rsid w:val="00C2743E"/>
    <w:rsid w:val="00C27CD3"/>
    <w:rsid w:val="00C30689"/>
    <w:rsid w:val="00C32F96"/>
    <w:rsid w:val="00C3325D"/>
    <w:rsid w:val="00C33BCA"/>
    <w:rsid w:val="00C3412F"/>
    <w:rsid w:val="00C3470E"/>
    <w:rsid w:val="00C34838"/>
    <w:rsid w:val="00C35518"/>
    <w:rsid w:val="00C35C61"/>
    <w:rsid w:val="00C36EFE"/>
    <w:rsid w:val="00C37712"/>
    <w:rsid w:val="00C40AF1"/>
    <w:rsid w:val="00C419DC"/>
    <w:rsid w:val="00C42836"/>
    <w:rsid w:val="00C42A0F"/>
    <w:rsid w:val="00C42AC3"/>
    <w:rsid w:val="00C42EAC"/>
    <w:rsid w:val="00C42FB2"/>
    <w:rsid w:val="00C43391"/>
    <w:rsid w:val="00C4376E"/>
    <w:rsid w:val="00C43A22"/>
    <w:rsid w:val="00C43ED0"/>
    <w:rsid w:val="00C4423A"/>
    <w:rsid w:val="00C45F5B"/>
    <w:rsid w:val="00C4741F"/>
    <w:rsid w:val="00C51B68"/>
    <w:rsid w:val="00C51BEB"/>
    <w:rsid w:val="00C51F6D"/>
    <w:rsid w:val="00C5203A"/>
    <w:rsid w:val="00C531B4"/>
    <w:rsid w:val="00C53FA5"/>
    <w:rsid w:val="00C544DB"/>
    <w:rsid w:val="00C54528"/>
    <w:rsid w:val="00C54C4C"/>
    <w:rsid w:val="00C54E5E"/>
    <w:rsid w:val="00C5502E"/>
    <w:rsid w:val="00C5559E"/>
    <w:rsid w:val="00C55C8A"/>
    <w:rsid w:val="00C56577"/>
    <w:rsid w:val="00C57211"/>
    <w:rsid w:val="00C578BF"/>
    <w:rsid w:val="00C607D2"/>
    <w:rsid w:val="00C609FA"/>
    <w:rsid w:val="00C60A99"/>
    <w:rsid w:val="00C61D78"/>
    <w:rsid w:val="00C61D82"/>
    <w:rsid w:val="00C61E20"/>
    <w:rsid w:val="00C62303"/>
    <w:rsid w:val="00C62AB1"/>
    <w:rsid w:val="00C62B62"/>
    <w:rsid w:val="00C63466"/>
    <w:rsid w:val="00C63805"/>
    <w:rsid w:val="00C63BF2"/>
    <w:rsid w:val="00C63D38"/>
    <w:rsid w:val="00C63E4A"/>
    <w:rsid w:val="00C64133"/>
    <w:rsid w:val="00C647FC"/>
    <w:rsid w:val="00C655B6"/>
    <w:rsid w:val="00C66110"/>
    <w:rsid w:val="00C6632F"/>
    <w:rsid w:val="00C67F35"/>
    <w:rsid w:val="00C67FA1"/>
    <w:rsid w:val="00C70253"/>
    <w:rsid w:val="00C70B15"/>
    <w:rsid w:val="00C71801"/>
    <w:rsid w:val="00C71D3A"/>
    <w:rsid w:val="00C72057"/>
    <w:rsid w:val="00C7226A"/>
    <w:rsid w:val="00C73601"/>
    <w:rsid w:val="00C73637"/>
    <w:rsid w:val="00C74299"/>
    <w:rsid w:val="00C74D4B"/>
    <w:rsid w:val="00C759F4"/>
    <w:rsid w:val="00C76617"/>
    <w:rsid w:val="00C7673A"/>
    <w:rsid w:val="00C76752"/>
    <w:rsid w:val="00C76B21"/>
    <w:rsid w:val="00C7794C"/>
    <w:rsid w:val="00C77969"/>
    <w:rsid w:val="00C808C0"/>
    <w:rsid w:val="00C80FE3"/>
    <w:rsid w:val="00C81401"/>
    <w:rsid w:val="00C81686"/>
    <w:rsid w:val="00C819A7"/>
    <w:rsid w:val="00C81D61"/>
    <w:rsid w:val="00C81FA2"/>
    <w:rsid w:val="00C82F0F"/>
    <w:rsid w:val="00C83D72"/>
    <w:rsid w:val="00C850C1"/>
    <w:rsid w:val="00C8513B"/>
    <w:rsid w:val="00C8593F"/>
    <w:rsid w:val="00C8659C"/>
    <w:rsid w:val="00C86715"/>
    <w:rsid w:val="00C867B3"/>
    <w:rsid w:val="00C879FD"/>
    <w:rsid w:val="00C90BEB"/>
    <w:rsid w:val="00C90F10"/>
    <w:rsid w:val="00C90F5C"/>
    <w:rsid w:val="00C91152"/>
    <w:rsid w:val="00C922F3"/>
    <w:rsid w:val="00C924B1"/>
    <w:rsid w:val="00C92523"/>
    <w:rsid w:val="00C929DB"/>
    <w:rsid w:val="00C92D4B"/>
    <w:rsid w:val="00C92FDB"/>
    <w:rsid w:val="00C9307E"/>
    <w:rsid w:val="00C931B9"/>
    <w:rsid w:val="00C932A8"/>
    <w:rsid w:val="00C93608"/>
    <w:rsid w:val="00C951AC"/>
    <w:rsid w:val="00C96337"/>
    <w:rsid w:val="00C964D7"/>
    <w:rsid w:val="00C96F09"/>
    <w:rsid w:val="00C97559"/>
    <w:rsid w:val="00C97F71"/>
    <w:rsid w:val="00CA01CD"/>
    <w:rsid w:val="00CA0303"/>
    <w:rsid w:val="00CA0F2F"/>
    <w:rsid w:val="00CA11EC"/>
    <w:rsid w:val="00CA1237"/>
    <w:rsid w:val="00CA165C"/>
    <w:rsid w:val="00CA16C7"/>
    <w:rsid w:val="00CA22D0"/>
    <w:rsid w:val="00CA38FB"/>
    <w:rsid w:val="00CA4390"/>
    <w:rsid w:val="00CA4E42"/>
    <w:rsid w:val="00CA537B"/>
    <w:rsid w:val="00CA5386"/>
    <w:rsid w:val="00CA54C8"/>
    <w:rsid w:val="00CA59D2"/>
    <w:rsid w:val="00CA6780"/>
    <w:rsid w:val="00CA6903"/>
    <w:rsid w:val="00CA7256"/>
    <w:rsid w:val="00CA74B8"/>
    <w:rsid w:val="00CA7640"/>
    <w:rsid w:val="00CB0334"/>
    <w:rsid w:val="00CB0DA8"/>
    <w:rsid w:val="00CB0ECB"/>
    <w:rsid w:val="00CB16F5"/>
    <w:rsid w:val="00CB1D3C"/>
    <w:rsid w:val="00CB266A"/>
    <w:rsid w:val="00CB3289"/>
    <w:rsid w:val="00CB35D5"/>
    <w:rsid w:val="00CB3E3E"/>
    <w:rsid w:val="00CB40CE"/>
    <w:rsid w:val="00CB446C"/>
    <w:rsid w:val="00CB48E6"/>
    <w:rsid w:val="00CB5786"/>
    <w:rsid w:val="00CB5BDA"/>
    <w:rsid w:val="00CB6391"/>
    <w:rsid w:val="00CB687C"/>
    <w:rsid w:val="00CB6B96"/>
    <w:rsid w:val="00CB79A1"/>
    <w:rsid w:val="00CB7A17"/>
    <w:rsid w:val="00CB7EE5"/>
    <w:rsid w:val="00CC002E"/>
    <w:rsid w:val="00CC12FD"/>
    <w:rsid w:val="00CC1326"/>
    <w:rsid w:val="00CC1E58"/>
    <w:rsid w:val="00CC2187"/>
    <w:rsid w:val="00CC2472"/>
    <w:rsid w:val="00CC29EA"/>
    <w:rsid w:val="00CC2F4D"/>
    <w:rsid w:val="00CC2FBF"/>
    <w:rsid w:val="00CC30A0"/>
    <w:rsid w:val="00CC405A"/>
    <w:rsid w:val="00CC4196"/>
    <w:rsid w:val="00CC52D6"/>
    <w:rsid w:val="00CC5AB4"/>
    <w:rsid w:val="00CC5AEF"/>
    <w:rsid w:val="00CC65E8"/>
    <w:rsid w:val="00CC6928"/>
    <w:rsid w:val="00CC6B36"/>
    <w:rsid w:val="00CC6BAE"/>
    <w:rsid w:val="00CC6E5C"/>
    <w:rsid w:val="00CD099E"/>
    <w:rsid w:val="00CD0EF7"/>
    <w:rsid w:val="00CD121A"/>
    <w:rsid w:val="00CD1D59"/>
    <w:rsid w:val="00CD1F80"/>
    <w:rsid w:val="00CD20A3"/>
    <w:rsid w:val="00CD25A9"/>
    <w:rsid w:val="00CD28E9"/>
    <w:rsid w:val="00CD313C"/>
    <w:rsid w:val="00CD389E"/>
    <w:rsid w:val="00CD43FB"/>
    <w:rsid w:val="00CD498A"/>
    <w:rsid w:val="00CD50A2"/>
    <w:rsid w:val="00CD51FB"/>
    <w:rsid w:val="00CD542B"/>
    <w:rsid w:val="00CD5772"/>
    <w:rsid w:val="00CD630E"/>
    <w:rsid w:val="00CD696B"/>
    <w:rsid w:val="00CD6F73"/>
    <w:rsid w:val="00CD6F9F"/>
    <w:rsid w:val="00CD7771"/>
    <w:rsid w:val="00CD7A3B"/>
    <w:rsid w:val="00CE00D4"/>
    <w:rsid w:val="00CE0A4E"/>
    <w:rsid w:val="00CE0FCD"/>
    <w:rsid w:val="00CE10D1"/>
    <w:rsid w:val="00CE159C"/>
    <w:rsid w:val="00CE299F"/>
    <w:rsid w:val="00CE2FBF"/>
    <w:rsid w:val="00CE34F5"/>
    <w:rsid w:val="00CE3673"/>
    <w:rsid w:val="00CE42F3"/>
    <w:rsid w:val="00CE4529"/>
    <w:rsid w:val="00CE515C"/>
    <w:rsid w:val="00CE55A6"/>
    <w:rsid w:val="00CE5842"/>
    <w:rsid w:val="00CE59C1"/>
    <w:rsid w:val="00CE5F5F"/>
    <w:rsid w:val="00CE65A9"/>
    <w:rsid w:val="00CE66F7"/>
    <w:rsid w:val="00CE7920"/>
    <w:rsid w:val="00CE7C0A"/>
    <w:rsid w:val="00CE7C74"/>
    <w:rsid w:val="00CF124C"/>
    <w:rsid w:val="00CF1C81"/>
    <w:rsid w:val="00CF1EA1"/>
    <w:rsid w:val="00CF2523"/>
    <w:rsid w:val="00CF2603"/>
    <w:rsid w:val="00CF3BC8"/>
    <w:rsid w:val="00CF3CC6"/>
    <w:rsid w:val="00CF43DF"/>
    <w:rsid w:val="00CF4D84"/>
    <w:rsid w:val="00CF4F66"/>
    <w:rsid w:val="00CF5012"/>
    <w:rsid w:val="00CF5449"/>
    <w:rsid w:val="00CF578D"/>
    <w:rsid w:val="00CF6036"/>
    <w:rsid w:val="00CF66C3"/>
    <w:rsid w:val="00CF7EEA"/>
    <w:rsid w:val="00D00487"/>
    <w:rsid w:val="00D00D2F"/>
    <w:rsid w:val="00D00F51"/>
    <w:rsid w:val="00D01F52"/>
    <w:rsid w:val="00D0237B"/>
    <w:rsid w:val="00D029B3"/>
    <w:rsid w:val="00D0341F"/>
    <w:rsid w:val="00D04137"/>
    <w:rsid w:val="00D056C7"/>
    <w:rsid w:val="00D0581D"/>
    <w:rsid w:val="00D06122"/>
    <w:rsid w:val="00D06B05"/>
    <w:rsid w:val="00D07201"/>
    <w:rsid w:val="00D10402"/>
    <w:rsid w:val="00D106E0"/>
    <w:rsid w:val="00D10937"/>
    <w:rsid w:val="00D10A8F"/>
    <w:rsid w:val="00D10C98"/>
    <w:rsid w:val="00D10E0A"/>
    <w:rsid w:val="00D11931"/>
    <w:rsid w:val="00D133A2"/>
    <w:rsid w:val="00D13C61"/>
    <w:rsid w:val="00D13E75"/>
    <w:rsid w:val="00D14093"/>
    <w:rsid w:val="00D158B3"/>
    <w:rsid w:val="00D16B26"/>
    <w:rsid w:val="00D20956"/>
    <w:rsid w:val="00D20D07"/>
    <w:rsid w:val="00D210DE"/>
    <w:rsid w:val="00D21137"/>
    <w:rsid w:val="00D2167A"/>
    <w:rsid w:val="00D21F1E"/>
    <w:rsid w:val="00D22937"/>
    <w:rsid w:val="00D22F05"/>
    <w:rsid w:val="00D234C1"/>
    <w:rsid w:val="00D2353A"/>
    <w:rsid w:val="00D23B60"/>
    <w:rsid w:val="00D23E0F"/>
    <w:rsid w:val="00D242FE"/>
    <w:rsid w:val="00D25BC5"/>
    <w:rsid w:val="00D2663D"/>
    <w:rsid w:val="00D26ABC"/>
    <w:rsid w:val="00D303E7"/>
    <w:rsid w:val="00D30C5B"/>
    <w:rsid w:val="00D30D1B"/>
    <w:rsid w:val="00D30EF5"/>
    <w:rsid w:val="00D3174E"/>
    <w:rsid w:val="00D319C6"/>
    <w:rsid w:val="00D31A96"/>
    <w:rsid w:val="00D31C6A"/>
    <w:rsid w:val="00D327D7"/>
    <w:rsid w:val="00D329EC"/>
    <w:rsid w:val="00D32A02"/>
    <w:rsid w:val="00D32B53"/>
    <w:rsid w:val="00D33063"/>
    <w:rsid w:val="00D33375"/>
    <w:rsid w:val="00D33487"/>
    <w:rsid w:val="00D335C2"/>
    <w:rsid w:val="00D33F54"/>
    <w:rsid w:val="00D342B0"/>
    <w:rsid w:val="00D34641"/>
    <w:rsid w:val="00D34F13"/>
    <w:rsid w:val="00D353BB"/>
    <w:rsid w:val="00D353D8"/>
    <w:rsid w:val="00D35DC3"/>
    <w:rsid w:val="00D36223"/>
    <w:rsid w:val="00D363E8"/>
    <w:rsid w:val="00D36B6E"/>
    <w:rsid w:val="00D41469"/>
    <w:rsid w:val="00D41C87"/>
    <w:rsid w:val="00D41CF4"/>
    <w:rsid w:val="00D42346"/>
    <w:rsid w:val="00D4287E"/>
    <w:rsid w:val="00D42DC0"/>
    <w:rsid w:val="00D4387C"/>
    <w:rsid w:val="00D45037"/>
    <w:rsid w:val="00D45B75"/>
    <w:rsid w:val="00D45C39"/>
    <w:rsid w:val="00D46026"/>
    <w:rsid w:val="00D468C1"/>
    <w:rsid w:val="00D46B54"/>
    <w:rsid w:val="00D46B66"/>
    <w:rsid w:val="00D472C3"/>
    <w:rsid w:val="00D47CB8"/>
    <w:rsid w:val="00D50F24"/>
    <w:rsid w:val="00D51386"/>
    <w:rsid w:val="00D51949"/>
    <w:rsid w:val="00D519A6"/>
    <w:rsid w:val="00D52997"/>
    <w:rsid w:val="00D53342"/>
    <w:rsid w:val="00D53632"/>
    <w:rsid w:val="00D53995"/>
    <w:rsid w:val="00D53B8C"/>
    <w:rsid w:val="00D54262"/>
    <w:rsid w:val="00D54662"/>
    <w:rsid w:val="00D54992"/>
    <w:rsid w:val="00D558A9"/>
    <w:rsid w:val="00D55A3C"/>
    <w:rsid w:val="00D5618F"/>
    <w:rsid w:val="00D566F2"/>
    <w:rsid w:val="00D56FEC"/>
    <w:rsid w:val="00D57109"/>
    <w:rsid w:val="00D5764D"/>
    <w:rsid w:val="00D57C93"/>
    <w:rsid w:val="00D57E49"/>
    <w:rsid w:val="00D60307"/>
    <w:rsid w:val="00D60328"/>
    <w:rsid w:val="00D612A6"/>
    <w:rsid w:val="00D613C2"/>
    <w:rsid w:val="00D617FB"/>
    <w:rsid w:val="00D62106"/>
    <w:rsid w:val="00D62560"/>
    <w:rsid w:val="00D62896"/>
    <w:rsid w:val="00D629CE"/>
    <w:rsid w:val="00D62FD8"/>
    <w:rsid w:val="00D63A10"/>
    <w:rsid w:val="00D63EE4"/>
    <w:rsid w:val="00D65057"/>
    <w:rsid w:val="00D6515D"/>
    <w:rsid w:val="00D65B35"/>
    <w:rsid w:val="00D65E5D"/>
    <w:rsid w:val="00D66920"/>
    <w:rsid w:val="00D6700C"/>
    <w:rsid w:val="00D673E6"/>
    <w:rsid w:val="00D67B94"/>
    <w:rsid w:val="00D67E11"/>
    <w:rsid w:val="00D67FD5"/>
    <w:rsid w:val="00D700CB"/>
    <w:rsid w:val="00D70279"/>
    <w:rsid w:val="00D70313"/>
    <w:rsid w:val="00D703B7"/>
    <w:rsid w:val="00D70D87"/>
    <w:rsid w:val="00D71069"/>
    <w:rsid w:val="00D71930"/>
    <w:rsid w:val="00D71DA3"/>
    <w:rsid w:val="00D72593"/>
    <w:rsid w:val="00D72629"/>
    <w:rsid w:val="00D732CF"/>
    <w:rsid w:val="00D73364"/>
    <w:rsid w:val="00D73D7F"/>
    <w:rsid w:val="00D741AA"/>
    <w:rsid w:val="00D74E42"/>
    <w:rsid w:val="00D75153"/>
    <w:rsid w:val="00D7650E"/>
    <w:rsid w:val="00D7700E"/>
    <w:rsid w:val="00D77477"/>
    <w:rsid w:val="00D77662"/>
    <w:rsid w:val="00D77E46"/>
    <w:rsid w:val="00D800BA"/>
    <w:rsid w:val="00D8050E"/>
    <w:rsid w:val="00D80740"/>
    <w:rsid w:val="00D80D1E"/>
    <w:rsid w:val="00D8104D"/>
    <w:rsid w:val="00D82559"/>
    <w:rsid w:val="00D829A6"/>
    <w:rsid w:val="00D829CC"/>
    <w:rsid w:val="00D83FEF"/>
    <w:rsid w:val="00D841EE"/>
    <w:rsid w:val="00D849DF"/>
    <w:rsid w:val="00D84BEC"/>
    <w:rsid w:val="00D84D9B"/>
    <w:rsid w:val="00D85287"/>
    <w:rsid w:val="00D852AD"/>
    <w:rsid w:val="00D852FD"/>
    <w:rsid w:val="00D858F2"/>
    <w:rsid w:val="00D85902"/>
    <w:rsid w:val="00D85B51"/>
    <w:rsid w:val="00D85C2B"/>
    <w:rsid w:val="00D85E59"/>
    <w:rsid w:val="00D860D5"/>
    <w:rsid w:val="00D87217"/>
    <w:rsid w:val="00D8745A"/>
    <w:rsid w:val="00D87A88"/>
    <w:rsid w:val="00D87A9B"/>
    <w:rsid w:val="00D87B6B"/>
    <w:rsid w:val="00D900EF"/>
    <w:rsid w:val="00D903C7"/>
    <w:rsid w:val="00D90665"/>
    <w:rsid w:val="00D90AE1"/>
    <w:rsid w:val="00D91122"/>
    <w:rsid w:val="00D911FD"/>
    <w:rsid w:val="00D915FE"/>
    <w:rsid w:val="00D91653"/>
    <w:rsid w:val="00D918B7"/>
    <w:rsid w:val="00D91F50"/>
    <w:rsid w:val="00D924EE"/>
    <w:rsid w:val="00D936BC"/>
    <w:rsid w:val="00D9410C"/>
    <w:rsid w:val="00D9604E"/>
    <w:rsid w:val="00D9646D"/>
    <w:rsid w:val="00D96A24"/>
    <w:rsid w:val="00D9757D"/>
    <w:rsid w:val="00D97CD3"/>
    <w:rsid w:val="00DA0432"/>
    <w:rsid w:val="00DA0B49"/>
    <w:rsid w:val="00DA1315"/>
    <w:rsid w:val="00DA1901"/>
    <w:rsid w:val="00DA1AE2"/>
    <w:rsid w:val="00DA1C6A"/>
    <w:rsid w:val="00DA1F21"/>
    <w:rsid w:val="00DA2717"/>
    <w:rsid w:val="00DA27DF"/>
    <w:rsid w:val="00DA2D4C"/>
    <w:rsid w:val="00DA3484"/>
    <w:rsid w:val="00DA5393"/>
    <w:rsid w:val="00DA541B"/>
    <w:rsid w:val="00DA5CC0"/>
    <w:rsid w:val="00DA659B"/>
    <w:rsid w:val="00DA683F"/>
    <w:rsid w:val="00DA6DCF"/>
    <w:rsid w:val="00DA7DC1"/>
    <w:rsid w:val="00DB07BB"/>
    <w:rsid w:val="00DB0BEA"/>
    <w:rsid w:val="00DB0DFD"/>
    <w:rsid w:val="00DB128D"/>
    <w:rsid w:val="00DB1970"/>
    <w:rsid w:val="00DB1CB5"/>
    <w:rsid w:val="00DB2140"/>
    <w:rsid w:val="00DB260A"/>
    <w:rsid w:val="00DB342E"/>
    <w:rsid w:val="00DB3C7A"/>
    <w:rsid w:val="00DB429E"/>
    <w:rsid w:val="00DB4B8D"/>
    <w:rsid w:val="00DB4C61"/>
    <w:rsid w:val="00DB51A4"/>
    <w:rsid w:val="00DB55F7"/>
    <w:rsid w:val="00DB596D"/>
    <w:rsid w:val="00DB5A60"/>
    <w:rsid w:val="00DB5D53"/>
    <w:rsid w:val="00DB5FB4"/>
    <w:rsid w:val="00DB70C1"/>
    <w:rsid w:val="00DB75C4"/>
    <w:rsid w:val="00DB7D8D"/>
    <w:rsid w:val="00DC0299"/>
    <w:rsid w:val="00DC0ED1"/>
    <w:rsid w:val="00DC1B0E"/>
    <w:rsid w:val="00DC2CA3"/>
    <w:rsid w:val="00DC376E"/>
    <w:rsid w:val="00DC3BEB"/>
    <w:rsid w:val="00DC41B9"/>
    <w:rsid w:val="00DC4375"/>
    <w:rsid w:val="00DC45C6"/>
    <w:rsid w:val="00DC469C"/>
    <w:rsid w:val="00DC4D26"/>
    <w:rsid w:val="00DC5039"/>
    <w:rsid w:val="00DC54DF"/>
    <w:rsid w:val="00DC5891"/>
    <w:rsid w:val="00DC5AE5"/>
    <w:rsid w:val="00DC6A04"/>
    <w:rsid w:val="00DC6B32"/>
    <w:rsid w:val="00DC6DF6"/>
    <w:rsid w:val="00DC6E2E"/>
    <w:rsid w:val="00DC700C"/>
    <w:rsid w:val="00DC7183"/>
    <w:rsid w:val="00DC74CE"/>
    <w:rsid w:val="00DC7EC6"/>
    <w:rsid w:val="00DC7FE5"/>
    <w:rsid w:val="00DD012C"/>
    <w:rsid w:val="00DD0F2E"/>
    <w:rsid w:val="00DD174A"/>
    <w:rsid w:val="00DD1FC7"/>
    <w:rsid w:val="00DD20B1"/>
    <w:rsid w:val="00DD2463"/>
    <w:rsid w:val="00DD28C4"/>
    <w:rsid w:val="00DD2A6B"/>
    <w:rsid w:val="00DD2ABB"/>
    <w:rsid w:val="00DD369A"/>
    <w:rsid w:val="00DD3838"/>
    <w:rsid w:val="00DD45A6"/>
    <w:rsid w:val="00DD4B93"/>
    <w:rsid w:val="00DD4EED"/>
    <w:rsid w:val="00DD5C11"/>
    <w:rsid w:val="00DD5DD2"/>
    <w:rsid w:val="00DD7186"/>
    <w:rsid w:val="00DD759D"/>
    <w:rsid w:val="00DD7D45"/>
    <w:rsid w:val="00DE0427"/>
    <w:rsid w:val="00DE0B0E"/>
    <w:rsid w:val="00DE0CEE"/>
    <w:rsid w:val="00DE17E8"/>
    <w:rsid w:val="00DE331F"/>
    <w:rsid w:val="00DE33CF"/>
    <w:rsid w:val="00DE33F4"/>
    <w:rsid w:val="00DE34A4"/>
    <w:rsid w:val="00DE3B48"/>
    <w:rsid w:val="00DE3D7A"/>
    <w:rsid w:val="00DE45C7"/>
    <w:rsid w:val="00DE4AF0"/>
    <w:rsid w:val="00DE5694"/>
    <w:rsid w:val="00DE59FA"/>
    <w:rsid w:val="00DE5A6B"/>
    <w:rsid w:val="00DE6116"/>
    <w:rsid w:val="00DE65E8"/>
    <w:rsid w:val="00DE6828"/>
    <w:rsid w:val="00DE6A98"/>
    <w:rsid w:val="00DE6F73"/>
    <w:rsid w:val="00DE6FF9"/>
    <w:rsid w:val="00DE79D6"/>
    <w:rsid w:val="00DE7B23"/>
    <w:rsid w:val="00DF0570"/>
    <w:rsid w:val="00DF0574"/>
    <w:rsid w:val="00DF086F"/>
    <w:rsid w:val="00DF0998"/>
    <w:rsid w:val="00DF1134"/>
    <w:rsid w:val="00DF18D3"/>
    <w:rsid w:val="00DF19B1"/>
    <w:rsid w:val="00DF1E7E"/>
    <w:rsid w:val="00DF222D"/>
    <w:rsid w:val="00DF2D53"/>
    <w:rsid w:val="00DF3B80"/>
    <w:rsid w:val="00DF485D"/>
    <w:rsid w:val="00DF4BFE"/>
    <w:rsid w:val="00DF4E69"/>
    <w:rsid w:val="00DF5D0C"/>
    <w:rsid w:val="00DF6AD5"/>
    <w:rsid w:val="00DF7A3D"/>
    <w:rsid w:val="00E009D8"/>
    <w:rsid w:val="00E011A7"/>
    <w:rsid w:val="00E01F66"/>
    <w:rsid w:val="00E02907"/>
    <w:rsid w:val="00E0390D"/>
    <w:rsid w:val="00E03FF3"/>
    <w:rsid w:val="00E043F6"/>
    <w:rsid w:val="00E0579D"/>
    <w:rsid w:val="00E05939"/>
    <w:rsid w:val="00E064E9"/>
    <w:rsid w:val="00E0694C"/>
    <w:rsid w:val="00E06CC6"/>
    <w:rsid w:val="00E07273"/>
    <w:rsid w:val="00E107F7"/>
    <w:rsid w:val="00E11095"/>
    <w:rsid w:val="00E1130F"/>
    <w:rsid w:val="00E115B8"/>
    <w:rsid w:val="00E1188C"/>
    <w:rsid w:val="00E11FAC"/>
    <w:rsid w:val="00E12213"/>
    <w:rsid w:val="00E1231B"/>
    <w:rsid w:val="00E1254B"/>
    <w:rsid w:val="00E1257B"/>
    <w:rsid w:val="00E12915"/>
    <w:rsid w:val="00E12ADA"/>
    <w:rsid w:val="00E1362E"/>
    <w:rsid w:val="00E14A1E"/>
    <w:rsid w:val="00E14C90"/>
    <w:rsid w:val="00E14F97"/>
    <w:rsid w:val="00E15318"/>
    <w:rsid w:val="00E156E9"/>
    <w:rsid w:val="00E1625D"/>
    <w:rsid w:val="00E1656C"/>
    <w:rsid w:val="00E1685F"/>
    <w:rsid w:val="00E175CD"/>
    <w:rsid w:val="00E2011F"/>
    <w:rsid w:val="00E20454"/>
    <w:rsid w:val="00E208A6"/>
    <w:rsid w:val="00E20990"/>
    <w:rsid w:val="00E20C3F"/>
    <w:rsid w:val="00E20DD1"/>
    <w:rsid w:val="00E20DFD"/>
    <w:rsid w:val="00E213FF"/>
    <w:rsid w:val="00E21709"/>
    <w:rsid w:val="00E2289C"/>
    <w:rsid w:val="00E22D8C"/>
    <w:rsid w:val="00E23C37"/>
    <w:rsid w:val="00E24224"/>
    <w:rsid w:val="00E24401"/>
    <w:rsid w:val="00E24B83"/>
    <w:rsid w:val="00E25288"/>
    <w:rsid w:val="00E2580D"/>
    <w:rsid w:val="00E25A6E"/>
    <w:rsid w:val="00E25C26"/>
    <w:rsid w:val="00E26D8C"/>
    <w:rsid w:val="00E27194"/>
    <w:rsid w:val="00E27C18"/>
    <w:rsid w:val="00E3027C"/>
    <w:rsid w:val="00E3033B"/>
    <w:rsid w:val="00E3090A"/>
    <w:rsid w:val="00E3095A"/>
    <w:rsid w:val="00E30B93"/>
    <w:rsid w:val="00E30C69"/>
    <w:rsid w:val="00E318FF"/>
    <w:rsid w:val="00E3286E"/>
    <w:rsid w:val="00E32A84"/>
    <w:rsid w:val="00E337E6"/>
    <w:rsid w:val="00E3385A"/>
    <w:rsid w:val="00E33BF7"/>
    <w:rsid w:val="00E3400F"/>
    <w:rsid w:val="00E34BFA"/>
    <w:rsid w:val="00E34E25"/>
    <w:rsid w:val="00E34F3B"/>
    <w:rsid w:val="00E35002"/>
    <w:rsid w:val="00E353A9"/>
    <w:rsid w:val="00E3565C"/>
    <w:rsid w:val="00E358CB"/>
    <w:rsid w:val="00E36177"/>
    <w:rsid w:val="00E36A6E"/>
    <w:rsid w:val="00E36AFC"/>
    <w:rsid w:val="00E36E28"/>
    <w:rsid w:val="00E37685"/>
    <w:rsid w:val="00E37E1E"/>
    <w:rsid w:val="00E403C6"/>
    <w:rsid w:val="00E4049F"/>
    <w:rsid w:val="00E41C3E"/>
    <w:rsid w:val="00E42A94"/>
    <w:rsid w:val="00E42C2E"/>
    <w:rsid w:val="00E435A6"/>
    <w:rsid w:val="00E43911"/>
    <w:rsid w:val="00E44A26"/>
    <w:rsid w:val="00E44A55"/>
    <w:rsid w:val="00E45278"/>
    <w:rsid w:val="00E45D6F"/>
    <w:rsid w:val="00E45E80"/>
    <w:rsid w:val="00E4631A"/>
    <w:rsid w:val="00E46444"/>
    <w:rsid w:val="00E46D21"/>
    <w:rsid w:val="00E475C0"/>
    <w:rsid w:val="00E47E9E"/>
    <w:rsid w:val="00E47F71"/>
    <w:rsid w:val="00E50087"/>
    <w:rsid w:val="00E50F51"/>
    <w:rsid w:val="00E510F6"/>
    <w:rsid w:val="00E52B1C"/>
    <w:rsid w:val="00E52E74"/>
    <w:rsid w:val="00E53030"/>
    <w:rsid w:val="00E532D8"/>
    <w:rsid w:val="00E53424"/>
    <w:rsid w:val="00E5376D"/>
    <w:rsid w:val="00E558A4"/>
    <w:rsid w:val="00E55DE1"/>
    <w:rsid w:val="00E55F15"/>
    <w:rsid w:val="00E565EE"/>
    <w:rsid w:val="00E5683E"/>
    <w:rsid w:val="00E5791F"/>
    <w:rsid w:val="00E60138"/>
    <w:rsid w:val="00E60A9C"/>
    <w:rsid w:val="00E61139"/>
    <w:rsid w:val="00E6152F"/>
    <w:rsid w:val="00E61666"/>
    <w:rsid w:val="00E627F3"/>
    <w:rsid w:val="00E62A77"/>
    <w:rsid w:val="00E62BB1"/>
    <w:rsid w:val="00E62DC4"/>
    <w:rsid w:val="00E635E6"/>
    <w:rsid w:val="00E6373C"/>
    <w:rsid w:val="00E63B66"/>
    <w:rsid w:val="00E6424D"/>
    <w:rsid w:val="00E64487"/>
    <w:rsid w:val="00E64B1B"/>
    <w:rsid w:val="00E64F7B"/>
    <w:rsid w:val="00E65908"/>
    <w:rsid w:val="00E65C1E"/>
    <w:rsid w:val="00E663EB"/>
    <w:rsid w:val="00E664C2"/>
    <w:rsid w:val="00E66AE0"/>
    <w:rsid w:val="00E6724B"/>
    <w:rsid w:val="00E67482"/>
    <w:rsid w:val="00E6750B"/>
    <w:rsid w:val="00E67575"/>
    <w:rsid w:val="00E67C2D"/>
    <w:rsid w:val="00E7011E"/>
    <w:rsid w:val="00E70D1B"/>
    <w:rsid w:val="00E72114"/>
    <w:rsid w:val="00E72EEE"/>
    <w:rsid w:val="00E73029"/>
    <w:rsid w:val="00E7321D"/>
    <w:rsid w:val="00E73257"/>
    <w:rsid w:val="00E73715"/>
    <w:rsid w:val="00E7470C"/>
    <w:rsid w:val="00E74919"/>
    <w:rsid w:val="00E74955"/>
    <w:rsid w:val="00E74983"/>
    <w:rsid w:val="00E75B50"/>
    <w:rsid w:val="00E75CEE"/>
    <w:rsid w:val="00E763BF"/>
    <w:rsid w:val="00E76488"/>
    <w:rsid w:val="00E76C95"/>
    <w:rsid w:val="00E77015"/>
    <w:rsid w:val="00E7720D"/>
    <w:rsid w:val="00E773CD"/>
    <w:rsid w:val="00E77EAD"/>
    <w:rsid w:val="00E8031C"/>
    <w:rsid w:val="00E8177D"/>
    <w:rsid w:val="00E819EE"/>
    <w:rsid w:val="00E81FD0"/>
    <w:rsid w:val="00E823D4"/>
    <w:rsid w:val="00E825DF"/>
    <w:rsid w:val="00E827DD"/>
    <w:rsid w:val="00E8296D"/>
    <w:rsid w:val="00E82D41"/>
    <w:rsid w:val="00E83C30"/>
    <w:rsid w:val="00E83EF1"/>
    <w:rsid w:val="00E842D9"/>
    <w:rsid w:val="00E84333"/>
    <w:rsid w:val="00E84874"/>
    <w:rsid w:val="00E8495B"/>
    <w:rsid w:val="00E85946"/>
    <w:rsid w:val="00E85A0B"/>
    <w:rsid w:val="00E86FF0"/>
    <w:rsid w:val="00E87482"/>
    <w:rsid w:val="00E877B8"/>
    <w:rsid w:val="00E90A32"/>
    <w:rsid w:val="00E90AB6"/>
    <w:rsid w:val="00E915B2"/>
    <w:rsid w:val="00E917B7"/>
    <w:rsid w:val="00E9311C"/>
    <w:rsid w:val="00E9315B"/>
    <w:rsid w:val="00E933EE"/>
    <w:rsid w:val="00E9342E"/>
    <w:rsid w:val="00E939C2"/>
    <w:rsid w:val="00E9408D"/>
    <w:rsid w:val="00E94859"/>
    <w:rsid w:val="00E94887"/>
    <w:rsid w:val="00E94909"/>
    <w:rsid w:val="00E949E5"/>
    <w:rsid w:val="00E95D30"/>
    <w:rsid w:val="00E95DAB"/>
    <w:rsid w:val="00E96C11"/>
    <w:rsid w:val="00E96DB7"/>
    <w:rsid w:val="00E97605"/>
    <w:rsid w:val="00E97616"/>
    <w:rsid w:val="00EA030D"/>
    <w:rsid w:val="00EA096D"/>
    <w:rsid w:val="00EA1724"/>
    <w:rsid w:val="00EA1DF8"/>
    <w:rsid w:val="00EA384E"/>
    <w:rsid w:val="00EA4BF8"/>
    <w:rsid w:val="00EA50D2"/>
    <w:rsid w:val="00EA6707"/>
    <w:rsid w:val="00EA67B7"/>
    <w:rsid w:val="00EA6BD5"/>
    <w:rsid w:val="00EA6E5F"/>
    <w:rsid w:val="00EA788D"/>
    <w:rsid w:val="00EB067B"/>
    <w:rsid w:val="00EB0746"/>
    <w:rsid w:val="00EB07A0"/>
    <w:rsid w:val="00EB0808"/>
    <w:rsid w:val="00EB0B97"/>
    <w:rsid w:val="00EB113A"/>
    <w:rsid w:val="00EB24A5"/>
    <w:rsid w:val="00EB294D"/>
    <w:rsid w:val="00EB2C08"/>
    <w:rsid w:val="00EB2F09"/>
    <w:rsid w:val="00EB3850"/>
    <w:rsid w:val="00EB388D"/>
    <w:rsid w:val="00EB38ED"/>
    <w:rsid w:val="00EB4E7D"/>
    <w:rsid w:val="00EB56B9"/>
    <w:rsid w:val="00EB59FB"/>
    <w:rsid w:val="00EB5B4D"/>
    <w:rsid w:val="00EB5C1F"/>
    <w:rsid w:val="00EB62A3"/>
    <w:rsid w:val="00EB646A"/>
    <w:rsid w:val="00EB7CAC"/>
    <w:rsid w:val="00EB7E07"/>
    <w:rsid w:val="00EC02A5"/>
    <w:rsid w:val="00EC0970"/>
    <w:rsid w:val="00EC10A9"/>
    <w:rsid w:val="00EC12FF"/>
    <w:rsid w:val="00EC1663"/>
    <w:rsid w:val="00EC19A3"/>
    <w:rsid w:val="00EC1C4A"/>
    <w:rsid w:val="00EC20CB"/>
    <w:rsid w:val="00EC2666"/>
    <w:rsid w:val="00EC2E99"/>
    <w:rsid w:val="00EC385A"/>
    <w:rsid w:val="00EC39B7"/>
    <w:rsid w:val="00EC3A70"/>
    <w:rsid w:val="00EC3B45"/>
    <w:rsid w:val="00EC4DCE"/>
    <w:rsid w:val="00EC4FDC"/>
    <w:rsid w:val="00EC59F5"/>
    <w:rsid w:val="00EC5D12"/>
    <w:rsid w:val="00EC5E4B"/>
    <w:rsid w:val="00EC5F8E"/>
    <w:rsid w:val="00EC5FB6"/>
    <w:rsid w:val="00EC73D7"/>
    <w:rsid w:val="00EC74C2"/>
    <w:rsid w:val="00ED00D5"/>
    <w:rsid w:val="00ED05E7"/>
    <w:rsid w:val="00ED0D5B"/>
    <w:rsid w:val="00ED0EB3"/>
    <w:rsid w:val="00ED117A"/>
    <w:rsid w:val="00ED1284"/>
    <w:rsid w:val="00ED1791"/>
    <w:rsid w:val="00ED18C9"/>
    <w:rsid w:val="00ED1E20"/>
    <w:rsid w:val="00ED275F"/>
    <w:rsid w:val="00ED29A8"/>
    <w:rsid w:val="00ED2F40"/>
    <w:rsid w:val="00ED33E4"/>
    <w:rsid w:val="00ED3549"/>
    <w:rsid w:val="00ED3A49"/>
    <w:rsid w:val="00ED3C37"/>
    <w:rsid w:val="00ED3C7E"/>
    <w:rsid w:val="00ED3E26"/>
    <w:rsid w:val="00ED3F90"/>
    <w:rsid w:val="00ED41DF"/>
    <w:rsid w:val="00ED4AFE"/>
    <w:rsid w:val="00ED5020"/>
    <w:rsid w:val="00ED71A0"/>
    <w:rsid w:val="00ED732F"/>
    <w:rsid w:val="00EE0057"/>
    <w:rsid w:val="00EE015F"/>
    <w:rsid w:val="00EE02A8"/>
    <w:rsid w:val="00EE1048"/>
    <w:rsid w:val="00EE19BC"/>
    <w:rsid w:val="00EE2CDF"/>
    <w:rsid w:val="00EE3114"/>
    <w:rsid w:val="00EE3168"/>
    <w:rsid w:val="00EE40C6"/>
    <w:rsid w:val="00EE4101"/>
    <w:rsid w:val="00EE4365"/>
    <w:rsid w:val="00EE4672"/>
    <w:rsid w:val="00EE49F5"/>
    <w:rsid w:val="00EE4EED"/>
    <w:rsid w:val="00EE5B1D"/>
    <w:rsid w:val="00EE5B70"/>
    <w:rsid w:val="00EE5D4D"/>
    <w:rsid w:val="00EE648A"/>
    <w:rsid w:val="00EE7620"/>
    <w:rsid w:val="00EE76A4"/>
    <w:rsid w:val="00EE7AC8"/>
    <w:rsid w:val="00EE7DCF"/>
    <w:rsid w:val="00EF0A75"/>
    <w:rsid w:val="00EF0D66"/>
    <w:rsid w:val="00EF1027"/>
    <w:rsid w:val="00EF20FF"/>
    <w:rsid w:val="00EF2519"/>
    <w:rsid w:val="00EF2A30"/>
    <w:rsid w:val="00EF2E46"/>
    <w:rsid w:val="00EF309C"/>
    <w:rsid w:val="00EF30D1"/>
    <w:rsid w:val="00EF3C2A"/>
    <w:rsid w:val="00EF42AC"/>
    <w:rsid w:val="00EF4488"/>
    <w:rsid w:val="00EF466D"/>
    <w:rsid w:val="00EF49AD"/>
    <w:rsid w:val="00EF4F69"/>
    <w:rsid w:val="00EF5560"/>
    <w:rsid w:val="00EF55C6"/>
    <w:rsid w:val="00EF580B"/>
    <w:rsid w:val="00EF662B"/>
    <w:rsid w:val="00EF677F"/>
    <w:rsid w:val="00EF6FD9"/>
    <w:rsid w:val="00EF71CA"/>
    <w:rsid w:val="00EF7C0E"/>
    <w:rsid w:val="00EF7E3E"/>
    <w:rsid w:val="00F009BE"/>
    <w:rsid w:val="00F009F6"/>
    <w:rsid w:val="00F00CC6"/>
    <w:rsid w:val="00F01EAB"/>
    <w:rsid w:val="00F01F7A"/>
    <w:rsid w:val="00F0205F"/>
    <w:rsid w:val="00F025A4"/>
    <w:rsid w:val="00F0273F"/>
    <w:rsid w:val="00F02C87"/>
    <w:rsid w:val="00F02EF8"/>
    <w:rsid w:val="00F02FA7"/>
    <w:rsid w:val="00F03BBC"/>
    <w:rsid w:val="00F0467D"/>
    <w:rsid w:val="00F04A72"/>
    <w:rsid w:val="00F055D7"/>
    <w:rsid w:val="00F05FF6"/>
    <w:rsid w:val="00F065BA"/>
    <w:rsid w:val="00F066E5"/>
    <w:rsid w:val="00F079E4"/>
    <w:rsid w:val="00F1027A"/>
    <w:rsid w:val="00F10976"/>
    <w:rsid w:val="00F10D92"/>
    <w:rsid w:val="00F123C4"/>
    <w:rsid w:val="00F12BDC"/>
    <w:rsid w:val="00F136F1"/>
    <w:rsid w:val="00F141AD"/>
    <w:rsid w:val="00F14CAF"/>
    <w:rsid w:val="00F1504A"/>
    <w:rsid w:val="00F1565D"/>
    <w:rsid w:val="00F16CC9"/>
    <w:rsid w:val="00F1744C"/>
    <w:rsid w:val="00F1795F"/>
    <w:rsid w:val="00F20189"/>
    <w:rsid w:val="00F2096A"/>
    <w:rsid w:val="00F20F21"/>
    <w:rsid w:val="00F223FF"/>
    <w:rsid w:val="00F2290E"/>
    <w:rsid w:val="00F236A7"/>
    <w:rsid w:val="00F2376C"/>
    <w:rsid w:val="00F24176"/>
    <w:rsid w:val="00F244B6"/>
    <w:rsid w:val="00F246CC"/>
    <w:rsid w:val="00F24A39"/>
    <w:rsid w:val="00F25241"/>
    <w:rsid w:val="00F26893"/>
    <w:rsid w:val="00F26CBA"/>
    <w:rsid w:val="00F304F3"/>
    <w:rsid w:val="00F3058A"/>
    <w:rsid w:val="00F30C78"/>
    <w:rsid w:val="00F30C87"/>
    <w:rsid w:val="00F31165"/>
    <w:rsid w:val="00F3148A"/>
    <w:rsid w:val="00F32196"/>
    <w:rsid w:val="00F32479"/>
    <w:rsid w:val="00F32549"/>
    <w:rsid w:val="00F32D8B"/>
    <w:rsid w:val="00F339C7"/>
    <w:rsid w:val="00F3430C"/>
    <w:rsid w:val="00F3439A"/>
    <w:rsid w:val="00F344E1"/>
    <w:rsid w:val="00F34BF3"/>
    <w:rsid w:val="00F34D8F"/>
    <w:rsid w:val="00F34E8A"/>
    <w:rsid w:val="00F34EF5"/>
    <w:rsid w:val="00F357A0"/>
    <w:rsid w:val="00F35C5F"/>
    <w:rsid w:val="00F35D03"/>
    <w:rsid w:val="00F35D2C"/>
    <w:rsid w:val="00F35E23"/>
    <w:rsid w:val="00F40330"/>
    <w:rsid w:val="00F40562"/>
    <w:rsid w:val="00F40575"/>
    <w:rsid w:val="00F40B19"/>
    <w:rsid w:val="00F41267"/>
    <w:rsid w:val="00F41769"/>
    <w:rsid w:val="00F42C78"/>
    <w:rsid w:val="00F42E53"/>
    <w:rsid w:val="00F432AA"/>
    <w:rsid w:val="00F43416"/>
    <w:rsid w:val="00F4355A"/>
    <w:rsid w:val="00F43804"/>
    <w:rsid w:val="00F4384C"/>
    <w:rsid w:val="00F4416E"/>
    <w:rsid w:val="00F449B3"/>
    <w:rsid w:val="00F44C99"/>
    <w:rsid w:val="00F44DEC"/>
    <w:rsid w:val="00F4516D"/>
    <w:rsid w:val="00F4591C"/>
    <w:rsid w:val="00F4593C"/>
    <w:rsid w:val="00F472CE"/>
    <w:rsid w:val="00F47D85"/>
    <w:rsid w:val="00F47DFE"/>
    <w:rsid w:val="00F5001E"/>
    <w:rsid w:val="00F50036"/>
    <w:rsid w:val="00F5050A"/>
    <w:rsid w:val="00F5150E"/>
    <w:rsid w:val="00F515BB"/>
    <w:rsid w:val="00F5174E"/>
    <w:rsid w:val="00F5179A"/>
    <w:rsid w:val="00F51965"/>
    <w:rsid w:val="00F51A05"/>
    <w:rsid w:val="00F51EDC"/>
    <w:rsid w:val="00F523C0"/>
    <w:rsid w:val="00F52622"/>
    <w:rsid w:val="00F52AB1"/>
    <w:rsid w:val="00F52B1C"/>
    <w:rsid w:val="00F53CF5"/>
    <w:rsid w:val="00F54541"/>
    <w:rsid w:val="00F5512D"/>
    <w:rsid w:val="00F5576D"/>
    <w:rsid w:val="00F56328"/>
    <w:rsid w:val="00F56620"/>
    <w:rsid w:val="00F56625"/>
    <w:rsid w:val="00F56ED2"/>
    <w:rsid w:val="00F572A8"/>
    <w:rsid w:val="00F57AFC"/>
    <w:rsid w:val="00F57C5D"/>
    <w:rsid w:val="00F57C64"/>
    <w:rsid w:val="00F60260"/>
    <w:rsid w:val="00F60688"/>
    <w:rsid w:val="00F61590"/>
    <w:rsid w:val="00F61AFD"/>
    <w:rsid w:val="00F6229A"/>
    <w:rsid w:val="00F63467"/>
    <w:rsid w:val="00F63797"/>
    <w:rsid w:val="00F63DE8"/>
    <w:rsid w:val="00F64326"/>
    <w:rsid w:val="00F648D4"/>
    <w:rsid w:val="00F64B14"/>
    <w:rsid w:val="00F65CDA"/>
    <w:rsid w:val="00F65E40"/>
    <w:rsid w:val="00F6675E"/>
    <w:rsid w:val="00F66C8C"/>
    <w:rsid w:val="00F67D80"/>
    <w:rsid w:val="00F67E0A"/>
    <w:rsid w:val="00F707D0"/>
    <w:rsid w:val="00F739A2"/>
    <w:rsid w:val="00F73EB1"/>
    <w:rsid w:val="00F74D64"/>
    <w:rsid w:val="00F74F6D"/>
    <w:rsid w:val="00F75C3F"/>
    <w:rsid w:val="00F75E7D"/>
    <w:rsid w:val="00F763EC"/>
    <w:rsid w:val="00F76635"/>
    <w:rsid w:val="00F771AE"/>
    <w:rsid w:val="00F777C3"/>
    <w:rsid w:val="00F801F8"/>
    <w:rsid w:val="00F80533"/>
    <w:rsid w:val="00F808F2"/>
    <w:rsid w:val="00F81132"/>
    <w:rsid w:val="00F81D69"/>
    <w:rsid w:val="00F82AE5"/>
    <w:rsid w:val="00F82F68"/>
    <w:rsid w:val="00F831D0"/>
    <w:rsid w:val="00F83D90"/>
    <w:rsid w:val="00F83FBB"/>
    <w:rsid w:val="00F84088"/>
    <w:rsid w:val="00F843E5"/>
    <w:rsid w:val="00F867B1"/>
    <w:rsid w:val="00F875CC"/>
    <w:rsid w:val="00F87AD9"/>
    <w:rsid w:val="00F87D3F"/>
    <w:rsid w:val="00F907B6"/>
    <w:rsid w:val="00F916F4"/>
    <w:rsid w:val="00F918C2"/>
    <w:rsid w:val="00F91A73"/>
    <w:rsid w:val="00F91D28"/>
    <w:rsid w:val="00F91E46"/>
    <w:rsid w:val="00F92CF3"/>
    <w:rsid w:val="00F93140"/>
    <w:rsid w:val="00F936F5"/>
    <w:rsid w:val="00F93F2E"/>
    <w:rsid w:val="00F957AE"/>
    <w:rsid w:val="00F95BA4"/>
    <w:rsid w:val="00F9692B"/>
    <w:rsid w:val="00FA0996"/>
    <w:rsid w:val="00FA09B1"/>
    <w:rsid w:val="00FA0A76"/>
    <w:rsid w:val="00FA11FA"/>
    <w:rsid w:val="00FA19DB"/>
    <w:rsid w:val="00FA207E"/>
    <w:rsid w:val="00FA330B"/>
    <w:rsid w:val="00FA33F4"/>
    <w:rsid w:val="00FA4F79"/>
    <w:rsid w:val="00FA5F00"/>
    <w:rsid w:val="00FA6A5E"/>
    <w:rsid w:val="00FA6C76"/>
    <w:rsid w:val="00FA76B6"/>
    <w:rsid w:val="00FB0269"/>
    <w:rsid w:val="00FB0432"/>
    <w:rsid w:val="00FB09AE"/>
    <w:rsid w:val="00FB0B7C"/>
    <w:rsid w:val="00FB0CF3"/>
    <w:rsid w:val="00FB1098"/>
    <w:rsid w:val="00FB16F9"/>
    <w:rsid w:val="00FB21FB"/>
    <w:rsid w:val="00FB2290"/>
    <w:rsid w:val="00FB26B8"/>
    <w:rsid w:val="00FB26E8"/>
    <w:rsid w:val="00FB308D"/>
    <w:rsid w:val="00FB33C2"/>
    <w:rsid w:val="00FB39DB"/>
    <w:rsid w:val="00FB40B4"/>
    <w:rsid w:val="00FB4258"/>
    <w:rsid w:val="00FB4B85"/>
    <w:rsid w:val="00FB4F53"/>
    <w:rsid w:val="00FB57E6"/>
    <w:rsid w:val="00FB595C"/>
    <w:rsid w:val="00FB60E5"/>
    <w:rsid w:val="00FB6403"/>
    <w:rsid w:val="00FB659A"/>
    <w:rsid w:val="00FB6637"/>
    <w:rsid w:val="00FB67BF"/>
    <w:rsid w:val="00FB6C17"/>
    <w:rsid w:val="00FB712B"/>
    <w:rsid w:val="00FB7411"/>
    <w:rsid w:val="00FB74BC"/>
    <w:rsid w:val="00FC01FB"/>
    <w:rsid w:val="00FC0B0D"/>
    <w:rsid w:val="00FC0D9F"/>
    <w:rsid w:val="00FC1E15"/>
    <w:rsid w:val="00FC1E88"/>
    <w:rsid w:val="00FC28DC"/>
    <w:rsid w:val="00FC4280"/>
    <w:rsid w:val="00FC457E"/>
    <w:rsid w:val="00FC4D39"/>
    <w:rsid w:val="00FC4E74"/>
    <w:rsid w:val="00FC4EB9"/>
    <w:rsid w:val="00FC5752"/>
    <w:rsid w:val="00FC5A03"/>
    <w:rsid w:val="00FC653B"/>
    <w:rsid w:val="00FC66C7"/>
    <w:rsid w:val="00FC67E5"/>
    <w:rsid w:val="00FC69C7"/>
    <w:rsid w:val="00FC6A14"/>
    <w:rsid w:val="00FC6ABF"/>
    <w:rsid w:val="00FC787B"/>
    <w:rsid w:val="00FC7DD8"/>
    <w:rsid w:val="00FD0C47"/>
    <w:rsid w:val="00FD0D60"/>
    <w:rsid w:val="00FD1237"/>
    <w:rsid w:val="00FD1BBC"/>
    <w:rsid w:val="00FD26D8"/>
    <w:rsid w:val="00FD3B87"/>
    <w:rsid w:val="00FD40F8"/>
    <w:rsid w:val="00FD46DB"/>
    <w:rsid w:val="00FD4B3C"/>
    <w:rsid w:val="00FD4D56"/>
    <w:rsid w:val="00FD527E"/>
    <w:rsid w:val="00FD54FC"/>
    <w:rsid w:val="00FD5C11"/>
    <w:rsid w:val="00FD5C3A"/>
    <w:rsid w:val="00FD5CF5"/>
    <w:rsid w:val="00FD61F0"/>
    <w:rsid w:val="00FD64B7"/>
    <w:rsid w:val="00FD6A68"/>
    <w:rsid w:val="00FD7565"/>
    <w:rsid w:val="00FD7EAC"/>
    <w:rsid w:val="00FE04E6"/>
    <w:rsid w:val="00FE0D14"/>
    <w:rsid w:val="00FE101F"/>
    <w:rsid w:val="00FE1ECE"/>
    <w:rsid w:val="00FE28C9"/>
    <w:rsid w:val="00FE2CD9"/>
    <w:rsid w:val="00FE2EE0"/>
    <w:rsid w:val="00FE322D"/>
    <w:rsid w:val="00FE3368"/>
    <w:rsid w:val="00FE3935"/>
    <w:rsid w:val="00FE534E"/>
    <w:rsid w:val="00FE578C"/>
    <w:rsid w:val="00FE5B74"/>
    <w:rsid w:val="00FE69F6"/>
    <w:rsid w:val="00FE6BDA"/>
    <w:rsid w:val="00FE7487"/>
    <w:rsid w:val="00FE775A"/>
    <w:rsid w:val="00FF1602"/>
    <w:rsid w:val="00FF38AA"/>
    <w:rsid w:val="00FF3FB1"/>
    <w:rsid w:val="00FF42DA"/>
    <w:rsid w:val="00FF48C7"/>
    <w:rsid w:val="00FF589B"/>
    <w:rsid w:val="00FF619F"/>
    <w:rsid w:val="00FF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666" strokecolor="#666">
      <v:fill color="#666" color2="#ccc" angle="-45" focus="-50%" type="gradient"/>
      <v:stroke color="#666" weight="1pt"/>
      <v:shadow on="t" type="perspective" color="#7f7f7f" opacity=".5" offset="1pt" offset2="-3pt"/>
    </o:shapedefaults>
    <o:shapelayout v:ext="edit">
      <o:idmap v:ext="edit" data="2"/>
    </o:shapelayout>
  </w:shapeDefaults>
  <w:decimalSymbol w:val=","/>
  <w:listSeparator w:val=";"/>
  <w14:docId w14:val="417ED68C"/>
  <w15:docId w15:val="{7738C1EE-6231-47CE-93E0-45191795A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iPriority="0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iPriority="0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Normal V4"/>
    <w:qFormat/>
    <w:rsid w:val="00215964"/>
    <w:pPr>
      <w:spacing w:before="20" w:after="20"/>
      <w:jc w:val="both"/>
    </w:pPr>
    <w:rPr>
      <w:rFonts w:ascii="Calibri" w:eastAsia="平成明朝" w:hAnsi="Calibri"/>
      <w:sz w:val="22"/>
      <w:szCs w:val="18"/>
      <w:lang w:eastAsia="en-US"/>
    </w:rPr>
  </w:style>
  <w:style w:type="paragraph" w:styleId="Ttulo1">
    <w:name w:val="heading 1"/>
    <w:aliases w:val="Heading 1 V4,1"/>
    <w:basedOn w:val="Normal"/>
    <w:next w:val="ParagraphV4"/>
    <w:link w:val="Ttulo1Car"/>
    <w:uiPriority w:val="9"/>
    <w:qFormat/>
    <w:rsid w:val="00D60328"/>
    <w:pPr>
      <w:pageBreakBefore/>
      <w:numPr>
        <w:numId w:val="41"/>
      </w:numPr>
      <w:spacing w:after="240"/>
      <w:ind w:right="720"/>
      <w:jc w:val="center"/>
      <w:outlineLvl w:val="0"/>
    </w:pPr>
    <w:rPr>
      <w:rFonts w:cs="Times New Roman Bold"/>
      <w:b/>
      <w:bCs/>
      <w:caps/>
      <w:sz w:val="36"/>
    </w:rPr>
  </w:style>
  <w:style w:type="paragraph" w:styleId="Ttulo2">
    <w:name w:val="heading 2"/>
    <w:aliases w:val="2,h2,2Level V4,2Level"/>
    <w:basedOn w:val="ParagraphV4"/>
    <w:next w:val="Normal"/>
    <w:link w:val="Ttulo2Car"/>
    <w:autoRedefine/>
    <w:uiPriority w:val="9"/>
    <w:qFormat/>
    <w:rsid w:val="009B7379"/>
    <w:pPr>
      <w:keepNext/>
      <w:keepLines/>
      <w:widowControl/>
      <w:numPr>
        <w:ilvl w:val="1"/>
        <w:numId w:val="41"/>
      </w:numPr>
      <w:autoSpaceDE/>
      <w:autoSpaceDN/>
      <w:adjustRightInd/>
      <w:spacing w:before="360" w:after="0" w:line="259" w:lineRule="auto"/>
      <w:jc w:val="left"/>
      <w:outlineLvl w:val="1"/>
    </w:pPr>
    <w:rPr>
      <w:rFonts w:ascii="Calibri" w:hAnsi="Calibri"/>
      <w:b/>
      <w:bCs/>
      <w:iCs/>
      <w:kern w:val="32"/>
      <w:sz w:val="28"/>
      <w:szCs w:val="28"/>
      <w:lang w:val="x-none"/>
    </w:rPr>
  </w:style>
  <w:style w:type="paragraph" w:styleId="Ttulo3">
    <w:name w:val="heading 3"/>
    <w:aliases w:val="3,h3 V4,h3,Heading 3 Char,31,h32"/>
    <w:basedOn w:val="Normal"/>
    <w:next w:val="ParagraphV4"/>
    <w:uiPriority w:val="9"/>
    <w:qFormat/>
    <w:rsid w:val="00D60328"/>
    <w:pPr>
      <w:keepNext/>
      <w:numPr>
        <w:ilvl w:val="2"/>
        <w:numId w:val="41"/>
      </w:numPr>
      <w:spacing w:before="240" w:after="60"/>
      <w:outlineLvl w:val="2"/>
    </w:pPr>
    <w:rPr>
      <w:b/>
      <w:sz w:val="26"/>
    </w:rPr>
  </w:style>
  <w:style w:type="paragraph" w:styleId="Ttulo4">
    <w:name w:val="heading 4"/>
    <w:aliases w:val="4,h4,. (A.),Sub SubHeading,bulletext,Sub SubHeading1,Sub SubHeading2,Sub SubHeading3,Sub SubHeading11,Sub SubHeading21,Sub SubHeading4,Sub SubHeading12,Sub SubHeading22,Sub SubHeading5,Sub SubHeading13,Sub SubHeading23,Sub SubHeading31"/>
    <w:basedOn w:val="Normal"/>
    <w:next w:val="Normal"/>
    <w:link w:val="Ttulo4Car"/>
    <w:autoRedefine/>
    <w:uiPriority w:val="9"/>
    <w:qFormat/>
    <w:rsid w:val="00AA1125"/>
    <w:pPr>
      <w:numPr>
        <w:ilvl w:val="3"/>
        <w:numId w:val="41"/>
      </w:numPr>
      <w:outlineLvl w:val="3"/>
    </w:pPr>
    <w:rPr>
      <w:lang w:val="x-none" w:eastAsia="ja-JP"/>
    </w:rPr>
  </w:style>
  <w:style w:type="paragraph" w:styleId="Ttulo5">
    <w:name w:val="heading 5"/>
    <w:aliases w:val="5 V4,5"/>
    <w:basedOn w:val="Ttulo4"/>
    <w:next w:val="Normal"/>
    <w:link w:val="Ttulo5Car"/>
    <w:uiPriority w:val="9"/>
    <w:qFormat/>
    <w:rsid w:val="00D60328"/>
    <w:pPr>
      <w:numPr>
        <w:ilvl w:val="4"/>
      </w:numPr>
      <w:outlineLvl w:val="4"/>
    </w:pPr>
    <w:rPr>
      <w:lang w:val="en-GB" w:eastAsia="x-none"/>
    </w:rPr>
  </w:style>
  <w:style w:type="paragraph" w:styleId="Ttulo6">
    <w:name w:val="heading 6"/>
    <w:aliases w:val="Heading 6 V4,6"/>
    <w:basedOn w:val="Normal"/>
    <w:next w:val="Normal"/>
    <w:link w:val="Ttulo6Car"/>
    <w:uiPriority w:val="9"/>
    <w:qFormat/>
    <w:rsid w:val="00D60328"/>
    <w:pPr>
      <w:keepNext/>
      <w:numPr>
        <w:ilvl w:val="5"/>
        <w:numId w:val="41"/>
      </w:numPr>
      <w:jc w:val="center"/>
      <w:outlineLvl w:val="5"/>
    </w:pPr>
    <w:rPr>
      <w:b/>
      <w:lang w:val="en-US"/>
    </w:rPr>
  </w:style>
  <w:style w:type="paragraph" w:styleId="Ttulo7">
    <w:name w:val="heading 7"/>
    <w:aliases w:val="Heading 7 V4,7"/>
    <w:basedOn w:val="Normal"/>
    <w:next w:val="Normal"/>
    <w:link w:val="Ttulo7Car"/>
    <w:uiPriority w:val="9"/>
    <w:qFormat/>
    <w:rsid w:val="00D60328"/>
    <w:pPr>
      <w:numPr>
        <w:ilvl w:val="6"/>
        <w:numId w:val="41"/>
      </w:numPr>
      <w:tabs>
        <w:tab w:val="left" w:pos="8640"/>
        <w:tab w:val="left" w:pos="9504"/>
        <w:tab w:val="left" w:pos="10368"/>
        <w:tab w:val="left" w:pos="11232"/>
        <w:tab w:val="left" w:pos="12096"/>
        <w:tab w:val="left" w:pos="12960"/>
      </w:tabs>
      <w:spacing w:before="240" w:after="60"/>
      <w:outlineLvl w:val="6"/>
    </w:pPr>
    <w:rPr>
      <w:rFonts w:ascii="Helvetica" w:eastAsia="Times New Roman" w:hAnsi="Helvetica"/>
      <w:lang w:val="en-US"/>
    </w:rPr>
  </w:style>
  <w:style w:type="paragraph" w:styleId="Ttulo8">
    <w:name w:val="heading 8"/>
    <w:aliases w:val="8 V4,8"/>
    <w:basedOn w:val="Normal"/>
    <w:next w:val="Normal"/>
    <w:link w:val="Ttulo8Car"/>
    <w:uiPriority w:val="9"/>
    <w:qFormat/>
    <w:rsid w:val="00D60328"/>
    <w:pPr>
      <w:numPr>
        <w:ilvl w:val="7"/>
        <w:numId w:val="41"/>
      </w:numPr>
      <w:tabs>
        <w:tab w:val="left" w:pos="8640"/>
        <w:tab w:val="left" w:pos="9504"/>
        <w:tab w:val="left" w:pos="10368"/>
        <w:tab w:val="left" w:pos="11232"/>
        <w:tab w:val="left" w:pos="12096"/>
        <w:tab w:val="left" w:pos="12960"/>
      </w:tabs>
      <w:spacing w:before="240" w:after="60"/>
      <w:outlineLvl w:val="7"/>
    </w:pPr>
    <w:rPr>
      <w:rFonts w:ascii="Helvetica" w:eastAsia="Times New Roman" w:hAnsi="Helvetica"/>
      <w:i/>
      <w:lang w:val="en-US"/>
    </w:rPr>
  </w:style>
  <w:style w:type="paragraph" w:styleId="Ttulo9">
    <w:name w:val="heading 9"/>
    <w:aliases w:val="Heading 9 V4,9"/>
    <w:basedOn w:val="Normal"/>
    <w:link w:val="Ttulo9Car"/>
    <w:uiPriority w:val="9"/>
    <w:qFormat/>
    <w:rsid w:val="00D60328"/>
    <w:pPr>
      <w:numPr>
        <w:ilvl w:val="8"/>
        <w:numId w:val="41"/>
      </w:numPr>
      <w:tabs>
        <w:tab w:val="left" w:pos="8640"/>
        <w:tab w:val="left" w:pos="9504"/>
        <w:tab w:val="left" w:pos="10368"/>
        <w:tab w:val="left" w:pos="11232"/>
        <w:tab w:val="left" w:pos="12096"/>
        <w:tab w:val="left" w:pos="12960"/>
      </w:tabs>
      <w:spacing w:before="240" w:after="60"/>
      <w:outlineLvl w:val="8"/>
    </w:pPr>
    <w:rPr>
      <w:rFonts w:ascii="Helvetica" w:eastAsia="Times New Roman" w:hAnsi="Helvetica"/>
      <w:i/>
      <w:sz w:val="1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OOKTITLEV4">
    <w:name w:val="BOOK TITLE V4"/>
    <w:basedOn w:val="Normal"/>
    <w:autoRedefine/>
    <w:rsid w:val="00B76FC3"/>
    <w:pPr>
      <w:jc w:val="center"/>
    </w:pPr>
    <w:rPr>
      <w:b/>
      <w:bCs/>
      <w:sz w:val="44"/>
      <w:szCs w:val="44"/>
    </w:rPr>
  </w:style>
  <w:style w:type="paragraph" w:customStyle="1" w:styleId="CENTXTBOLD16PARAV4">
    <w:name w:val="CEN TXT BOLD16 PARA V4"/>
    <w:basedOn w:val="Normal"/>
    <w:link w:val="CENTXTBOLD16PARAV4Char"/>
    <w:autoRedefine/>
    <w:rsid w:val="0064489F"/>
    <w:pPr>
      <w:jc w:val="center"/>
    </w:pPr>
    <w:rPr>
      <w:rFonts w:ascii="Arial" w:hAnsi="Arial"/>
      <w:b/>
      <w:bCs/>
      <w:sz w:val="32"/>
      <w:szCs w:val="32"/>
    </w:rPr>
  </w:style>
  <w:style w:type="paragraph" w:customStyle="1" w:styleId="CENTXTPARAV4">
    <w:name w:val="CEN TXT PARA V4"/>
    <w:basedOn w:val="Normal"/>
    <w:autoRedefine/>
    <w:rsid w:val="00FC4280"/>
    <w:pPr>
      <w:spacing w:before="120" w:after="120"/>
      <w:jc w:val="center"/>
    </w:pPr>
  </w:style>
  <w:style w:type="character" w:customStyle="1" w:styleId="CENTXTBOLD16PARAV4Char">
    <w:name w:val="CEN TXT BOLD16 PARA V4 Char"/>
    <w:link w:val="CENTXTBOLD16PARAV4"/>
    <w:rsid w:val="0064489F"/>
    <w:rPr>
      <w:rFonts w:ascii="Arial" w:eastAsia="平成明朝" w:hAnsi="Arial"/>
      <w:b/>
      <w:bCs/>
      <w:sz w:val="32"/>
      <w:szCs w:val="32"/>
      <w:lang w:val="en-GB" w:eastAsia="en-US" w:bidi="ar-SA"/>
    </w:rPr>
  </w:style>
  <w:style w:type="paragraph" w:customStyle="1" w:styleId="BULLETDARKL1v4">
    <w:name w:val="BULLET DARK L1 v4"/>
    <w:basedOn w:val="Normal"/>
    <w:link w:val="BULLETDARKL1v4Char"/>
    <w:autoRedefine/>
    <w:rsid w:val="00252B97"/>
    <w:pPr>
      <w:numPr>
        <w:numId w:val="2"/>
      </w:numPr>
      <w:spacing w:before="120" w:after="120"/>
      <w:ind w:left="357" w:hanging="357"/>
    </w:pPr>
    <w:rPr>
      <w:lang w:eastAsia="x-none"/>
    </w:rPr>
  </w:style>
  <w:style w:type="character" w:customStyle="1" w:styleId="Ttulo5Car">
    <w:name w:val="Título 5 Car"/>
    <w:aliases w:val="5 V4 Car,5 Car"/>
    <w:link w:val="Ttulo5"/>
    <w:uiPriority w:val="9"/>
    <w:rsid w:val="00D60328"/>
    <w:rPr>
      <w:rFonts w:ascii="Calibri" w:eastAsia="平成明朝" w:hAnsi="Calibri"/>
      <w:sz w:val="22"/>
      <w:szCs w:val="18"/>
      <w:lang w:eastAsia="x-none"/>
    </w:rPr>
  </w:style>
  <w:style w:type="character" w:customStyle="1" w:styleId="Ttulo4Car">
    <w:name w:val="Título 4 Car"/>
    <w:aliases w:val="4 Car,h4 Car,. (A.) Car,Sub SubHeading Car,bulletext Car,Sub SubHeading1 Car,Sub SubHeading2 Car,Sub SubHeading3 Car,Sub SubHeading11 Car,Sub SubHeading21 Car,Sub SubHeading4 Car,Sub SubHeading12 Car,Sub SubHeading22 Car,Sub SubHeading5 Car"/>
    <w:link w:val="Ttulo4"/>
    <w:uiPriority w:val="9"/>
    <w:rsid w:val="00AA1125"/>
    <w:rPr>
      <w:rFonts w:ascii="Calibri" w:eastAsia="平成明朝" w:hAnsi="Calibri"/>
      <w:sz w:val="22"/>
      <w:szCs w:val="18"/>
      <w:lang w:val="x-none" w:eastAsia="ja-JP"/>
    </w:rPr>
  </w:style>
  <w:style w:type="paragraph" w:customStyle="1" w:styleId="RD-REFDOCv4">
    <w:name w:val="RD-REF DOC  v4"/>
    <w:basedOn w:val="Normal"/>
    <w:rsid w:val="00564E67"/>
    <w:pPr>
      <w:numPr>
        <w:numId w:val="9"/>
      </w:numPr>
      <w:spacing w:before="120" w:after="120"/>
    </w:pPr>
  </w:style>
  <w:style w:type="paragraph" w:styleId="Piedepgina">
    <w:name w:val="footer"/>
    <w:basedOn w:val="Normal"/>
    <w:link w:val="PiedepginaCar"/>
    <w:uiPriority w:val="99"/>
    <w:unhideWhenUsed/>
    <w:rsid w:val="006B192B"/>
    <w:pPr>
      <w:tabs>
        <w:tab w:val="center" w:pos="4513"/>
        <w:tab w:val="right" w:pos="9026"/>
      </w:tabs>
    </w:pPr>
    <w:rPr>
      <w:rFonts w:ascii="Arial" w:hAnsi="Arial"/>
      <w:sz w:val="20"/>
      <w:szCs w:val="20"/>
      <w:lang w:val="x-none"/>
    </w:rPr>
  </w:style>
  <w:style w:type="paragraph" w:styleId="TDC1">
    <w:name w:val="toc 1"/>
    <w:aliases w:val="TOC 1v4"/>
    <w:basedOn w:val="Normal"/>
    <w:next w:val="Normal"/>
    <w:autoRedefine/>
    <w:uiPriority w:val="39"/>
    <w:rsid w:val="00316354"/>
    <w:pPr>
      <w:tabs>
        <w:tab w:val="left" w:pos="480"/>
        <w:tab w:val="right" w:leader="dot" w:pos="9360"/>
      </w:tabs>
      <w:spacing w:before="120" w:after="120" w:line="320" w:lineRule="atLeast"/>
    </w:pPr>
    <w:rPr>
      <w:rFonts w:cs="Times New Roman Bold"/>
      <w:b/>
      <w:caps/>
    </w:rPr>
  </w:style>
  <w:style w:type="paragraph" w:styleId="TDC2">
    <w:name w:val="toc 2"/>
    <w:aliases w:val="TOC 2 v4"/>
    <w:basedOn w:val="Normal"/>
    <w:next w:val="Normal"/>
    <w:autoRedefine/>
    <w:uiPriority w:val="39"/>
    <w:rsid w:val="00FA64FC"/>
    <w:pPr>
      <w:tabs>
        <w:tab w:val="left" w:pos="720"/>
        <w:tab w:val="right" w:leader="dot" w:pos="9360"/>
      </w:tabs>
      <w:spacing w:before="80" w:after="80"/>
      <w:ind w:left="199"/>
    </w:pPr>
    <w:rPr>
      <w:b/>
    </w:rPr>
  </w:style>
  <w:style w:type="paragraph" w:styleId="TDC3">
    <w:name w:val="toc 3"/>
    <w:aliases w:val="TOC 3 v4"/>
    <w:basedOn w:val="Normal"/>
    <w:next w:val="Normal"/>
    <w:autoRedefine/>
    <w:uiPriority w:val="39"/>
    <w:rsid w:val="0079582D"/>
    <w:pPr>
      <w:tabs>
        <w:tab w:val="left" w:pos="1080"/>
        <w:tab w:val="left" w:pos="1440"/>
        <w:tab w:val="right" w:leader="dot" w:pos="9360"/>
      </w:tabs>
      <w:ind w:left="397"/>
    </w:pPr>
    <w:rPr>
      <w:iCs/>
      <w:noProof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30B93"/>
    <w:pPr>
      <w:tabs>
        <w:tab w:val="center" w:pos="4513"/>
        <w:tab w:val="right" w:pos="9026"/>
      </w:tabs>
    </w:pPr>
    <w:rPr>
      <w:rFonts w:ascii="Arial" w:hAnsi="Arial"/>
      <w:sz w:val="20"/>
      <w:szCs w:val="20"/>
      <w:lang w:val="x-none"/>
    </w:rPr>
  </w:style>
  <w:style w:type="paragraph" w:customStyle="1" w:styleId="TOCTitleV4">
    <w:name w:val="TOC Title V4"/>
    <w:basedOn w:val="Normal"/>
    <w:autoRedefine/>
    <w:rsid w:val="004B5557"/>
    <w:pPr>
      <w:pageBreakBefore/>
      <w:spacing w:after="120"/>
      <w:jc w:val="center"/>
    </w:pPr>
    <w:rPr>
      <w:b/>
      <w:bCs/>
      <w:sz w:val="28"/>
      <w:szCs w:val="44"/>
    </w:rPr>
  </w:style>
  <w:style w:type="character" w:customStyle="1" w:styleId="PiedepginaCar">
    <w:name w:val="Pie de página Car"/>
    <w:link w:val="Piedepgina"/>
    <w:uiPriority w:val="99"/>
    <w:rsid w:val="006B192B"/>
    <w:rPr>
      <w:rFonts w:ascii="Arial" w:eastAsia="平成明朝" w:hAnsi="Arial"/>
      <w:lang w:eastAsia="en-US"/>
    </w:rPr>
  </w:style>
  <w:style w:type="paragraph" w:customStyle="1" w:styleId="BULLETEMPTYL2V4">
    <w:name w:val="BULLET EMPTY  L2 V4"/>
    <w:basedOn w:val="Normal"/>
    <w:link w:val="BULLETEMPTYL2V4Char"/>
    <w:autoRedefine/>
    <w:rsid w:val="00C8513B"/>
    <w:pPr>
      <w:numPr>
        <w:numId w:val="5"/>
      </w:numPr>
      <w:spacing w:before="120" w:after="120"/>
      <w:jc w:val="left"/>
    </w:pPr>
    <w:rPr>
      <w:lang w:eastAsia="x-none"/>
    </w:rPr>
  </w:style>
  <w:style w:type="character" w:customStyle="1" w:styleId="EncabezadoCar">
    <w:name w:val="Encabezado Car"/>
    <w:link w:val="Encabezado"/>
    <w:uiPriority w:val="99"/>
    <w:rsid w:val="00E30B93"/>
    <w:rPr>
      <w:rFonts w:ascii="Arial" w:eastAsia="平成明朝" w:hAnsi="Arial"/>
      <w:lang w:eastAsia="en-US"/>
    </w:rPr>
  </w:style>
  <w:style w:type="paragraph" w:styleId="TDC4">
    <w:name w:val="toc 4"/>
    <w:basedOn w:val="Normal"/>
    <w:next w:val="Normal"/>
    <w:link w:val="TDC4Car"/>
    <w:autoRedefine/>
    <w:uiPriority w:val="39"/>
    <w:rsid w:val="0079582D"/>
    <w:pPr>
      <w:ind w:left="720"/>
      <w:jc w:val="left"/>
    </w:pPr>
    <w:rPr>
      <w:rFonts w:ascii="Arial" w:hAnsi="Arial"/>
      <w:sz w:val="20"/>
      <w:szCs w:val="24"/>
    </w:rPr>
  </w:style>
  <w:style w:type="character" w:styleId="Refdenotaalpie">
    <w:name w:val="footnote reference"/>
    <w:semiHidden/>
    <w:rsid w:val="00E358BF"/>
    <w:rPr>
      <w:position w:val="6"/>
      <w:sz w:val="16"/>
    </w:rPr>
  </w:style>
  <w:style w:type="paragraph" w:styleId="Textonotapie">
    <w:name w:val="footnote text"/>
    <w:basedOn w:val="Normal"/>
    <w:link w:val="TextonotapieCar"/>
    <w:uiPriority w:val="99"/>
    <w:semiHidden/>
    <w:rsid w:val="00E358BF"/>
    <w:pPr>
      <w:jc w:val="left"/>
    </w:pPr>
  </w:style>
  <w:style w:type="paragraph" w:customStyle="1" w:styleId="TEBLETXTLEFTPARAV4">
    <w:name w:val="TEBLE TXT LEFT PARA V4"/>
    <w:basedOn w:val="Normal"/>
    <w:autoRedefine/>
    <w:qFormat/>
    <w:rsid w:val="00D900EF"/>
    <w:pPr>
      <w:spacing w:before="0" w:after="0"/>
      <w:jc w:val="left"/>
    </w:pPr>
  </w:style>
  <w:style w:type="paragraph" w:styleId="TDC5">
    <w:name w:val="toc 5"/>
    <w:basedOn w:val="Normal"/>
    <w:next w:val="Normal"/>
    <w:autoRedefine/>
    <w:uiPriority w:val="39"/>
    <w:unhideWhenUsed/>
    <w:rsid w:val="003F1093"/>
    <w:pPr>
      <w:spacing w:before="0" w:after="100" w:line="276" w:lineRule="auto"/>
      <w:ind w:left="880"/>
      <w:jc w:val="left"/>
    </w:pPr>
    <w:rPr>
      <w:rFonts w:eastAsia="Times New Roman"/>
      <w:szCs w:val="22"/>
      <w:lang w:eastAsia="en-GB"/>
    </w:rPr>
  </w:style>
  <w:style w:type="paragraph" w:styleId="TDC6">
    <w:name w:val="toc 6"/>
    <w:basedOn w:val="Normal"/>
    <w:next w:val="Normal"/>
    <w:autoRedefine/>
    <w:uiPriority w:val="39"/>
    <w:unhideWhenUsed/>
    <w:rsid w:val="003F1093"/>
    <w:pPr>
      <w:spacing w:before="0" w:after="100" w:line="276" w:lineRule="auto"/>
      <w:ind w:left="1100"/>
      <w:jc w:val="left"/>
    </w:pPr>
    <w:rPr>
      <w:rFonts w:eastAsia="Times New Roman"/>
      <w:szCs w:val="22"/>
      <w:lang w:eastAsia="en-GB"/>
    </w:rPr>
  </w:style>
  <w:style w:type="paragraph" w:styleId="TDC7">
    <w:name w:val="toc 7"/>
    <w:basedOn w:val="Normal"/>
    <w:next w:val="Normal"/>
    <w:autoRedefine/>
    <w:uiPriority w:val="39"/>
    <w:unhideWhenUsed/>
    <w:rsid w:val="003F1093"/>
    <w:pPr>
      <w:spacing w:before="0" w:after="100" w:line="276" w:lineRule="auto"/>
      <w:ind w:left="1320"/>
      <w:jc w:val="left"/>
    </w:pPr>
    <w:rPr>
      <w:rFonts w:eastAsia="Times New Roman"/>
      <w:szCs w:val="22"/>
      <w:lang w:eastAsia="en-GB"/>
    </w:rPr>
  </w:style>
  <w:style w:type="paragraph" w:styleId="TDC8">
    <w:name w:val="toc 8"/>
    <w:basedOn w:val="Normal"/>
    <w:next w:val="Normal"/>
    <w:autoRedefine/>
    <w:uiPriority w:val="39"/>
    <w:unhideWhenUsed/>
    <w:rsid w:val="003F1093"/>
    <w:pPr>
      <w:spacing w:before="0" w:after="100" w:line="276" w:lineRule="auto"/>
      <w:ind w:left="1540"/>
      <w:jc w:val="left"/>
    </w:pPr>
    <w:rPr>
      <w:rFonts w:eastAsia="Times New Roman"/>
      <w:szCs w:val="22"/>
      <w:lang w:eastAsia="en-GB"/>
    </w:rPr>
  </w:style>
  <w:style w:type="paragraph" w:styleId="TDC9">
    <w:name w:val="toc 9"/>
    <w:basedOn w:val="Normal"/>
    <w:next w:val="Normal"/>
    <w:autoRedefine/>
    <w:uiPriority w:val="39"/>
    <w:unhideWhenUsed/>
    <w:rsid w:val="003F1093"/>
    <w:pPr>
      <w:spacing w:before="0" w:after="100" w:line="276" w:lineRule="auto"/>
      <w:ind w:left="1760"/>
      <w:jc w:val="left"/>
    </w:pPr>
    <w:rPr>
      <w:rFonts w:eastAsia="Times New Roman"/>
      <w:szCs w:val="22"/>
      <w:lang w:eastAsia="en-GB"/>
    </w:rPr>
  </w:style>
  <w:style w:type="character" w:styleId="Hipervnculo">
    <w:name w:val="Hyperlink"/>
    <w:aliases w:val="HYPERLINK V4"/>
    <w:uiPriority w:val="99"/>
    <w:rsid w:val="0079582D"/>
    <w:rPr>
      <w:color w:val="0000FF"/>
      <w:u w:val="single"/>
    </w:rPr>
  </w:style>
  <w:style w:type="character" w:styleId="Refdecomentario">
    <w:name w:val="annotation reference"/>
    <w:uiPriority w:val="99"/>
    <w:rsid w:val="00E358BF"/>
    <w:rPr>
      <w:sz w:val="16"/>
    </w:rPr>
  </w:style>
  <w:style w:type="paragraph" w:styleId="Textocomentario">
    <w:name w:val="annotation text"/>
    <w:basedOn w:val="Normal"/>
    <w:link w:val="TextocomentarioCar"/>
    <w:uiPriority w:val="99"/>
    <w:rsid w:val="00E358BF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9000"/>
      </w:tabs>
    </w:pPr>
    <w:rPr>
      <w:rFonts w:eastAsia="Times"/>
      <w:lang w:eastAsia="x-none"/>
    </w:rPr>
  </w:style>
  <w:style w:type="character" w:styleId="Hipervnculovisitado">
    <w:name w:val="FollowedHyperlink"/>
    <w:uiPriority w:val="99"/>
    <w:semiHidden/>
    <w:unhideWhenUsed/>
    <w:rsid w:val="00FD0D60"/>
    <w:rPr>
      <w:color w:val="800080"/>
      <w:u w:val="single"/>
    </w:rPr>
  </w:style>
  <w:style w:type="paragraph" w:customStyle="1" w:styleId="BOLDBULLETV4">
    <w:name w:val="BOLD BULLET V4"/>
    <w:basedOn w:val="GLOSSARYv4"/>
    <w:autoRedefine/>
    <w:qFormat/>
    <w:rsid w:val="0094602E"/>
    <w:rPr>
      <w:b/>
    </w:rPr>
  </w:style>
  <w:style w:type="numbering" w:customStyle="1" w:styleId="StyleNumbered">
    <w:name w:val="Style Numbered"/>
    <w:basedOn w:val="Sinlista"/>
    <w:rsid w:val="0079582D"/>
    <w:pPr>
      <w:numPr>
        <w:numId w:val="3"/>
      </w:numPr>
    </w:pPr>
  </w:style>
  <w:style w:type="paragraph" w:customStyle="1" w:styleId="BULLETDARKL1ALLV4">
    <w:name w:val="BULLET DARK L1 ALL V4"/>
    <w:basedOn w:val="ParagraphV4"/>
    <w:autoRedefine/>
    <w:qFormat/>
    <w:rsid w:val="00947AF2"/>
    <w:pPr>
      <w:numPr>
        <w:numId w:val="25"/>
      </w:numPr>
      <w:ind w:left="426" w:hanging="426"/>
    </w:pPr>
    <w:rPr>
      <w:b/>
    </w:rPr>
  </w:style>
  <w:style w:type="paragraph" w:customStyle="1" w:styleId="CENTXTBOLD10PARAV4">
    <w:name w:val="CEN TXT BOLD 10 PARA V4"/>
    <w:basedOn w:val="Normal"/>
    <w:autoRedefine/>
    <w:qFormat/>
    <w:rsid w:val="009A78C0"/>
    <w:pPr>
      <w:jc w:val="center"/>
    </w:pPr>
    <w:rPr>
      <w:b/>
    </w:rPr>
  </w:style>
  <w:style w:type="paragraph" w:customStyle="1" w:styleId="NUML2V4">
    <w:name w:val="NUM L2 V4"/>
    <w:basedOn w:val="BULLETEMPTYL2V4"/>
    <w:autoRedefine/>
    <w:qFormat/>
    <w:rsid w:val="00C8513B"/>
    <w:pPr>
      <w:numPr>
        <w:numId w:val="26"/>
      </w:numPr>
      <w:ind w:left="697" w:hanging="357"/>
      <w:jc w:val="both"/>
    </w:pPr>
  </w:style>
  <w:style w:type="paragraph" w:customStyle="1" w:styleId="GLOSSARYv4">
    <w:name w:val="GLOSSARY v4"/>
    <w:basedOn w:val="Normal"/>
    <w:autoRedefine/>
    <w:rsid w:val="000B1189"/>
    <w:pPr>
      <w:numPr>
        <w:numId w:val="6"/>
      </w:numPr>
      <w:spacing w:before="120" w:after="240"/>
    </w:pPr>
  </w:style>
  <w:style w:type="paragraph" w:customStyle="1" w:styleId="TABLETXT8V4">
    <w:name w:val="TABLE TXT8 V4"/>
    <w:basedOn w:val="Normal"/>
    <w:autoRedefine/>
    <w:qFormat/>
    <w:rsid w:val="000C480F"/>
    <w:pPr>
      <w:spacing w:before="120" w:after="120"/>
      <w:jc w:val="left"/>
    </w:pPr>
    <w:rPr>
      <w:sz w:val="16"/>
    </w:rPr>
  </w:style>
  <w:style w:type="paragraph" w:styleId="Mapadeldocumento">
    <w:name w:val="Document Map"/>
    <w:basedOn w:val="Normal"/>
    <w:link w:val="MapadeldocumentoCar"/>
    <w:uiPriority w:val="99"/>
    <w:semiHidden/>
    <w:rsid w:val="00E358BF"/>
    <w:pPr>
      <w:shd w:val="clear" w:color="auto" w:fill="000080"/>
    </w:pPr>
    <w:rPr>
      <w:rFonts w:ascii="Tahoma" w:hAnsi="Tahoma"/>
    </w:rPr>
  </w:style>
  <w:style w:type="paragraph" w:customStyle="1" w:styleId="TABLETXT8BOLDV4">
    <w:name w:val="TABLE TXT8 BOLD V4"/>
    <w:basedOn w:val="TABLETXT8V4"/>
    <w:next w:val="TABLETXTCENPARAv4"/>
    <w:autoRedefine/>
    <w:qFormat/>
    <w:rsid w:val="000C480F"/>
    <w:rPr>
      <w:b/>
    </w:rPr>
  </w:style>
  <w:style w:type="paragraph" w:customStyle="1" w:styleId="psubhead4cmt">
    <w:name w:val="psubhead4cmt"/>
    <w:basedOn w:val="Normal"/>
    <w:rsid w:val="008808EC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text">
    <w:name w:val="text"/>
    <w:rsid w:val="00D30EF5"/>
    <w:pPr>
      <w:spacing w:before="60"/>
      <w:ind w:firstLine="851"/>
      <w:jc w:val="both"/>
    </w:pPr>
    <w:rPr>
      <w:rFonts w:ascii="Times" w:eastAsia="Times New Roman" w:hAnsi="Times"/>
      <w:sz w:val="24"/>
      <w:lang w:eastAsia="en-US"/>
    </w:rPr>
  </w:style>
  <w:style w:type="paragraph" w:customStyle="1" w:styleId="paragraph">
    <w:name w:val="paragraph"/>
    <w:rsid w:val="001861F5"/>
    <w:pPr>
      <w:spacing w:before="80" w:after="40"/>
      <w:ind w:left="851"/>
      <w:jc w:val="both"/>
    </w:pPr>
    <w:rPr>
      <w:rFonts w:ascii="Times" w:eastAsia="Times New Roman" w:hAnsi="Times"/>
      <w:color w:val="000000"/>
      <w:sz w:val="24"/>
      <w:lang w:eastAsia="en-US"/>
    </w:rPr>
  </w:style>
  <w:style w:type="paragraph" w:customStyle="1" w:styleId="Bulist">
    <w:name w:val="Bulist"/>
    <w:rsid w:val="001861F5"/>
    <w:pPr>
      <w:numPr>
        <w:numId w:val="27"/>
      </w:numPr>
      <w:tabs>
        <w:tab w:val="clear" w:pos="360"/>
        <w:tab w:val="left" w:pos="1276"/>
      </w:tabs>
      <w:spacing w:before="40"/>
      <w:ind w:left="1276" w:hanging="425"/>
      <w:jc w:val="both"/>
    </w:pPr>
    <w:rPr>
      <w:rFonts w:ascii="Times" w:eastAsia="Times New Roman" w:hAnsi="Times"/>
      <w:sz w:val="24"/>
      <w:lang w:eastAsia="en-US"/>
    </w:rPr>
  </w:style>
  <w:style w:type="paragraph" w:styleId="Descripcin">
    <w:name w:val="caption"/>
    <w:next w:val="Normal"/>
    <w:uiPriority w:val="35"/>
    <w:qFormat/>
    <w:rsid w:val="001861F5"/>
    <w:pPr>
      <w:spacing w:before="120" w:after="120"/>
      <w:jc w:val="center"/>
    </w:pPr>
    <w:rPr>
      <w:rFonts w:ascii="Times" w:eastAsia="Times New Roman" w:hAnsi="Times"/>
      <w:b/>
      <w:lang w:eastAsia="en-US"/>
    </w:rPr>
  </w:style>
  <w:style w:type="paragraph" w:customStyle="1" w:styleId="StyleHeading44h4ASubSubHeadingbulletextSubSubHeading">
    <w:name w:val="Style Heading 44h4. (A.)Sub SubHeadingbulletextSub SubHeading..."/>
    <w:basedOn w:val="Ttulo4"/>
    <w:rsid w:val="00D60328"/>
    <w:pPr>
      <w:numPr>
        <w:numId w:val="28"/>
      </w:numPr>
      <w:spacing w:before="160" w:after="40"/>
      <w:jc w:val="left"/>
    </w:pPr>
    <w:rPr>
      <w:b/>
    </w:rPr>
  </w:style>
  <w:style w:type="paragraph" w:customStyle="1" w:styleId="BullterforinrefV4">
    <w:name w:val="Bullter for in ref V4"/>
    <w:basedOn w:val="Normal"/>
    <w:rsid w:val="00D60328"/>
    <w:pPr>
      <w:numPr>
        <w:numId w:val="29"/>
      </w:numPr>
    </w:pPr>
  </w:style>
  <w:style w:type="paragraph" w:styleId="Listaconvietas3">
    <w:name w:val="List Bullet 3"/>
    <w:basedOn w:val="Normal"/>
    <w:uiPriority w:val="99"/>
    <w:rsid w:val="001F5EAE"/>
    <w:pPr>
      <w:numPr>
        <w:numId w:val="30"/>
      </w:numPr>
    </w:pPr>
  </w:style>
  <w:style w:type="paragraph" w:customStyle="1" w:styleId="ListNo">
    <w:name w:val="ListNo"/>
    <w:rsid w:val="00150AE1"/>
    <w:pPr>
      <w:numPr>
        <w:numId w:val="32"/>
      </w:numPr>
      <w:spacing w:before="90" w:after="45"/>
      <w:jc w:val="both"/>
    </w:pPr>
    <w:rPr>
      <w:rFonts w:ascii="Times" w:eastAsia="Times New Roman" w:hAnsi="Times"/>
      <w:sz w:val="24"/>
      <w:lang w:eastAsia="en-US"/>
    </w:rPr>
  </w:style>
  <w:style w:type="paragraph" w:customStyle="1" w:styleId="sublist">
    <w:name w:val="sublist"/>
    <w:rsid w:val="00150AE1"/>
    <w:pPr>
      <w:numPr>
        <w:numId w:val="31"/>
      </w:numPr>
      <w:tabs>
        <w:tab w:val="left" w:pos="1701"/>
      </w:tabs>
      <w:spacing w:before="20"/>
      <w:jc w:val="both"/>
    </w:pPr>
    <w:rPr>
      <w:rFonts w:ascii="Times" w:eastAsia="Times New Roman" w:hAnsi="Times"/>
      <w:sz w:val="24"/>
      <w:lang w:eastAsia="en-US"/>
    </w:rPr>
  </w:style>
  <w:style w:type="paragraph" w:styleId="Listaconnmeros">
    <w:name w:val="List Number"/>
    <w:basedOn w:val="Normal"/>
    <w:uiPriority w:val="99"/>
    <w:rsid w:val="0025127A"/>
    <w:pPr>
      <w:numPr>
        <w:numId w:val="35"/>
      </w:numPr>
    </w:pPr>
  </w:style>
  <w:style w:type="paragraph" w:styleId="Continuarlista2">
    <w:name w:val="List Continue 2"/>
    <w:basedOn w:val="Normal"/>
    <w:uiPriority w:val="99"/>
    <w:rsid w:val="0025127A"/>
    <w:pPr>
      <w:spacing w:after="120"/>
      <w:ind w:left="566"/>
    </w:pPr>
  </w:style>
  <w:style w:type="paragraph" w:styleId="Listaconnmeros2">
    <w:name w:val="List Number 2"/>
    <w:basedOn w:val="Normal"/>
    <w:uiPriority w:val="99"/>
    <w:rsid w:val="0025127A"/>
    <w:pPr>
      <w:numPr>
        <w:numId w:val="36"/>
      </w:numPr>
    </w:pPr>
  </w:style>
  <w:style w:type="paragraph" w:styleId="Continuarlista">
    <w:name w:val="List Continue"/>
    <w:basedOn w:val="Normal"/>
    <w:uiPriority w:val="99"/>
    <w:rsid w:val="00B34A2A"/>
    <w:pPr>
      <w:spacing w:after="120"/>
      <w:ind w:left="283"/>
    </w:pPr>
  </w:style>
  <w:style w:type="paragraph" w:styleId="Lista">
    <w:name w:val="List"/>
    <w:basedOn w:val="Normal"/>
    <w:uiPriority w:val="99"/>
    <w:rsid w:val="00B34A2A"/>
    <w:pPr>
      <w:ind w:left="283" w:hanging="283"/>
    </w:pPr>
  </w:style>
  <w:style w:type="paragraph" w:styleId="Tabladeilustraciones">
    <w:name w:val="table of figures"/>
    <w:basedOn w:val="Normal"/>
    <w:next w:val="Normal"/>
    <w:uiPriority w:val="99"/>
    <w:rsid w:val="001A6842"/>
    <w:pPr>
      <w:tabs>
        <w:tab w:val="right" w:leader="underscore" w:pos="9000"/>
      </w:tabs>
      <w:ind w:left="1440" w:right="1100" w:hanging="1440"/>
    </w:pPr>
    <w:rPr>
      <w:b/>
    </w:rPr>
  </w:style>
  <w:style w:type="paragraph" w:styleId="Listaconvietas">
    <w:name w:val="List Bullet"/>
    <w:basedOn w:val="Normal"/>
    <w:uiPriority w:val="99"/>
    <w:rsid w:val="00B34A2A"/>
    <w:pPr>
      <w:numPr>
        <w:numId w:val="33"/>
      </w:numPr>
    </w:pPr>
  </w:style>
  <w:style w:type="paragraph" w:customStyle="1" w:styleId="ParagraphV4">
    <w:name w:val="Paragraph V4"/>
    <w:basedOn w:val="Normal"/>
    <w:next w:val="Normal"/>
    <w:link w:val="ParagraphV4Char"/>
    <w:rsid w:val="000D47E3"/>
    <w:pPr>
      <w:widowControl w:val="0"/>
      <w:autoSpaceDE w:val="0"/>
      <w:autoSpaceDN w:val="0"/>
      <w:adjustRightInd w:val="0"/>
      <w:spacing w:before="120" w:after="120"/>
    </w:pPr>
    <w:rPr>
      <w:rFonts w:ascii="Arial" w:hAnsi="Arial"/>
      <w:color w:val="000000"/>
      <w:sz w:val="20"/>
      <w:szCs w:val="20"/>
      <w:lang w:val="en-US" w:eastAsia="ja-JP"/>
    </w:rPr>
  </w:style>
  <w:style w:type="paragraph" w:styleId="Listaconvietas2">
    <w:name w:val="List Bullet 2"/>
    <w:basedOn w:val="Normal"/>
    <w:uiPriority w:val="99"/>
    <w:rsid w:val="009C0ABE"/>
    <w:pPr>
      <w:numPr>
        <w:numId w:val="34"/>
      </w:numPr>
    </w:pPr>
  </w:style>
  <w:style w:type="paragraph" w:styleId="Textodeglobo">
    <w:name w:val="Balloon Text"/>
    <w:basedOn w:val="Normal"/>
    <w:link w:val="TextodegloboCar"/>
    <w:uiPriority w:val="99"/>
    <w:semiHidden/>
    <w:rsid w:val="00E358BF"/>
    <w:pPr>
      <w:spacing w:before="100" w:beforeAutospacing="1" w:after="100" w:afterAutospacing="1"/>
    </w:pPr>
    <w:rPr>
      <w:rFonts w:ascii="Tahoma" w:eastAsia="MS Mincho" w:hAnsi="Tahoma" w:cs="Tahoma"/>
      <w:sz w:val="16"/>
      <w:szCs w:val="16"/>
      <w:lang w:eastAsia="fr-F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E358BF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9000"/>
      </w:tabs>
      <w:spacing w:before="100" w:beforeAutospacing="1" w:after="100" w:afterAutospacing="1"/>
    </w:pPr>
    <w:rPr>
      <w:rFonts w:eastAsia="MS Mincho"/>
      <w:b/>
      <w:bCs/>
      <w:lang w:eastAsia="fr-FR"/>
    </w:rPr>
  </w:style>
  <w:style w:type="table" w:styleId="Tablaconcuadrcula">
    <w:name w:val="Table Grid"/>
    <w:basedOn w:val="Tablanormal"/>
    <w:uiPriority w:val="59"/>
    <w:rsid w:val="0079582D"/>
    <w:pPr>
      <w:spacing w:before="100" w:beforeAutospacing="1" w:after="100" w:afterAutospacing="1"/>
      <w:jc w:val="both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ULLETDARKL1v4Char">
    <w:name w:val="BULLET DARK L1 v4 Char"/>
    <w:link w:val="BULLETDARKL1v4"/>
    <w:rsid w:val="00252B97"/>
    <w:rPr>
      <w:rFonts w:ascii="Calibri" w:eastAsia="平成明朝" w:hAnsi="Calibri"/>
      <w:sz w:val="22"/>
      <w:szCs w:val="18"/>
      <w:lang w:eastAsia="x-none"/>
    </w:rPr>
  </w:style>
  <w:style w:type="paragraph" w:customStyle="1" w:styleId="AD-APPDOCV4">
    <w:name w:val="AD-APP DOC V4"/>
    <w:basedOn w:val="Normal"/>
    <w:link w:val="AD-APPDOCV4Char"/>
    <w:rsid w:val="00564E67"/>
    <w:pPr>
      <w:numPr>
        <w:numId w:val="8"/>
      </w:numPr>
      <w:spacing w:before="120" w:after="120"/>
    </w:pPr>
    <w:rPr>
      <w:lang w:eastAsia="x-none"/>
    </w:rPr>
  </w:style>
  <w:style w:type="numbering" w:customStyle="1" w:styleId="StyleOutlinenumberedLatin14pt">
    <w:name w:val="Style Outline numbered (Latin) 14 pt"/>
    <w:basedOn w:val="Sinlista"/>
    <w:rsid w:val="00316354"/>
    <w:pPr>
      <w:numPr>
        <w:numId w:val="7"/>
      </w:numPr>
    </w:pPr>
  </w:style>
  <w:style w:type="numbering" w:customStyle="1" w:styleId="Avecpuces">
    <w:name w:val="Avec puces"/>
    <w:basedOn w:val="Sinlista"/>
    <w:rsid w:val="0079582D"/>
    <w:pPr>
      <w:numPr>
        <w:numId w:val="4"/>
      </w:numPr>
    </w:pPr>
  </w:style>
  <w:style w:type="character" w:customStyle="1" w:styleId="BULLETEMPTYL2V4Char">
    <w:name w:val="BULLET EMPTY  L2 V4 Char"/>
    <w:link w:val="BULLETEMPTYL2V4"/>
    <w:rsid w:val="00C8513B"/>
    <w:rPr>
      <w:rFonts w:ascii="Calibri" w:eastAsia="平成明朝" w:hAnsi="Calibri"/>
      <w:sz w:val="22"/>
      <w:szCs w:val="18"/>
      <w:lang w:eastAsia="x-none"/>
    </w:rPr>
  </w:style>
  <w:style w:type="character" w:customStyle="1" w:styleId="AD-APPDOCV4Char">
    <w:name w:val="AD-APP DOC V4 Char"/>
    <w:link w:val="AD-APPDOCV4"/>
    <w:rsid w:val="00564E67"/>
    <w:rPr>
      <w:rFonts w:ascii="Calibri" w:eastAsia="平成明朝" w:hAnsi="Calibri"/>
      <w:sz w:val="22"/>
      <w:szCs w:val="18"/>
      <w:lang w:eastAsia="x-none"/>
    </w:rPr>
  </w:style>
  <w:style w:type="paragraph" w:customStyle="1" w:styleId="REQv4">
    <w:name w:val="REQ  v4"/>
    <w:basedOn w:val="Normal"/>
    <w:link w:val="REQv4Char"/>
    <w:autoRedefine/>
    <w:rsid w:val="00BC6073"/>
    <w:pPr>
      <w:numPr>
        <w:numId w:val="10"/>
      </w:numPr>
      <w:spacing w:before="240" w:after="120"/>
    </w:pPr>
    <w:rPr>
      <w:rFonts w:eastAsia="Times New Roman"/>
      <w:szCs w:val="24"/>
      <w:lang w:eastAsia="x-none"/>
    </w:rPr>
  </w:style>
  <w:style w:type="paragraph" w:customStyle="1" w:styleId="BOLDV4">
    <w:name w:val="BOLD V4"/>
    <w:basedOn w:val="ParagraphV4"/>
    <w:rsid w:val="009A78C0"/>
    <w:rPr>
      <w:b/>
      <w:lang w:eastAsia="en-US"/>
    </w:rPr>
  </w:style>
  <w:style w:type="paragraph" w:customStyle="1" w:styleId="INPUTv4">
    <w:name w:val="INPUT v4"/>
    <w:basedOn w:val="Normal"/>
    <w:autoRedefine/>
    <w:rsid w:val="00564E67"/>
    <w:pPr>
      <w:numPr>
        <w:numId w:val="12"/>
      </w:numPr>
      <w:spacing w:before="120" w:after="120"/>
    </w:pPr>
  </w:style>
  <w:style w:type="paragraph" w:customStyle="1" w:styleId="GUIDELINEv4">
    <w:name w:val="GUIDELINE v4"/>
    <w:basedOn w:val="Normal"/>
    <w:autoRedefine/>
    <w:rsid w:val="00DD48E7"/>
    <w:pPr>
      <w:numPr>
        <w:numId w:val="13"/>
      </w:numPr>
      <w:spacing w:before="120" w:after="120"/>
    </w:pPr>
  </w:style>
  <w:style w:type="paragraph" w:styleId="Textonotaalfinal">
    <w:name w:val="endnote text"/>
    <w:basedOn w:val="Normal"/>
    <w:link w:val="TextonotaalfinalCar"/>
    <w:uiPriority w:val="99"/>
    <w:semiHidden/>
    <w:rsid w:val="00D50667"/>
  </w:style>
  <w:style w:type="character" w:styleId="Refdenotaalfinal">
    <w:name w:val="endnote reference"/>
    <w:semiHidden/>
    <w:rsid w:val="00D50667"/>
    <w:rPr>
      <w:vertAlign w:val="superscript"/>
    </w:rPr>
  </w:style>
  <w:style w:type="paragraph" w:customStyle="1" w:styleId="DELIVERABLESv4">
    <w:name w:val="DELIVERABLES v4"/>
    <w:basedOn w:val="Normal"/>
    <w:rsid w:val="00564E67"/>
    <w:pPr>
      <w:numPr>
        <w:numId w:val="11"/>
      </w:numPr>
      <w:spacing w:before="120" w:after="120"/>
    </w:pPr>
  </w:style>
  <w:style w:type="paragraph" w:customStyle="1" w:styleId="Header3V4">
    <w:name w:val="Header3 V4"/>
    <w:basedOn w:val="Ttulo3"/>
    <w:next w:val="Normal"/>
    <w:autoRedefine/>
    <w:rsid w:val="00062F3F"/>
    <w:pPr>
      <w:numPr>
        <w:numId w:val="1"/>
      </w:numPr>
      <w:tabs>
        <w:tab w:val="left" w:pos="960"/>
      </w:tabs>
      <w:adjustRightInd w:val="0"/>
      <w:snapToGrid w:val="0"/>
      <w:spacing w:after="240"/>
      <w:ind w:hanging="1077"/>
    </w:pPr>
    <w:rPr>
      <w:sz w:val="28"/>
    </w:rPr>
  </w:style>
  <w:style w:type="character" w:customStyle="1" w:styleId="REQv4Char">
    <w:name w:val="REQ  v4 Char"/>
    <w:link w:val="REQv4"/>
    <w:rsid w:val="00BC6073"/>
    <w:rPr>
      <w:rFonts w:ascii="Calibri" w:eastAsia="Times New Roman" w:hAnsi="Calibri"/>
      <w:sz w:val="22"/>
      <w:szCs w:val="24"/>
      <w:lang w:eastAsia="x-none"/>
    </w:rPr>
  </w:style>
  <w:style w:type="character" w:customStyle="1" w:styleId="TDC4Car">
    <w:name w:val="TDC 4 Car"/>
    <w:link w:val="TDC4"/>
    <w:rsid w:val="0079582D"/>
    <w:rPr>
      <w:rFonts w:ascii="Arial" w:eastAsia="平成明朝" w:hAnsi="Arial"/>
      <w:szCs w:val="24"/>
      <w:lang w:val="en-GB" w:eastAsia="en-US" w:bidi="ar-SA"/>
    </w:rPr>
  </w:style>
  <w:style w:type="paragraph" w:customStyle="1" w:styleId="STATEv4">
    <w:name w:val="STATE v4"/>
    <w:basedOn w:val="Normal"/>
    <w:rsid w:val="00E30180"/>
    <w:pPr>
      <w:numPr>
        <w:numId w:val="22"/>
      </w:numPr>
    </w:pPr>
  </w:style>
  <w:style w:type="numbering" w:customStyle="1" w:styleId="RULES">
    <w:name w:val="RULES"/>
    <w:basedOn w:val="Sinlista"/>
    <w:link w:val="RULESChar"/>
    <w:rsid w:val="004C7C0A"/>
    <w:pPr>
      <w:numPr>
        <w:numId w:val="23"/>
      </w:numPr>
    </w:pPr>
  </w:style>
  <w:style w:type="character" w:customStyle="1" w:styleId="RULESChar">
    <w:name w:val="RULES Char"/>
    <w:link w:val="RULES"/>
    <w:rsid w:val="004C7C0A"/>
    <w:rPr>
      <w:rFonts w:ascii="Arial" w:eastAsia="平成明朝" w:hAnsi="Arial"/>
      <w:color w:val="auto"/>
      <w:lang w:eastAsia="en-US"/>
    </w:rPr>
  </w:style>
  <w:style w:type="character" w:customStyle="1" w:styleId="ParagraphV4Char">
    <w:name w:val="Paragraph V4 Char"/>
    <w:link w:val="ParagraphV4"/>
    <w:rsid w:val="000D47E3"/>
    <w:rPr>
      <w:rFonts w:ascii="Arial" w:eastAsia="平成明朝" w:hAnsi="Arial"/>
      <w:color w:val="000000"/>
      <w:lang w:val="en-US" w:eastAsia="ja-JP" w:bidi="ar-SA"/>
    </w:rPr>
  </w:style>
  <w:style w:type="numbering" w:customStyle="1" w:styleId="APPLICABLEDOCS">
    <w:name w:val="APPLICABLE DOCS"/>
    <w:basedOn w:val="Sinlista"/>
    <w:rsid w:val="00D77128"/>
    <w:pPr>
      <w:numPr>
        <w:numId w:val="15"/>
      </w:numPr>
    </w:pPr>
  </w:style>
  <w:style w:type="paragraph" w:customStyle="1" w:styleId="TABLETXTCENPARAv4">
    <w:name w:val="TABLE TXT CEN PARA v4"/>
    <w:basedOn w:val="Normal"/>
    <w:rsid w:val="000D47E3"/>
    <w:pPr>
      <w:jc w:val="center"/>
    </w:pPr>
  </w:style>
  <w:style w:type="numbering" w:customStyle="1" w:styleId="REFDOCS">
    <w:name w:val="REF DOCS"/>
    <w:basedOn w:val="Sinlista"/>
    <w:rsid w:val="00D77128"/>
    <w:pPr>
      <w:numPr>
        <w:numId w:val="16"/>
      </w:numPr>
    </w:pPr>
  </w:style>
  <w:style w:type="numbering" w:customStyle="1" w:styleId="INPUTS">
    <w:name w:val="INPUTS"/>
    <w:basedOn w:val="Sinlista"/>
    <w:rsid w:val="00D77128"/>
    <w:pPr>
      <w:numPr>
        <w:numId w:val="21"/>
      </w:numPr>
    </w:pPr>
  </w:style>
  <w:style w:type="numbering" w:customStyle="1" w:styleId="STATES">
    <w:name w:val="STATES"/>
    <w:basedOn w:val="Sinlista"/>
    <w:rsid w:val="00D77128"/>
    <w:pPr>
      <w:numPr>
        <w:numId w:val="17"/>
      </w:numPr>
    </w:pPr>
  </w:style>
  <w:style w:type="paragraph" w:customStyle="1" w:styleId="BULLETDASHREFV4">
    <w:name w:val="BULLET DASH REF V4"/>
    <w:basedOn w:val="Normal"/>
    <w:rsid w:val="003B4FE1"/>
    <w:pPr>
      <w:numPr>
        <w:numId w:val="24"/>
      </w:numPr>
    </w:pPr>
  </w:style>
  <w:style w:type="numbering" w:customStyle="1" w:styleId="RULE">
    <w:name w:val="RULE"/>
    <w:basedOn w:val="Sinlista"/>
    <w:rsid w:val="00D77128"/>
    <w:pPr>
      <w:numPr>
        <w:numId w:val="14"/>
      </w:numPr>
    </w:pPr>
  </w:style>
  <w:style w:type="numbering" w:customStyle="1" w:styleId="APPLICABLEDOCUMENTS">
    <w:name w:val="APPLICABLE DOCUMENTS"/>
    <w:basedOn w:val="Sinlista"/>
    <w:rsid w:val="00D77128"/>
    <w:pPr>
      <w:numPr>
        <w:numId w:val="18"/>
      </w:numPr>
    </w:pPr>
  </w:style>
  <w:style w:type="numbering" w:customStyle="1" w:styleId="REFERENCEDOCUMENTS">
    <w:name w:val="REFERENCE DOCUMENTS"/>
    <w:basedOn w:val="Sinlista"/>
    <w:rsid w:val="00D77128"/>
    <w:pPr>
      <w:numPr>
        <w:numId w:val="19"/>
      </w:numPr>
    </w:pPr>
  </w:style>
  <w:style w:type="numbering" w:customStyle="1" w:styleId="GUIDELINES">
    <w:name w:val="GUIDELINES"/>
    <w:basedOn w:val="Sinlista"/>
    <w:rsid w:val="00D77128"/>
    <w:pPr>
      <w:numPr>
        <w:numId w:val="20"/>
      </w:numPr>
    </w:pPr>
  </w:style>
  <w:style w:type="character" w:customStyle="1" w:styleId="Ttulo2Car">
    <w:name w:val="Título 2 Car"/>
    <w:aliases w:val="2 Car,h2 Car,2Level V4 Car,2Level Car"/>
    <w:link w:val="Ttulo2"/>
    <w:uiPriority w:val="9"/>
    <w:rsid w:val="009B7379"/>
    <w:rPr>
      <w:rFonts w:ascii="Calibri" w:eastAsia="平成明朝" w:hAnsi="Calibri"/>
      <w:b/>
      <w:bCs/>
      <w:iCs/>
      <w:color w:val="000000"/>
      <w:kern w:val="32"/>
      <w:sz w:val="28"/>
      <w:szCs w:val="28"/>
      <w:lang w:val="x-none" w:eastAsia="ja-JP"/>
    </w:rPr>
  </w:style>
  <w:style w:type="paragraph" w:customStyle="1" w:styleId="ListParagraph1">
    <w:name w:val="List Paragraph1"/>
    <w:basedOn w:val="Normal"/>
    <w:uiPriority w:val="34"/>
    <w:qFormat/>
    <w:rsid w:val="00A61601"/>
    <w:pPr>
      <w:ind w:left="720"/>
      <w:contextualSpacing/>
    </w:pPr>
  </w:style>
  <w:style w:type="paragraph" w:customStyle="1" w:styleId="Appendix">
    <w:name w:val="Appendix"/>
    <w:basedOn w:val="Ttulo2"/>
    <w:link w:val="AppendixChar"/>
    <w:autoRedefine/>
    <w:qFormat/>
    <w:rsid w:val="00B23C05"/>
    <w:pPr>
      <w:numPr>
        <w:ilvl w:val="0"/>
        <w:numId w:val="37"/>
      </w:numPr>
    </w:pPr>
  </w:style>
  <w:style w:type="character" w:customStyle="1" w:styleId="AppendixChar">
    <w:name w:val="Appendix Char"/>
    <w:basedOn w:val="Ttulo2Car"/>
    <w:link w:val="Appendix"/>
    <w:rsid w:val="00B23C05"/>
    <w:rPr>
      <w:rFonts w:ascii="Calibri" w:eastAsia="平成明朝" w:hAnsi="Calibri"/>
      <w:b/>
      <w:bCs/>
      <w:iCs/>
      <w:color w:val="000000"/>
      <w:kern w:val="32"/>
      <w:sz w:val="28"/>
      <w:szCs w:val="28"/>
      <w:lang w:val="x-none" w:eastAsia="ja-JP"/>
    </w:rPr>
  </w:style>
  <w:style w:type="paragraph" w:customStyle="1" w:styleId="Paragraphleftaligned">
    <w:name w:val="Paragraph left aligned"/>
    <w:basedOn w:val="Normal"/>
    <w:autoRedefine/>
    <w:qFormat/>
    <w:rsid w:val="006F786D"/>
    <w:pPr>
      <w:jc w:val="left"/>
    </w:pPr>
    <w:rPr>
      <w:lang w:val="en-US"/>
    </w:rPr>
  </w:style>
  <w:style w:type="paragraph" w:customStyle="1" w:styleId="Revision1">
    <w:name w:val="Revision1"/>
    <w:hidden/>
    <w:uiPriority w:val="99"/>
    <w:semiHidden/>
    <w:rsid w:val="008301D0"/>
    <w:rPr>
      <w:rFonts w:ascii="Arial" w:eastAsia="平成明朝" w:hAnsi="Arial"/>
      <w:lang w:eastAsia="en-US"/>
    </w:rPr>
  </w:style>
  <w:style w:type="character" w:customStyle="1" w:styleId="IntenseEmphasis1">
    <w:name w:val="Intense Emphasis1"/>
    <w:uiPriority w:val="21"/>
    <w:qFormat/>
    <w:rsid w:val="00783E64"/>
    <w:rPr>
      <w:b/>
      <w:bCs/>
      <w:i/>
      <w:iCs/>
      <w:color w:val="4F81BD"/>
    </w:rPr>
  </w:style>
  <w:style w:type="paragraph" w:customStyle="1" w:styleId="IntenseQuote1">
    <w:name w:val="Intense Quote1"/>
    <w:basedOn w:val="Normal"/>
    <w:next w:val="Normal"/>
    <w:link w:val="IntenseQuoteChar"/>
    <w:uiPriority w:val="30"/>
    <w:qFormat/>
    <w:rsid w:val="00D8745A"/>
    <w:pPr>
      <w:pBdr>
        <w:bottom w:val="single" w:sz="4" w:space="4" w:color="4F81BD"/>
      </w:pBdr>
      <w:spacing w:before="200" w:after="280"/>
      <w:ind w:left="936" w:right="936"/>
    </w:pPr>
    <w:rPr>
      <w:rFonts w:ascii="Arial" w:hAnsi="Arial"/>
      <w:b/>
      <w:bCs/>
      <w:i/>
      <w:iCs/>
      <w:color w:val="4F81BD"/>
      <w:sz w:val="20"/>
      <w:szCs w:val="20"/>
      <w:lang w:val="x-none"/>
    </w:rPr>
  </w:style>
  <w:style w:type="character" w:customStyle="1" w:styleId="IntenseQuoteChar">
    <w:name w:val="Intense Quote Char"/>
    <w:link w:val="IntenseQuote1"/>
    <w:uiPriority w:val="30"/>
    <w:rsid w:val="00D8745A"/>
    <w:rPr>
      <w:rFonts w:ascii="Arial" w:eastAsia="平成明朝" w:hAnsi="Arial"/>
      <w:b/>
      <w:bCs/>
      <w:i/>
      <w:iCs/>
      <w:color w:val="4F81BD"/>
      <w:lang w:eastAsia="en-US"/>
    </w:rPr>
  </w:style>
  <w:style w:type="paragraph" w:customStyle="1" w:styleId="CODACNegative">
    <w:name w:val="CODAC Negative"/>
    <w:basedOn w:val="IntenseQuote1"/>
    <w:next w:val="Ttulo2"/>
    <w:link w:val="CODACNegativeChar"/>
    <w:autoRedefine/>
    <w:qFormat/>
    <w:rsid w:val="00533D9A"/>
    <w:pPr>
      <w:numPr>
        <w:ilvl w:val="1"/>
        <w:numId w:val="38"/>
      </w:numPr>
      <w:pBdr>
        <w:top w:val="single" w:sz="4" w:space="4" w:color="7F7F7F"/>
        <w:left w:val="single" w:sz="4" w:space="4" w:color="7F7F7F"/>
        <w:bottom w:val="single" w:sz="4" w:space="4" w:color="7F7F7F"/>
        <w:right w:val="single" w:sz="4" w:space="4" w:color="7F7F7F"/>
      </w:pBdr>
      <w:spacing w:before="120" w:after="0"/>
      <w:ind w:left="2494" w:right="680" w:hanging="1814"/>
      <w:jc w:val="left"/>
    </w:pPr>
    <w:rPr>
      <w:rFonts w:ascii="Calibri" w:hAnsi="Calibri"/>
      <w:color w:val="7F7F7F"/>
      <w:sz w:val="22"/>
      <w:szCs w:val="18"/>
      <w:lang w:eastAsia="x-none"/>
    </w:rPr>
  </w:style>
  <w:style w:type="character" w:customStyle="1" w:styleId="CODACNegativeChar">
    <w:name w:val="CODAC Negative Char"/>
    <w:link w:val="CODACNegative"/>
    <w:rsid w:val="00533D9A"/>
    <w:rPr>
      <w:rFonts w:ascii="Calibri" w:eastAsia="平成明朝" w:hAnsi="Calibri"/>
      <w:b/>
      <w:bCs/>
      <w:i/>
      <w:iCs/>
      <w:color w:val="7F7F7F"/>
      <w:sz w:val="22"/>
      <w:szCs w:val="18"/>
      <w:lang w:val="x-none" w:eastAsia="x-none"/>
    </w:rPr>
  </w:style>
  <w:style w:type="paragraph" w:customStyle="1" w:styleId="CODACPositive">
    <w:name w:val="CODAC Positive"/>
    <w:basedOn w:val="CODACNegative"/>
    <w:next w:val="Ttulo2"/>
    <w:link w:val="CODACPositiveChar"/>
    <w:autoRedefine/>
    <w:qFormat/>
    <w:rsid w:val="00585F04"/>
    <w:pPr>
      <w:pBdr>
        <w:top w:val="single" w:sz="6" w:space="4" w:color="365F91"/>
        <w:left w:val="single" w:sz="6" w:space="4" w:color="365F91"/>
        <w:bottom w:val="single" w:sz="6" w:space="4" w:color="365F91"/>
        <w:right w:val="single" w:sz="6" w:space="4" w:color="365F91"/>
      </w:pBdr>
    </w:pPr>
    <w:rPr>
      <w:color w:val="365F91"/>
    </w:rPr>
  </w:style>
  <w:style w:type="character" w:customStyle="1" w:styleId="CODACPositiveChar">
    <w:name w:val="CODAC Positive Char"/>
    <w:link w:val="CODACPositive"/>
    <w:rsid w:val="00585F04"/>
    <w:rPr>
      <w:rFonts w:ascii="Calibri" w:eastAsia="平成明朝" w:hAnsi="Calibri"/>
      <w:b/>
      <w:bCs/>
      <w:i/>
      <w:iCs/>
      <w:color w:val="365F91"/>
      <w:sz w:val="22"/>
      <w:szCs w:val="18"/>
      <w:lang w:val="x-none" w:eastAsia="x-none"/>
    </w:rPr>
  </w:style>
  <w:style w:type="paragraph" w:styleId="NormalWeb">
    <w:name w:val="Normal (Web)"/>
    <w:basedOn w:val="Normal"/>
    <w:uiPriority w:val="99"/>
    <w:unhideWhenUsed/>
    <w:rsid w:val="001173C5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MediumGrid21">
    <w:name w:val="Medium Grid 21"/>
    <w:uiPriority w:val="1"/>
    <w:qFormat/>
    <w:rsid w:val="00884246"/>
    <w:pPr>
      <w:jc w:val="both"/>
    </w:pPr>
    <w:rPr>
      <w:rFonts w:ascii="Calibri" w:eastAsia="平成明朝" w:hAnsi="Calibri"/>
      <w:sz w:val="22"/>
      <w:szCs w:val="18"/>
      <w:lang w:eastAsia="en-US"/>
    </w:rPr>
  </w:style>
  <w:style w:type="paragraph" w:customStyle="1" w:styleId="Default">
    <w:name w:val="Default"/>
    <w:rsid w:val="004B555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8A72AD"/>
    <w:pPr>
      <w:spacing w:before="0" w:after="200" w:line="276" w:lineRule="auto"/>
      <w:ind w:left="720"/>
      <w:contextualSpacing/>
      <w:jc w:val="left"/>
    </w:pPr>
    <w:rPr>
      <w:rFonts w:eastAsia="Calibri"/>
      <w:szCs w:val="22"/>
      <w:lang w:val="en-US"/>
    </w:rPr>
  </w:style>
  <w:style w:type="table" w:customStyle="1" w:styleId="Listaclara1">
    <w:name w:val="Lista clara1"/>
    <w:basedOn w:val="Tablanormal"/>
    <w:uiPriority w:val="61"/>
    <w:rsid w:val="00EC3B45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customStyle="1" w:styleId="TextocomentarioCar">
    <w:name w:val="Texto comentario Car"/>
    <w:link w:val="Textocomentario"/>
    <w:uiPriority w:val="99"/>
    <w:rsid w:val="00643A1E"/>
    <w:rPr>
      <w:rFonts w:ascii="Calibri" w:eastAsia="Times" w:hAnsi="Calibri"/>
      <w:sz w:val="22"/>
      <w:szCs w:val="18"/>
      <w:lang w:val="en-GB"/>
    </w:rPr>
  </w:style>
  <w:style w:type="table" w:styleId="Tablabsica3">
    <w:name w:val="Table Simple 3"/>
    <w:basedOn w:val="Tablanormal"/>
    <w:rsid w:val="00EF20FF"/>
    <w:pPr>
      <w:jc w:val="both"/>
    </w:pPr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E318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conformatoprevioCar">
    <w:name w:val="HTML con formato previo Car"/>
    <w:link w:val="HTMLconformatoprevio"/>
    <w:uiPriority w:val="99"/>
    <w:rsid w:val="00E318FF"/>
    <w:rPr>
      <w:rFonts w:ascii="Courier New" w:eastAsia="Times New Roman" w:hAnsi="Courier New" w:cs="Courier New"/>
    </w:rPr>
  </w:style>
  <w:style w:type="paragraph" w:customStyle="1" w:styleId="Textbody">
    <w:name w:val="Text body"/>
    <w:basedOn w:val="Normal"/>
    <w:rsid w:val="00FF7BEA"/>
    <w:pPr>
      <w:suppressAutoHyphens/>
      <w:autoSpaceDN w:val="0"/>
      <w:spacing w:before="0" w:after="120"/>
      <w:textAlignment w:val="baseline"/>
    </w:pPr>
    <w:rPr>
      <w:rFonts w:ascii="Liberation Serif" w:hAnsi="Liberation Serif" w:cs="Lohit Devanagari"/>
      <w:kern w:val="3"/>
      <w:sz w:val="24"/>
      <w:szCs w:val="24"/>
      <w:lang w:val="en-US" w:bidi="hi-IN"/>
    </w:rPr>
  </w:style>
  <w:style w:type="paragraph" w:customStyle="1" w:styleId="TableContents">
    <w:name w:val="Table Contents"/>
    <w:basedOn w:val="Normal"/>
    <w:rsid w:val="00FF7BEA"/>
    <w:pPr>
      <w:suppressLineNumbers/>
      <w:suppressAutoHyphens/>
      <w:autoSpaceDN w:val="0"/>
      <w:spacing w:before="120" w:after="120"/>
      <w:textAlignment w:val="baseline"/>
    </w:pPr>
    <w:rPr>
      <w:rFonts w:ascii="Liberation Serif" w:hAnsi="Liberation Serif" w:cs="Lohit Devanagari"/>
      <w:kern w:val="3"/>
      <w:sz w:val="24"/>
      <w:szCs w:val="24"/>
      <w:lang w:val="en-US" w:bidi="hi-IN"/>
    </w:rPr>
  </w:style>
  <w:style w:type="table" w:styleId="Tablaconcuadrcula5">
    <w:name w:val="Table Grid 5"/>
    <w:basedOn w:val="Tablanormal"/>
    <w:rsid w:val="00FF7BEA"/>
    <w:pPr>
      <w:spacing w:before="120" w:after="120"/>
      <w:jc w:val="both"/>
    </w:pPr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Revisin">
    <w:name w:val="Revision"/>
    <w:hidden/>
    <w:uiPriority w:val="99"/>
    <w:semiHidden/>
    <w:rsid w:val="00C81401"/>
    <w:rPr>
      <w:rFonts w:ascii="Calibri" w:eastAsia="平成明朝" w:hAnsi="Calibri"/>
      <w:sz w:val="22"/>
      <w:szCs w:val="18"/>
      <w:lang w:eastAsia="en-US"/>
    </w:rPr>
  </w:style>
  <w:style w:type="paragraph" w:styleId="Sinespaciado">
    <w:name w:val="No Spacing"/>
    <w:link w:val="SinespaciadoCar"/>
    <w:uiPriority w:val="1"/>
    <w:qFormat/>
    <w:rsid w:val="008B2C92"/>
    <w:rPr>
      <w:rFonts w:ascii="Calibri" w:eastAsia="MS Mincho" w:hAnsi="Calibri" w:cs="Arial"/>
      <w:sz w:val="22"/>
      <w:szCs w:val="22"/>
      <w:lang w:val="en-US" w:eastAsia="ja-JP"/>
    </w:rPr>
  </w:style>
  <w:style w:type="character" w:customStyle="1" w:styleId="SinespaciadoCar">
    <w:name w:val="Sin espaciado Car"/>
    <w:link w:val="Sinespaciado"/>
    <w:uiPriority w:val="1"/>
    <w:rsid w:val="008B2C92"/>
    <w:rPr>
      <w:rFonts w:ascii="Calibri" w:eastAsia="MS Mincho" w:hAnsi="Calibri" w:cs="Arial"/>
      <w:sz w:val="22"/>
      <w:szCs w:val="22"/>
      <w:lang w:val="en-US" w:eastAsia="ja-JP"/>
    </w:rPr>
  </w:style>
  <w:style w:type="paragraph" w:customStyle="1" w:styleId="InfoBoxesText">
    <w:name w:val="Info Boxes Text"/>
    <w:basedOn w:val="Normal"/>
    <w:link w:val="InfoBoxesTextChar"/>
    <w:uiPriority w:val="1"/>
    <w:qFormat/>
    <w:rsid w:val="00FE6BDA"/>
    <w:pPr>
      <w:spacing w:before="120" w:after="120"/>
      <w:jc w:val="left"/>
    </w:pPr>
    <w:rPr>
      <w:rFonts w:ascii="Times New Roman" w:hAnsi="Times New Roman"/>
      <w:b/>
      <w:sz w:val="24"/>
      <w:szCs w:val="20"/>
      <w:lang w:eastAsia="ja-JP"/>
    </w:rPr>
  </w:style>
  <w:style w:type="character" w:customStyle="1" w:styleId="InfoBoxesTextChar">
    <w:name w:val="Info Boxes Text Char"/>
    <w:link w:val="InfoBoxesText"/>
    <w:uiPriority w:val="1"/>
    <w:rsid w:val="00FE6BDA"/>
    <w:rPr>
      <w:rFonts w:eastAsia="平成明朝"/>
      <w:b/>
      <w:sz w:val="24"/>
      <w:lang w:eastAsia="ja-JP"/>
    </w:rPr>
  </w:style>
  <w:style w:type="paragraph" w:customStyle="1" w:styleId="SourceCode">
    <w:name w:val="Source Code"/>
    <w:basedOn w:val="Normal"/>
    <w:link w:val="SourceCodeChar"/>
    <w:qFormat/>
    <w:rsid w:val="00442C4C"/>
    <w:pPr>
      <w:pBdr>
        <w:top w:val="dashSmallGap" w:sz="4" w:space="8" w:color="auto"/>
        <w:left w:val="dashSmallGap" w:sz="4" w:space="8" w:color="auto"/>
        <w:bottom w:val="dashSmallGap" w:sz="4" w:space="8" w:color="auto"/>
        <w:right w:val="dashSmallGap" w:sz="4" w:space="8" w:color="auto"/>
      </w:pBdr>
      <w:shd w:val="clear" w:color="auto" w:fill="E6E6E6"/>
      <w:spacing w:before="0" w:after="0"/>
      <w:ind w:left="173" w:right="173"/>
      <w:jc w:val="left"/>
    </w:pPr>
    <w:rPr>
      <w:rFonts w:ascii="Courier New" w:hAnsi="Courier New"/>
      <w:noProof/>
      <w:sz w:val="20"/>
      <w:szCs w:val="20"/>
    </w:rPr>
  </w:style>
  <w:style w:type="character" w:customStyle="1" w:styleId="SourceCodeChar">
    <w:name w:val="Source Code Char"/>
    <w:link w:val="SourceCode"/>
    <w:rsid w:val="00442C4C"/>
    <w:rPr>
      <w:rFonts w:ascii="Courier New" w:eastAsia="平成明朝" w:hAnsi="Courier New"/>
      <w:noProof/>
      <w:shd w:val="clear" w:color="auto" w:fill="E6E6E6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0C6CA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A961C6"/>
    <w:rPr>
      <w:b/>
      <w:bCs/>
    </w:rPr>
  </w:style>
  <w:style w:type="table" w:customStyle="1" w:styleId="Cuadrculadetablaclara1">
    <w:name w:val="Cuadrícula de tabla clara1"/>
    <w:basedOn w:val="Tablanormal"/>
    <w:uiPriority w:val="40"/>
    <w:rsid w:val="005F1EB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1Car">
    <w:name w:val="Título 1 Car"/>
    <w:aliases w:val="Heading 1 V4 Car,1 Car"/>
    <w:basedOn w:val="Fuentedeprrafopredeter"/>
    <w:link w:val="Ttulo1"/>
    <w:uiPriority w:val="9"/>
    <w:rsid w:val="00D329EC"/>
    <w:rPr>
      <w:rFonts w:ascii="Calibri" w:eastAsia="平成明朝" w:hAnsi="Calibri" w:cs="Times New Roman Bold"/>
      <w:b/>
      <w:bCs/>
      <w:caps/>
      <w:sz w:val="36"/>
      <w:szCs w:val="18"/>
      <w:lang w:eastAsia="en-US"/>
    </w:rPr>
  </w:style>
  <w:style w:type="character" w:customStyle="1" w:styleId="Ttulo6Car">
    <w:name w:val="Título 6 Car"/>
    <w:aliases w:val="Heading 6 V4 Car,6 Car"/>
    <w:basedOn w:val="Fuentedeprrafopredeter"/>
    <w:link w:val="Ttulo6"/>
    <w:uiPriority w:val="9"/>
    <w:rsid w:val="00D329EC"/>
    <w:rPr>
      <w:rFonts w:ascii="Calibri" w:eastAsia="平成明朝" w:hAnsi="Calibri"/>
      <w:b/>
      <w:sz w:val="22"/>
      <w:szCs w:val="18"/>
      <w:lang w:val="en-US" w:eastAsia="en-US"/>
    </w:rPr>
  </w:style>
  <w:style w:type="character" w:customStyle="1" w:styleId="Ttulo7Car">
    <w:name w:val="Título 7 Car"/>
    <w:aliases w:val="Heading 7 V4 Car,7 Car"/>
    <w:basedOn w:val="Fuentedeprrafopredeter"/>
    <w:link w:val="Ttulo7"/>
    <w:uiPriority w:val="9"/>
    <w:rsid w:val="00D329EC"/>
    <w:rPr>
      <w:rFonts w:ascii="Helvetica" w:eastAsia="Times New Roman" w:hAnsi="Helvetica"/>
      <w:sz w:val="22"/>
      <w:szCs w:val="18"/>
      <w:lang w:val="en-US" w:eastAsia="en-US"/>
    </w:rPr>
  </w:style>
  <w:style w:type="character" w:customStyle="1" w:styleId="Ttulo8Car">
    <w:name w:val="Título 8 Car"/>
    <w:aliases w:val="8 V4 Car,8 Car"/>
    <w:basedOn w:val="Fuentedeprrafopredeter"/>
    <w:link w:val="Ttulo8"/>
    <w:uiPriority w:val="9"/>
    <w:rsid w:val="00D329EC"/>
    <w:rPr>
      <w:rFonts w:ascii="Helvetica" w:eastAsia="Times New Roman" w:hAnsi="Helvetica"/>
      <w:i/>
      <w:sz w:val="22"/>
      <w:szCs w:val="18"/>
      <w:lang w:val="en-US" w:eastAsia="en-US"/>
    </w:rPr>
  </w:style>
  <w:style w:type="character" w:customStyle="1" w:styleId="Ttulo9Car">
    <w:name w:val="Título 9 Car"/>
    <w:aliases w:val="Heading 9 V4 Car,9 Car"/>
    <w:basedOn w:val="Fuentedeprrafopredeter"/>
    <w:link w:val="Ttulo9"/>
    <w:uiPriority w:val="9"/>
    <w:rsid w:val="00D329EC"/>
    <w:rPr>
      <w:rFonts w:ascii="Helvetica" w:eastAsia="Times New Roman" w:hAnsi="Helvetica"/>
      <w:i/>
      <w:sz w:val="18"/>
      <w:szCs w:val="18"/>
      <w:lang w:val="en-US" w:eastAsia="en-US"/>
    </w:rPr>
  </w:style>
  <w:style w:type="paragraph" w:customStyle="1" w:styleId="PP">
    <w:name w:val="PP"/>
    <w:basedOn w:val="Normal"/>
    <w:uiPriority w:val="99"/>
    <w:rsid w:val="00D329EC"/>
    <w:pPr>
      <w:spacing w:before="120" w:after="120" w:line="259" w:lineRule="auto"/>
    </w:pPr>
    <w:rPr>
      <w:rFonts w:asciiTheme="minorHAnsi" w:eastAsiaTheme="minorEastAsia" w:hAnsiTheme="minorHAnsi" w:cstheme="minorBidi"/>
      <w:noProof/>
      <w:szCs w:val="22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D329EC"/>
    <w:pPr>
      <w:spacing w:before="0" w:after="0"/>
      <w:contextualSpacing/>
      <w:jc w:val="left"/>
    </w:pPr>
    <w:rPr>
      <w:rFonts w:asciiTheme="majorHAnsi" w:eastAsiaTheme="majorEastAsia" w:hAnsiTheme="majorHAnsi" w:cstheme="majorBidi"/>
      <w:noProof/>
      <w:color w:val="000000" w:themeColor="text1"/>
      <w:sz w:val="56"/>
      <w:szCs w:val="56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0D329EC"/>
    <w:rPr>
      <w:rFonts w:asciiTheme="majorHAnsi" w:eastAsiaTheme="majorEastAsia" w:hAnsiTheme="majorHAnsi" w:cstheme="majorBidi"/>
      <w:noProof/>
      <w:color w:val="000000" w:themeColor="text1"/>
      <w:sz w:val="56"/>
      <w:szCs w:val="56"/>
      <w:lang w:val="en-US" w:eastAsia="en-US"/>
    </w:rPr>
  </w:style>
  <w:style w:type="character" w:styleId="nfasis">
    <w:name w:val="Emphasis"/>
    <w:basedOn w:val="Fuentedeprrafopredeter"/>
    <w:uiPriority w:val="20"/>
    <w:qFormat/>
    <w:rsid w:val="00D329EC"/>
    <w:rPr>
      <w:i/>
      <w:iCs/>
      <w:color w:val="auto"/>
    </w:rPr>
  </w:style>
  <w:style w:type="paragraph" w:customStyle="1" w:styleId="Figure">
    <w:name w:val="Figure"/>
    <w:basedOn w:val="Normal"/>
    <w:next w:val="Normal"/>
    <w:link w:val="FigureCar"/>
    <w:uiPriority w:val="99"/>
    <w:rsid w:val="00D329EC"/>
    <w:pPr>
      <w:numPr>
        <w:numId w:val="40"/>
      </w:numPr>
      <w:spacing w:before="60" w:after="120"/>
      <w:jc w:val="center"/>
    </w:pPr>
    <w:rPr>
      <w:rFonts w:asciiTheme="minorHAnsi" w:eastAsiaTheme="minorEastAsia" w:hAnsiTheme="minorHAnsi" w:cstheme="minorBidi"/>
      <w:noProof/>
      <w:szCs w:val="22"/>
      <w:lang w:val="en-US"/>
    </w:rPr>
  </w:style>
  <w:style w:type="paragraph" w:customStyle="1" w:styleId="Figcentr">
    <w:name w:val="Fig centré"/>
    <w:basedOn w:val="Normal"/>
    <w:next w:val="Figure"/>
    <w:link w:val="FigcentrCar"/>
    <w:uiPriority w:val="99"/>
    <w:rsid w:val="00D329EC"/>
    <w:pPr>
      <w:spacing w:before="60" w:after="60" w:line="259" w:lineRule="auto"/>
      <w:jc w:val="center"/>
    </w:pPr>
    <w:rPr>
      <w:rFonts w:asciiTheme="minorHAnsi" w:eastAsiaTheme="minorEastAsia" w:hAnsiTheme="minorHAnsi" w:cstheme="minorBidi"/>
      <w:noProof/>
      <w:szCs w:val="22"/>
      <w:lang w:val="en-US"/>
    </w:rPr>
  </w:style>
  <w:style w:type="character" w:customStyle="1" w:styleId="FigureCar">
    <w:name w:val="Figure Car"/>
    <w:basedOn w:val="Fuentedeprrafopredeter"/>
    <w:link w:val="Figure"/>
    <w:uiPriority w:val="99"/>
    <w:locked/>
    <w:rsid w:val="00D329EC"/>
    <w:rPr>
      <w:rFonts w:asciiTheme="minorHAnsi" w:eastAsiaTheme="minorEastAsia" w:hAnsiTheme="minorHAnsi" w:cstheme="minorBidi"/>
      <w:noProof/>
      <w:sz w:val="22"/>
      <w:szCs w:val="22"/>
      <w:lang w:val="en-US" w:eastAsia="en-US"/>
    </w:rPr>
  </w:style>
  <w:style w:type="character" w:customStyle="1" w:styleId="FigcentrCar">
    <w:name w:val="Fig centré Car"/>
    <w:basedOn w:val="Fuentedeprrafopredeter"/>
    <w:link w:val="Figcentr"/>
    <w:uiPriority w:val="99"/>
    <w:locked/>
    <w:rsid w:val="00D329EC"/>
    <w:rPr>
      <w:rFonts w:asciiTheme="minorHAnsi" w:eastAsiaTheme="minorEastAsia" w:hAnsiTheme="minorHAnsi" w:cstheme="minorBidi"/>
      <w:noProof/>
      <w:sz w:val="22"/>
      <w:szCs w:val="22"/>
      <w:lang w:val="en-US" w:eastAsia="en-US"/>
    </w:rPr>
  </w:style>
  <w:style w:type="paragraph" w:customStyle="1" w:styleId="Programme">
    <w:name w:val="Programme"/>
    <w:basedOn w:val="Normal"/>
    <w:link w:val="ProgrammeCar"/>
    <w:uiPriority w:val="99"/>
    <w:rsid w:val="00D329EC"/>
    <w:pPr>
      <w:tabs>
        <w:tab w:val="left" w:pos="418"/>
        <w:tab w:val="left" w:pos="851"/>
        <w:tab w:val="left" w:pos="1273"/>
        <w:tab w:val="left" w:pos="4560"/>
      </w:tabs>
      <w:autoSpaceDE w:val="0"/>
      <w:autoSpaceDN w:val="0"/>
      <w:adjustRightInd w:val="0"/>
      <w:spacing w:before="0" w:after="60"/>
      <w:jc w:val="left"/>
    </w:pPr>
    <w:rPr>
      <w:rFonts w:ascii="Courier New" w:eastAsiaTheme="minorEastAsia" w:hAnsi="Courier New" w:cs="Courier New"/>
      <w:noProof/>
      <w:color w:val="000000"/>
      <w:sz w:val="20"/>
      <w:szCs w:val="20"/>
      <w:lang w:val="en-US"/>
    </w:rPr>
  </w:style>
  <w:style w:type="character" w:customStyle="1" w:styleId="ProgrammeCar">
    <w:name w:val="Programme Car"/>
    <w:basedOn w:val="Fuentedeprrafopredeter"/>
    <w:link w:val="Programme"/>
    <w:uiPriority w:val="99"/>
    <w:locked/>
    <w:rsid w:val="00D329EC"/>
    <w:rPr>
      <w:rFonts w:ascii="Courier New" w:eastAsiaTheme="minorEastAsia" w:hAnsi="Courier New" w:cs="Courier New"/>
      <w:noProof/>
      <w:color w:val="000000"/>
      <w:lang w:val="en-US" w:eastAsia="en-US"/>
    </w:rPr>
  </w:style>
  <w:style w:type="paragraph" w:customStyle="1" w:styleId="StyleProgramme8ptHautSimpleAutomatique05ptpaisse">
    <w:name w:val="Style Programme + 8 pt Haut: (Simple Automatique  0.5 pt Épaisse..."/>
    <w:basedOn w:val="Programme"/>
    <w:next w:val="Programme"/>
    <w:link w:val="StyleProgramme8ptHautSimpleAutomatique05ptpaisseCar"/>
    <w:autoRedefine/>
    <w:uiPriority w:val="99"/>
    <w:rsid w:val="00D329E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lear" w:pos="418"/>
        <w:tab w:val="clear" w:pos="1273"/>
        <w:tab w:val="clear" w:pos="4560"/>
        <w:tab w:val="left" w:pos="284"/>
        <w:tab w:val="left" w:pos="567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</w:tabs>
    </w:pPr>
    <w:rPr>
      <w:b/>
      <w:sz w:val="16"/>
    </w:rPr>
  </w:style>
  <w:style w:type="paragraph" w:customStyle="1" w:styleId="ProgrammeEvidence">
    <w:name w:val="ProgrammeEvidence"/>
    <w:basedOn w:val="StyleProgramme8ptHautSimpleAutomatique05ptpaisse"/>
    <w:link w:val="ProgrammeEvidenceCar"/>
    <w:uiPriority w:val="99"/>
    <w:rsid w:val="00D329EC"/>
  </w:style>
  <w:style w:type="character" w:customStyle="1" w:styleId="StyleProgramme8ptHautSimpleAutomatique05ptpaisseCar">
    <w:name w:val="Style Programme + 8 pt Haut: (Simple Automatique  0.5 pt Épaisse... Car"/>
    <w:basedOn w:val="ProgrammeCar"/>
    <w:link w:val="StyleProgramme8ptHautSimpleAutomatique05ptpaisse"/>
    <w:uiPriority w:val="99"/>
    <w:locked/>
    <w:rsid w:val="00D329EC"/>
    <w:rPr>
      <w:rFonts w:ascii="Courier New" w:eastAsiaTheme="minorEastAsia" w:hAnsi="Courier New" w:cs="Courier New"/>
      <w:b/>
      <w:noProof/>
      <w:color w:val="000000"/>
      <w:sz w:val="16"/>
      <w:lang w:val="en-US" w:eastAsia="en-US"/>
    </w:rPr>
  </w:style>
  <w:style w:type="character" w:customStyle="1" w:styleId="ProgrammeEvidenceCar">
    <w:name w:val="ProgrammeEvidence Car"/>
    <w:basedOn w:val="StyleProgramme8ptHautSimpleAutomatique05ptpaisseCar"/>
    <w:link w:val="ProgrammeEvidence"/>
    <w:uiPriority w:val="99"/>
    <w:locked/>
    <w:rsid w:val="00D329EC"/>
    <w:rPr>
      <w:rFonts w:ascii="Courier New" w:eastAsiaTheme="minorEastAsia" w:hAnsi="Courier New" w:cs="Courier New"/>
      <w:b/>
      <w:noProof/>
      <w:color w:val="000000"/>
      <w:sz w:val="16"/>
      <w:lang w:val="en-US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29EC"/>
    <w:rPr>
      <w:rFonts w:ascii="Tahoma" w:eastAsia="MS Mincho" w:hAnsi="Tahoma" w:cs="Tahoma"/>
      <w:sz w:val="16"/>
      <w:szCs w:val="16"/>
      <w:lang w:eastAsia="fr-FR"/>
    </w:rPr>
  </w:style>
  <w:style w:type="paragraph" w:customStyle="1" w:styleId="Fig">
    <w:name w:val="Fig"/>
    <w:basedOn w:val="Figure"/>
    <w:link w:val="FigCar"/>
    <w:rsid w:val="00D329EC"/>
  </w:style>
  <w:style w:type="paragraph" w:customStyle="1" w:styleId="ProgrammFixe">
    <w:name w:val="ProgrammFixe"/>
    <w:basedOn w:val="Normal"/>
    <w:link w:val="ProgrammFixeCar"/>
    <w:rsid w:val="00D329EC"/>
    <w:pPr>
      <w:autoSpaceDE w:val="0"/>
      <w:autoSpaceDN w:val="0"/>
      <w:adjustRightInd w:val="0"/>
      <w:spacing w:before="0" w:after="0"/>
      <w:jc w:val="left"/>
    </w:pPr>
    <w:rPr>
      <w:rFonts w:ascii="Courier New" w:eastAsiaTheme="minorEastAsia" w:hAnsi="Courier New" w:cs="Courier New"/>
      <w:b/>
      <w:bCs/>
      <w:noProof/>
      <w:color w:val="7F0055"/>
      <w:sz w:val="20"/>
      <w:szCs w:val="20"/>
      <w:lang w:val="en-US"/>
    </w:rPr>
  </w:style>
  <w:style w:type="character" w:customStyle="1" w:styleId="FigCar">
    <w:name w:val="Fig Car"/>
    <w:basedOn w:val="FigureCar"/>
    <w:link w:val="Fig"/>
    <w:rsid w:val="00D329EC"/>
    <w:rPr>
      <w:rFonts w:asciiTheme="minorHAnsi" w:eastAsiaTheme="minorEastAsia" w:hAnsiTheme="minorHAnsi" w:cstheme="minorBidi"/>
      <w:noProof/>
      <w:sz w:val="22"/>
      <w:szCs w:val="22"/>
      <w:lang w:val="en-US" w:eastAsia="en-US"/>
    </w:rPr>
  </w:style>
  <w:style w:type="paragraph" w:customStyle="1" w:styleId="ParagrapheTexte">
    <w:name w:val="ParagrapheTexte"/>
    <w:basedOn w:val="Normal"/>
    <w:link w:val="ParagrapheTexteCar"/>
    <w:rsid w:val="00D329EC"/>
    <w:pPr>
      <w:spacing w:before="0" w:after="160" w:line="259" w:lineRule="auto"/>
    </w:pPr>
    <w:rPr>
      <w:rFonts w:asciiTheme="minorHAnsi" w:eastAsiaTheme="minorEastAsia" w:hAnsiTheme="minorHAnsi" w:cstheme="minorBidi"/>
      <w:noProof/>
      <w:szCs w:val="22"/>
      <w:lang w:val="en-US"/>
    </w:rPr>
  </w:style>
  <w:style w:type="character" w:customStyle="1" w:styleId="ProgrammFixeCar">
    <w:name w:val="ProgrammFixe Car"/>
    <w:basedOn w:val="Fuentedeprrafopredeter"/>
    <w:link w:val="ProgrammFixe"/>
    <w:rsid w:val="00D329EC"/>
    <w:rPr>
      <w:rFonts w:ascii="Courier New" w:eastAsiaTheme="minorEastAsia" w:hAnsi="Courier New" w:cs="Courier New"/>
      <w:b/>
      <w:bCs/>
      <w:noProof/>
      <w:color w:val="7F0055"/>
      <w:lang w:val="en-US" w:eastAsia="en-US"/>
    </w:rPr>
  </w:style>
  <w:style w:type="paragraph" w:customStyle="1" w:styleId="TitreTopics">
    <w:name w:val="TitreTopics"/>
    <w:basedOn w:val="Normal"/>
    <w:link w:val="TitreTopicsCar"/>
    <w:rsid w:val="00D329EC"/>
    <w:pPr>
      <w:spacing w:before="0" w:after="160" w:line="259" w:lineRule="auto"/>
      <w:jc w:val="left"/>
    </w:pPr>
    <w:rPr>
      <w:rFonts w:ascii="Cambria" w:eastAsiaTheme="minorEastAsia" w:hAnsi="Cambria" w:cstheme="minorBidi"/>
      <w:b/>
      <w:noProof/>
      <w:color w:val="0070C0"/>
      <w:sz w:val="28"/>
      <w:szCs w:val="28"/>
      <w:lang w:val="en-US"/>
    </w:rPr>
  </w:style>
  <w:style w:type="character" w:customStyle="1" w:styleId="ParagrapheTexteCar">
    <w:name w:val="ParagrapheTexte Car"/>
    <w:basedOn w:val="Fuentedeprrafopredeter"/>
    <w:link w:val="ParagrapheTexte"/>
    <w:rsid w:val="00D329EC"/>
    <w:rPr>
      <w:rFonts w:asciiTheme="minorHAnsi" w:eastAsiaTheme="minorEastAsia" w:hAnsiTheme="minorHAnsi" w:cstheme="minorBidi"/>
      <w:noProof/>
      <w:sz w:val="22"/>
      <w:szCs w:val="22"/>
      <w:lang w:val="en-US" w:eastAsia="en-US"/>
    </w:rPr>
  </w:style>
  <w:style w:type="character" w:customStyle="1" w:styleId="TitreTopicsCar">
    <w:name w:val="TitreTopics Car"/>
    <w:basedOn w:val="Fuentedeprrafopredeter"/>
    <w:link w:val="TitreTopics"/>
    <w:rsid w:val="00D329EC"/>
    <w:rPr>
      <w:rFonts w:ascii="Cambria" w:eastAsiaTheme="minorEastAsia" w:hAnsi="Cambria" w:cstheme="minorBidi"/>
      <w:b/>
      <w:noProof/>
      <w:color w:val="0070C0"/>
      <w:sz w:val="28"/>
      <w:szCs w:val="28"/>
      <w:lang w:val="en-US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D329EC"/>
    <w:pPr>
      <w:numPr>
        <w:ilvl w:val="1"/>
      </w:numPr>
      <w:spacing w:before="0" w:after="160" w:line="259" w:lineRule="auto"/>
      <w:jc w:val="left"/>
    </w:pPr>
    <w:rPr>
      <w:rFonts w:asciiTheme="minorHAnsi" w:eastAsiaTheme="minorEastAsia" w:hAnsiTheme="minorHAnsi" w:cstheme="minorBidi"/>
      <w:noProof/>
      <w:color w:val="5A5A5A" w:themeColor="text1" w:themeTint="A5"/>
      <w:spacing w:val="10"/>
      <w:szCs w:val="22"/>
      <w:lang w:val="en-US"/>
    </w:rPr>
  </w:style>
  <w:style w:type="character" w:customStyle="1" w:styleId="SubttuloCar">
    <w:name w:val="Subtítulo Car"/>
    <w:basedOn w:val="Fuentedeprrafopredeter"/>
    <w:link w:val="Subttulo"/>
    <w:uiPriority w:val="11"/>
    <w:rsid w:val="00D329EC"/>
    <w:rPr>
      <w:rFonts w:asciiTheme="minorHAnsi" w:eastAsiaTheme="minorEastAsia" w:hAnsiTheme="minorHAnsi" w:cstheme="minorBidi"/>
      <w:noProof/>
      <w:color w:val="5A5A5A" w:themeColor="text1" w:themeTint="A5"/>
      <w:spacing w:val="10"/>
      <w:sz w:val="22"/>
      <w:szCs w:val="22"/>
      <w:lang w:val="en-US" w:eastAsia="en-US"/>
    </w:rPr>
  </w:style>
  <w:style w:type="paragraph" w:styleId="Citadestacada">
    <w:name w:val="Intense Quote"/>
    <w:basedOn w:val="Normal"/>
    <w:next w:val="Normal"/>
    <w:uiPriority w:val="30"/>
    <w:qFormat/>
    <w:rsid w:val="00D329E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 w:line="259" w:lineRule="auto"/>
      <w:ind w:left="936" w:right="936"/>
      <w:jc w:val="center"/>
    </w:pPr>
    <w:rPr>
      <w:rFonts w:asciiTheme="minorHAnsi" w:eastAsiaTheme="minorEastAsia" w:hAnsiTheme="minorHAnsi" w:cstheme="minorBidi"/>
      <w:noProof/>
      <w:color w:val="000000" w:themeColor="text1"/>
      <w:szCs w:val="22"/>
      <w:lang w:val="en-US"/>
    </w:rPr>
  </w:style>
  <w:style w:type="character" w:customStyle="1" w:styleId="IntenseQuoteChar1">
    <w:name w:val="Intense Quote Char1"/>
    <w:basedOn w:val="Fuentedeprrafopredeter"/>
    <w:uiPriority w:val="30"/>
    <w:rsid w:val="00D329EC"/>
    <w:rPr>
      <w:rFonts w:ascii="Calibri" w:eastAsia="平成明朝" w:hAnsi="Calibri"/>
      <w:i/>
      <w:iCs/>
      <w:color w:val="5B9BD5" w:themeColor="accent1"/>
      <w:sz w:val="22"/>
      <w:szCs w:val="18"/>
      <w:lang w:eastAsia="en-US"/>
    </w:rPr>
  </w:style>
  <w:style w:type="character" w:styleId="nfasissutil">
    <w:name w:val="Subtle Emphasis"/>
    <w:basedOn w:val="Fuentedeprrafopredeter"/>
    <w:uiPriority w:val="19"/>
    <w:qFormat/>
    <w:rsid w:val="00D329EC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qFormat/>
    <w:rsid w:val="00D329EC"/>
    <w:rPr>
      <w:smallCaps/>
      <w:color w:val="404040" w:themeColor="text1" w:themeTint="BF"/>
      <w:u w:val="single" w:color="7F7F7F" w:themeColor="text1" w:themeTint="80"/>
    </w:rPr>
  </w:style>
  <w:style w:type="character" w:styleId="nfasisintenso">
    <w:name w:val="Intense Emphasis"/>
    <w:basedOn w:val="Fuentedeprrafopredeter"/>
    <w:uiPriority w:val="21"/>
    <w:qFormat/>
    <w:rsid w:val="00D329EC"/>
    <w:rPr>
      <w:b/>
      <w:bCs/>
      <w:i/>
      <w:iCs/>
      <w:caps/>
    </w:rPr>
  </w:style>
  <w:style w:type="paragraph" w:styleId="Cita">
    <w:name w:val="Quote"/>
    <w:basedOn w:val="Normal"/>
    <w:next w:val="Normal"/>
    <w:link w:val="CitaCar"/>
    <w:uiPriority w:val="29"/>
    <w:qFormat/>
    <w:rsid w:val="00D329EC"/>
    <w:pPr>
      <w:spacing w:before="160" w:after="160" w:line="259" w:lineRule="auto"/>
      <w:ind w:left="720" w:right="720"/>
      <w:jc w:val="left"/>
    </w:pPr>
    <w:rPr>
      <w:rFonts w:asciiTheme="minorHAnsi" w:eastAsiaTheme="minorEastAsia" w:hAnsiTheme="minorHAnsi" w:cstheme="minorBidi"/>
      <w:i/>
      <w:iCs/>
      <w:noProof/>
      <w:color w:val="000000" w:themeColor="text1"/>
      <w:szCs w:val="22"/>
      <w:lang w:val="en-US"/>
    </w:rPr>
  </w:style>
  <w:style w:type="character" w:customStyle="1" w:styleId="CitaCar">
    <w:name w:val="Cita Car"/>
    <w:basedOn w:val="Fuentedeprrafopredeter"/>
    <w:link w:val="Cita"/>
    <w:uiPriority w:val="29"/>
    <w:rsid w:val="00D329EC"/>
    <w:rPr>
      <w:rFonts w:asciiTheme="minorHAnsi" w:eastAsiaTheme="minorEastAsia" w:hAnsiTheme="minorHAnsi" w:cstheme="minorBidi"/>
      <w:i/>
      <w:iCs/>
      <w:noProof/>
      <w:color w:val="000000" w:themeColor="text1"/>
      <w:sz w:val="22"/>
      <w:szCs w:val="22"/>
      <w:lang w:val="en-US" w:eastAsia="en-US"/>
    </w:rPr>
  </w:style>
  <w:style w:type="character" w:styleId="Referenciaintensa">
    <w:name w:val="Intense Reference"/>
    <w:basedOn w:val="Fuentedeprrafopredeter"/>
    <w:uiPriority w:val="32"/>
    <w:qFormat/>
    <w:rsid w:val="00D329EC"/>
    <w:rPr>
      <w:b/>
      <w:bCs/>
      <w:smallCaps/>
      <w:u w:val="single"/>
    </w:rPr>
  </w:style>
  <w:style w:type="table" w:customStyle="1" w:styleId="Tablanormal11">
    <w:name w:val="Tabla normal 11"/>
    <w:basedOn w:val="Tablanormal"/>
    <w:uiPriority w:val="41"/>
    <w:rsid w:val="00D329EC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tulodellibro">
    <w:name w:val="Book Title"/>
    <w:basedOn w:val="Fuentedeprrafopredeter"/>
    <w:uiPriority w:val="33"/>
    <w:qFormat/>
    <w:rsid w:val="00D329EC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D329EC"/>
    <w:pPr>
      <w:keepNext/>
      <w:keepLines/>
      <w:pageBreakBefore w:val="0"/>
      <w:pBdr>
        <w:bottom w:val="single" w:sz="4" w:space="1" w:color="595959" w:themeColor="text1" w:themeTint="A6"/>
      </w:pBdr>
      <w:spacing w:before="360" w:after="16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caps w:val="0"/>
      <w:smallCaps/>
      <w:noProof/>
      <w:color w:val="000000" w:themeColor="text1"/>
      <w:szCs w:val="36"/>
      <w:lang w:val="en-US"/>
    </w:rPr>
  </w:style>
  <w:style w:type="paragraph" w:customStyle="1" w:styleId="Code">
    <w:name w:val="Code"/>
    <w:basedOn w:val="ProgrammeEvidence"/>
    <w:next w:val="ParagrapheTexte"/>
    <w:link w:val="CodeChar"/>
    <w:qFormat/>
    <w:rsid w:val="00D329EC"/>
    <w:rPr>
      <w:rFonts w:ascii="Consolas" w:hAnsi="Consolas"/>
      <w:b w:val="0"/>
      <w:noProof w:val="0"/>
      <w:szCs w:val="18"/>
    </w:rPr>
  </w:style>
  <w:style w:type="numbering" w:customStyle="1" w:styleId="LFO2">
    <w:name w:val="LFO2"/>
    <w:basedOn w:val="Sinlista"/>
    <w:rsid w:val="00D329EC"/>
    <w:pPr>
      <w:numPr>
        <w:numId w:val="42"/>
      </w:numPr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D329EC"/>
    <w:rPr>
      <w:rFonts w:ascii="Calibri" w:eastAsia="平成明朝" w:hAnsi="Calibri"/>
      <w:sz w:val="22"/>
      <w:szCs w:val="18"/>
      <w:lang w:eastAsia="en-US"/>
    </w:rPr>
  </w:style>
  <w:style w:type="character" w:customStyle="1" w:styleId="CodeChar">
    <w:name w:val="Code Char"/>
    <w:basedOn w:val="PrrafodelistaCar"/>
    <w:link w:val="Code"/>
    <w:rsid w:val="00D329EC"/>
    <w:rPr>
      <w:rFonts w:ascii="Consolas" w:eastAsiaTheme="minorEastAsia" w:hAnsi="Consolas" w:cs="Courier New"/>
      <w:color w:val="000000"/>
      <w:sz w:val="16"/>
      <w:szCs w:val="18"/>
      <w:lang w:val="en-US" w:eastAsia="en-US"/>
    </w:rPr>
  </w:style>
  <w:style w:type="paragraph" w:customStyle="1" w:styleId="InlineCode">
    <w:name w:val="Inline Code"/>
    <w:basedOn w:val="Code"/>
    <w:next w:val="Normal"/>
    <w:link w:val="InlineCodeChar"/>
    <w:autoRedefine/>
    <w:rsid w:val="00D329E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/>
    </w:pPr>
  </w:style>
  <w:style w:type="character" w:customStyle="1" w:styleId="InlineCodeChar">
    <w:name w:val="Inline Code Char"/>
    <w:basedOn w:val="CodeChar"/>
    <w:link w:val="InlineCode"/>
    <w:rsid w:val="00D329EC"/>
    <w:rPr>
      <w:rFonts w:ascii="Consolas" w:eastAsiaTheme="minorEastAsia" w:hAnsi="Consolas" w:cs="Courier New"/>
      <w:color w:val="000000"/>
      <w:sz w:val="16"/>
      <w:szCs w:val="18"/>
      <w:lang w:val="en-US" w:eastAsia="en-US"/>
    </w:rPr>
  </w:style>
  <w:style w:type="paragraph" w:styleId="Bibliografa">
    <w:name w:val="Bibliography"/>
    <w:basedOn w:val="Normal"/>
    <w:next w:val="Normal"/>
    <w:uiPriority w:val="37"/>
    <w:unhideWhenUsed/>
    <w:rsid w:val="00D329EC"/>
    <w:pPr>
      <w:spacing w:before="0" w:after="160" w:line="259" w:lineRule="auto"/>
      <w:jc w:val="left"/>
    </w:pPr>
    <w:rPr>
      <w:rFonts w:asciiTheme="minorHAnsi" w:eastAsiaTheme="minorEastAsia" w:hAnsiTheme="minorHAnsi" w:cstheme="minorBidi"/>
      <w:noProof/>
      <w:szCs w:val="22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D329EC"/>
    <w:rPr>
      <w:color w:val="808080"/>
    </w:rPr>
  </w:style>
  <w:style w:type="paragraph" w:customStyle="1" w:styleId="Monospace">
    <w:name w:val="Monospace"/>
    <w:basedOn w:val="Textosinformato"/>
    <w:link w:val="MonospaceChar"/>
    <w:qFormat/>
    <w:rsid w:val="00D329EC"/>
    <w:rPr>
      <w:kern w:val="2"/>
      <w:sz w:val="22"/>
      <w:szCs w:val="18"/>
      <w14:ligatures w14:val="standard"/>
    </w:rPr>
  </w:style>
  <w:style w:type="paragraph" w:styleId="Textodebloque">
    <w:name w:val="Block Text"/>
    <w:basedOn w:val="Normal"/>
    <w:uiPriority w:val="99"/>
    <w:semiHidden/>
    <w:unhideWhenUsed/>
    <w:rsid w:val="00D329EC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spacing w:before="0" w:after="160" w:line="259" w:lineRule="auto"/>
      <w:ind w:left="1152" w:right="1152"/>
      <w:jc w:val="left"/>
    </w:pPr>
    <w:rPr>
      <w:rFonts w:asciiTheme="minorHAnsi" w:eastAsiaTheme="minorEastAsia" w:hAnsiTheme="minorHAnsi" w:cstheme="minorBidi"/>
      <w:i/>
      <w:iCs/>
      <w:noProof/>
      <w:color w:val="5B9BD5" w:themeColor="accent1"/>
      <w:szCs w:val="22"/>
      <w:lang w:val="en-US"/>
    </w:rPr>
  </w:style>
  <w:style w:type="character" w:customStyle="1" w:styleId="MonospaceChar">
    <w:name w:val="Monospace Char"/>
    <w:basedOn w:val="PrrafodelistaCar"/>
    <w:link w:val="Monospace"/>
    <w:rsid w:val="00D329EC"/>
    <w:rPr>
      <w:rFonts w:ascii="Consolas" w:eastAsiaTheme="minorEastAsia" w:hAnsi="Consolas" w:cs="Consolas"/>
      <w:noProof/>
      <w:kern w:val="2"/>
      <w:sz w:val="22"/>
      <w:szCs w:val="18"/>
      <w:lang w:val="en-US" w:eastAsia="en-US"/>
      <w14:ligatures w14:val="standard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329EC"/>
    <w:pPr>
      <w:spacing w:before="0" w:after="0"/>
      <w:jc w:val="left"/>
    </w:pPr>
    <w:rPr>
      <w:rFonts w:ascii="Consolas" w:eastAsiaTheme="minorEastAsia" w:hAnsi="Consolas" w:cs="Consolas"/>
      <w:noProof/>
      <w:sz w:val="21"/>
      <w:szCs w:val="21"/>
      <w:lang w:val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329EC"/>
    <w:rPr>
      <w:rFonts w:ascii="Consolas" w:eastAsiaTheme="minorEastAsia" w:hAnsi="Consolas" w:cs="Consolas"/>
      <w:noProof/>
      <w:sz w:val="21"/>
      <w:szCs w:val="21"/>
      <w:lang w:val="en-U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329EC"/>
    <w:pPr>
      <w:spacing w:before="0" w:after="120" w:line="259" w:lineRule="auto"/>
      <w:jc w:val="left"/>
    </w:pPr>
    <w:rPr>
      <w:rFonts w:asciiTheme="minorHAnsi" w:eastAsiaTheme="minorEastAsia" w:hAnsiTheme="minorHAnsi" w:cstheme="minorBidi"/>
      <w:noProof/>
      <w:szCs w:val="22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329EC"/>
    <w:rPr>
      <w:rFonts w:asciiTheme="minorHAnsi" w:eastAsiaTheme="minorEastAsia" w:hAnsiTheme="minorHAnsi" w:cstheme="minorBidi"/>
      <w:noProof/>
      <w:sz w:val="22"/>
      <w:szCs w:val="22"/>
      <w:lang w:val="en-US" w:eastAsia="en-US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D329EC"/>
    <w:pPr>
      <w:spacing w:before="0" w:after="120" w:line="480" w:lineRule="auto"/>
      <w:jc w:val="left"/>
    </w:pPr>
    <w:rPr>
      <w:rFonts w:asciiTheme="minorHAnsi" w:eastAsiaTheme="minorEastAsia" w:hAnsiTheme="minorHAnsi" w:cstheme="minorBidi"/>
      <w:noProof/>
      <w:szCs w:val="22"/>
      <w:lang w:val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D329EC"/>
    <w:rPr>
      <w:rFonts w:asciiTheme="minorHAnsi" w:eastAsiaTheme="minorEastAsia" w:hAnsiTheme="minorHAnsi" w:cstheme="minorBidi"/>
      <w:noProof/>
      <w:sz w:val="22"/>
      <w:szCs w:val="22"/>
      <w:lang w:val="en-US" w:eastAsia="en-US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329EC"/>
    <w:pPr>
      <w:spacing w:before="0" w:after="120" w:line="259" w:lineRule="auto"/>
      <w:jc w:val="left"/>
    </w:pPr>
    <w:rPr>
      <w:rFonts w:asciiTheme="minorHAnsi" w:eastAsiaTheme="minorEastAsia" w:hAnsiTheme="minorHAnsi" w:cstheme="minorBidi"/>
      <w:noProof/>
      <w:sz w:val="16"/>
      <w:szCs w:val="16"/>
      <w:lang w:val="en-U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329EC"/>
    <w:rPr>
      <w:rFonts w:asciiTheme="minorHAnsi" w:eastAsiaTheme="minorEastAsia" w:hAnsiTheme="minorHAnsi" w:cstheme="minorBidi"/>
      <w:noProof/>
      <w:sz w:val="16"/>
      <w:szCs w:val="16"/>
      <w:lang w:val="en-US" w:eastAsia="en-U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D329EC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D329EC"/>
    <w:rPr>
      <w:rFonts w:asciiTheme="minorHAnsi" w:eastAsiaTheme="minorEastAsia" w:hAnsiTheme="minorHAnsi" w:cstheme="minorBidi"/>
      <w:noProof/>
      <w:sz w:val="22"/>
      <w:szCs w:val="22"/>
      <w:lang w:val="en-US" w:eastAsia="en-U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329EC"/>
    <w:pPr>
      <w:spacing w:before="0" w:after="120" w:line="259" w:lineRule="auto"/>
      <w:ind w:left="360"/>
      <w:jc w:val="left"/>
    </w:pPr>
    <w:rPr>
      <w:rFonts w:asciiTheme="minorHAnsi" w:eastAsiaTheme="minorEastAsia" w:hAnsiTheme="minorHAnsi" w:cstheme="minorBidi"/>
      <w:noProof/>
      <w:szCs w:val="22"/>
      <w:lang w:val="en-U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329EC"/>
    <w:rPr>
      <w:rFonts w:asciiTheme="minorHAnsi" w:eastAsiaTheme="minorEastAsia" w:hAnsiTheme="minorHAnsi" w:cstheme="minorBidi"/>
      <w:noProof/>
      <w:sz w:val="22"/>
      <w:szCs w:val="22"/>
      <w:lang w:val="en-US"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D329EC"/>
    <w:pPr>
      <w:spacing w:after="1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D329EC"/>
    <w:rPr>
      <w:rFonts w:asciiTheme="minorHAnsi" w:eastAsiaTheme="minorEastAsia" w:hAnsiTheme="minorHAnsi" w:cstheme="minorBidi"/>
      <w:noProof/>
      <w:sz w:val="22"/>
      <w:szCs w:val="22"/>
      <w:lang w:val="en-US" w:eastAsia="en-US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D329EC"/>
    <w:pPr>
      <w:spacing w:before="0" w:after="120" w:line="480" w:lineRule="auto"/>
      <w:ind w:left="360"/>
      <w:jc w:val="left"/>
    </w:pPr>
    <w:rPr>
      <w:rFonts w:asciiTheme="minorHAnsi" w:eastAsiaTheme="minorEastAsia" w:hAnsiTheme="minorHAnsi" w:cstheme="minorBidi"/>
      <w:noProof/>
      <w:szCs w:val="22"/>
      <w:lang w:val="en-US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D329EC"/>
    <w:rPr>
      <w:rFonts w:asciiTheme="minorHAnsi" w:eastAsiaTheme="minorEastAsia" w:hAnsiTheme="minorHAnsi" w:cstheme="minorBidi"/>
      <w:noProof/>
      <w:sz w:val="22"/>
      <w:szCs w:val="22"/>
      <w:lang w:val="en-US" w:eastAsia="en-US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329EC"/>
    <w:pPr>
      <w:spacing w:before="0" w:after="120" w:line="259" w:lineRule="auto"/>
      <w:ind w:left="360"/>
      <w:jc w:val="left"/>
    </w:pPr>
    <w:rPr>
      <w:rFonts w:asciiTheme="minorHAnsi" w:eastAsiaTheme="minorEastAsia" w:hAnsiTheme="minorHAnsi" w:cstheme="minorBidi"/>
      <w:noProof/>
      <w:sz w:val="16"/>
      <w:szCs w:val="16"/>
      <w:lang w:val="en-US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329EC"/>
    <w:rPr>
      <w:rFonts w:asciiTheme="minorHAnsi" w:eastAsiaTheme="minorEastAsia" w:hAnsiTheme="minorHAnsi" w:cstheme="minorBidi"/>
      <w:noProof/>
      <w:sz w:val="16"/>
      <w:szCs w:val="16"/>
      <w:lang w:val="en-US" w:eastAsia="en-US"/>
    </w:rPr>
  </w:style>
  <w:style w:type="paragraph" w:styleId="Cierre">
    <w:name w:val="Closing"/>
    <w:basedOn w:val="Normal"/>
    <w:link w:val="CierreCar"/>
    <w:uiPriority w:val="99"/>
    <w:semiHidden/>
    <w:unhideWhenUsed/>
    <w:rsid w:val="00D329EC"/>
    <w:pPr>
      <w:spacing w:before="0" w:after="0"/>
      <w:ind w:left="4320"/>
      <w:jc w:val="left"/>
    </w:pPr>
    <w:rPr>
      <w:rFonts w:asciiTheme="minorHAnsi" w:eastAsiaTheme="minorEastAsia" w:hAnsiTheme="minorHAnsi" w:cstheme="minorBidi"/>
      <w:noProof/>
      <w:szCs w:val="22"/>
      <w:lang w:val="en-US"/>
    </w:rPr>
  </w:style>
  <w:style w:type="character" w:customStyle="1" w:styleId="CierreCar">
    <w:name w:val="Cierre Car"/>
    <w:basedOn w:val="Fuentedeprrafopredeter"/>
    <w:link w:val="Cierre"/>
    <w:uiPriority w:val="99"/>
    <w:semiHidden/>
    <w:rsid w:val="00D329EC"/>
    <w:rPr>
      <w:rFonts w:asciiTheme="minorHAnsi" w:eastAsiaTheme="minorEastAsia" w:hAnsiTheme="minorHAnsi" w:cstheme="minorBidi"/>
      <w:noProof/>
      <w:sz w:val="22"/>
      <w:szCs w:val="22"/>
      <w:lang w:val="en-US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329EC"/>
    <w:rPr>
      <w:rFonts w:ascii="Calibri" w:eastAsia="MS Mincho" w:hAnsi="Calibri"/>
      <w:b/>
      <w:bCs/>
      <w:sz w:val="22"/>
      <w:szCs w:val="18"/>
      <w:lang w:val="en-GB" w:eastAsia="fr-FR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D329EC"/>
    <w:pPr>
      <w:spacing w:before="0" w:after="160" w:line="259" w:lineRule="auto"/>
      <w:jc w:val="left"/>
    </w:pPr>
    <w:rPr>
      <w:rFonts w:asciiTheme="minorHAnsi" w:eastAsiaTheme="minorEastAsia" w:hAnsiTheme="minorHAnsi" w:cstheme="minorBidi"/>
      <w:noProof/>
      <w:szCs w:val="22"/>
      <w:lang w:val="en-US"/>
    </w:rPr>
  </w:style>
  <w:style w:type="character" w:customStyle="1" w:styleId="FechaCar">
    <w:name w:val="Fecha Car"/>
    <w:basedOn w:val="Fuentedeprrafopredeter"/>
    <w:link w:val="Fecha"/>
    <w:uiPriority w:val="99"/>
    <w:semiHidden/>
    <w:rsid w:val="00D329EC"/>
    <w:rPr>
      <w:rFonts w:asciiTheme="minorHAnsi" w:eastAsiaTheme="minorEastAsia" w:hAnsiTheme="minorHAnsi" w:cstheme="minorBidi"/>
      <w:noProof/>
      <w:sz w:val="22"/>
      <w:szCs w:val="22"/>
      <w:lang w:val="en-US" w:eastAsia="en-US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329EC"/>
    <w:rPr>
      <w:rFonts w:ascii="Tahoma" w:eastAsia="平成明朝" w:hAnsi="Tahoma"/>
      <w:sz w:val="22"/>
      <w:szCs w:val="18"/>
      <w:shd w:val="clear" w:color="auto" w:fill="000080"/>
      <w:lang w:eastAsia="en-US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D329EC"/>
    <w:pPr>
      <w:spacing w:before="0" w:after="0"/>
      <w:jc w:val="left"/>
    </w:pPr>
    <w:rPr>
      <w:rFonts w:asciiTheme="minorHAnsi" w:eastAsiaTheme="minorEastAsia" w:hAnsiTheme="minorHAnsi" w:cstheme="minorBidi"/>
      <w:noProof/>
      <w:szCs w:val="22"/>
      <w:lang w:val="en-US"/>
    </w:r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D329EC"/>
    <w:rPr>
      <w:rFonts w:asciiTheme="minorHAnsi" w:eastAsiaTheme="minorEastAsia" w:hAnsiTheme="minorHAnsi" w:cstheme="minorBidi"/>
      <w:noProof/>
      <w:sz w:val="22"/>
      <w:szCs w:val="22"/>
      <w:lang w:val="en-US" w:eastAsia="en-US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329EC"/>
    <w:rPr>
      <w:rFonts w:ascii="Calibri" w:eastAsia="平成明朝" w:hAnsi="Calibri"/>
      <w:sz w:val="22"/>
      <w:szCs w:val="18"/>
      <w:lang w:eastAsia="en-US"/>
    </w:rPr>
  </w:style>
  <w:style w:type="paragraph" w:styleId="Direccinsobre">
    <w:name w:val="envelope address"/>
    <w:basedOn w:val="Normal"/>
    <w:uiPriority w:val="99"/>
    <w:semiHidden/>
    <w:unhideWhenUsed/>
    <w:rsid w:val="00D329EC"/>
    <w:pPr>
      <w:framePr w:w="7920" w:h="1980" w:hRule="exact" w:hSpace="180" w:wrap="auto" w:hAnchor="page" w:xAlign="center" w:yAlign="bottom"/>
      <w:spacing w:before="0" w:after="0"/>
      <w:ind w:left="2880"/>
      <w:jc w:val="left"/>
    </w:pPr>
    <w:rPr>
      <w:rFonts w:asciiTheme="majorHAnsi" w:eastAsiaTheme="majorEastAsia" w:hAnsiTheme="majorHAnsi" w:cstheme="majorBidi"/>
      <w:noProof/>
      <w:sz w:val="24"/>
      <w:szCs w:val="24"/>
      <w:lang w:val="en-US"/>
    </w:rPr>
  </w:style>
  <w:style w:type="paragraph" w:styleId="Remitedesobre">
    <w:name w:val="envelope return"/>
    <w:basedOn w:val="Normal"/>
    <w:uiPriority w:val="99"/>
    <w:semiHidden/>
    <w:unhideWhenUsed/>
    <w:rsid w:val="00D329EC"/>
    <w:pPr>
      <w:spacing w:before="0" w:after="0"/>
      <w:jc w:val="left"/>
    </w:pPr>
    <w:rPr>
      <w:rFonts w:asciiTheme="majorHAnsi" w:eastAsiaTheme="majorEastAsia" w:hAnsiTheme="majorHAnsi" w:cstheme="majorBidi"/>
      <w:noProof/>
      <w:sz w:val="20"/>
      <w:szCs w:val="20"/>
      <w:lang w:val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329EC"/>
    <w:rPr>
      <w:rFonts w:ascii="Calibri" w:eastAsia="平成明朝" w:hAnsi="Calibri"/>
      <w:sz w:val="22"/>
      <w:szCs w:val="18"/>
      <w:lang w:eastAsia="en-US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D329EC"/>
    <w:pPr>
      <w:spacing w:before="0" w:after="0"/>
      <w:jc w:val="left"/>
    </w:pPr>
    <w:rPr>
      <w:rFonts w:asciiTheme="minorHAnsi" w:eastAsiaTheme="minorEastAsia" w:hAnsiTheme="minorHAnsi" w:cstheme="minorBidi"/>
      <w:i/>
      <w:iCs/>
      <w:noProof/>
      <w:szCs w:val="22"/>
      <w:lang w:val="en-US"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D329EC"/>
    <w:rPr>
      <w:rFonts w:asciiTheme="minorHAnsi" w:eastAsiaTheme="minorEastAsia" w:hAnsiTheme="minorHAnsi" w:cstheme="minorBidi"/>
      <w:i/>
      <w:iCs/>
      <w:noProof/>
      <w:sz w:val="22"/>
      <w:szCs w:val="22"/>
      <w:lang w:val="en-US" w:eastAsia="en-U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D329EC"/>
    <w:pPr>
      <w:spacing w:before="0" w:after="0"/>
      <w:ind w:left="220" w:hanging="220"/>
      <w:jc w:val="left"/>
    </w:pPr>
    <w:rPr>
      <w:rFonts w:asciiTheme="minorHAnsi" w:eastAsiaTheme="minorEastAsia" w:hAnsiTheme="minorHAnsi" w:cstheme="minorBidi"/>
      <w:noProof/>
      <w:szCs w:val="22"/>
      <w:lang w:val="en-US"/>
    </w:rPr>
  </w:style>
  <w:style w:type="paragraph" w:styleId="ndice2">
    <w:name w:val="index 2"/>
    <w:basedOn w:val="Normal"/>
    <w:next w:val="Normal"/>
    <w:autoRedefine/>
    <w:uiPriority w:val="99"/>
    <w:semiHidden/>
    <w:unhideWhenUsed/>
    <w:rsid w:val="00D329EC"/>
    <w:pPr>
      <w:spacing w:before="0" w:after="0"/>
      <w:ind w:left="440" w:hanging="220"/>
      <w:jc w:val="left"/>
    </w:pPr>
    <w:rPr>
      <w:rFonts w:asciiTheme="minorHAnsi" w:eastAsiaTheme="minorEastAsia" w:hAnsiTheme="minorHAnsi" w:cstheme="minorBidi"/>
      <w:noProof/>
      <w:szCs w:val="22"/>
      <w:lang w:val="en-US"/>
    </w:rPr>
  </w:style>
  <w:style w:type="paragraph" w:styleId="ndice3">
    <w:name w:val="index 3"/>
    <w:basedOn w:val="Normal"/>
    <w:next w:val="Normal"/>
    <w:autoRedefine/>
    <w:uiPriority w:val="99"/>
    <w:semiHidden/>
    <w:unhideWhenUsed/>
    <w:rsid w:val="00D329EC"/>
    <w:pPr>
      <w:spacing w:before="0" w:after="0"/>
      <w:ind w:left="660" w:hanging="220"/>
      <w:jc w:val="left"/>
    </w:pPr>
    <w:rPr>
      <w:rFonts w:asciiTheme="minorHAnsi" w:eastAsiaTheme="minorEastAsia" w:hAnsiTheme="minorHAnsi" w:cstheme="minorBidi"/>
      <w:noProof/>
      <w:szCs w:val="22"/>
      <w:lang w:val="en-US"/>
    </w:rPr>
  </w:style>
  <w:style w:type="paragraph" w:styleId="ndice4">
    <w:name w:val="index 4"/>
    <w:basedOn w:val="Normal"/>
    <w:next w:val="Normal"/>
    <w:autoRedefine/>
    <w:uiPriority w:val="99"/>
    <w:semiHidden/>
    <w:unhideWhenUsed/>
    <w:rsid w:val="00D329EC"/>
    <w:pPr>
      <w:spacing w:before="0" w:after="0"/>
      <w:ind w:left="880" w:hanging="220"/>
      <w:jc w:val="left"/>
    </w:pPr>
    <w:rPr>
      <w:rFonts w:asciiTheme="minorHAnsi" w:eastAsiaTheme="minorEastAsia" w:hAnsiTheme="minorHAnsi" w:cstheme="minorBidi"/>
      <w:noProof/>
      <w:szCs w:val="22"/>
      <w:lang w:val="en-US"/>
    </w:rPr>
  </w:style>
  <w:style w:type="paragraph" w:styleId="ndice5">
    <w:name w:val="index 5"/>
    <w:basedOn w:val="Normal"/>
    <w:next w:val="Normal"/>
    <w:autoRedefine/>
    <w:uiPriority w:val="99"/>
    <w:semiHidden/>
    <w:unhideWhenUsed/>
    <w:rsid w:val="00D329EC"/>
    <w:pPr>
      <w:spacing w:before="0" w:after="0"/>
      <w:ind w:left="1100" w:hanging="220"/>
      <w:jc w:val="left"/>
    </w:pPr>
    <w:rPr>
      <w:rFonts w:asciiTheme="minorHAnsi" w:eastAsiaTheme="minorEastAsia" w:hAnsiTheme="minorHAnsi" w:cstheme="minorBidi"/>
      <w:noProof/>
      <w:szCs w:val="22"/>
      <w:lang w:val="en-US"/>
    </w:rPr>
  </w:style>
  <w:style w:type="paragraph" w:styleId="ndice6">
    <w:name w:val="index 6"/>
    <w:basedOn w:val="Normal"/>
    <w:next w:val="Normal"/>
    <w:autoRedefine/>
    <w:uiPriority w:val="99"/>
    <w:semiHidden/>
    <w:unhideWhenUsed/>
    <w:rsid w:val="00D329EC"/>
    <w:pPr>
      <w:spacing w:before="0" w:after="0"/>
      <w:ind w:left="1320" w:hanging="220"/>
      <w:jc w:val="left"/>
    </w:pPr>
    <w:rPr>
      <w:rFonts w:asciiTheme="minorHAnsi" w:eastAsiaTheme="minorEastAsia" w:hAnsiTheme="minorHAnsi" w:cstheme="minorBidi"/>
      <w:noProof/>
      <w:szCs w:val="22"/>
      <w:lang w:val="en-US"/>
    </w:rPr>
  </w:style>
  <w:style w:type="paragraph" w:styleId="ndice7">
    <w:name w:val="index 7"/>
    <w:basedOn w:val="Normal"/>
    <w:next w:val="Normal"/>
    <w:autoRedefine/>
    <w:uiPriority w:val="99"/>
    <w:semiHidden/>
    <w:unhideWhenUsed/>
    <w:rsid w:val="00D329EC"/>
    <w:pPr>
      <w:spacing w:before="0" w:after="0"/>
      <w:ind w:left="1540" w:hanging="220"/>
      <w:jc w:val="left"/>
    </w:pPr>
    <w:rPr>
      <w:rFonts w:asciiTheme="minorHAnsi" w:eastAsiaTheme="minorEastAsia" w:hAnsiTheme="minorHAnsi" w:cstheme="minorBidi"/>
      <w:noProof/>
      <w:szCs w:val="22"/>
      <w:lang w:val="en-US"/>
    </w:rPr>
  </w:style>
  <w:style w:type="paragraph" w:styleId="ndice8">
    <w:name w:val="index 8"/>
    <w:basedOn w:val="Normal"/>
    <w:next w:val="Normal"/>
    <w:autoRedefine/>
    <w:uiPriority w:val="99"/>
    <w:semiHidden/>
    <w:unhideWhenUsed/>
    <w:rsid w:val="00D329EC"/>
    <w:pPr>
      <w:spacing w:before="0" w:after="0"/>
      <w:ind w:left="1760" w:hanging="220"/>
      <w:jc w:val="left"/>
    </w:pPr>
    <w:rPr>
      <w:rFonts w:asciiTheme="minorHAnsi" w:eastAsiaTheme="minorEastAsia" w:hAnsiTheme="minorHAnsi" w:cstheme="minorBidi"/>
      <w:noProof/>
      <w:szCs w:val="22"/>
      <w:lang w:val="en-US"/>
    </w:rPr>
  </w:style>
  <w:style w:type="paragraph" w:styleId="ndice9">
    <w:name w:val="index 9"/>
    <w:basedOn w:val="Normal"/>
    <w:next w:val="Normal"/>
    <w:autoRedefine/>
    <w:uiPriority w:val="99"/>
    <w:semiHidden/>
    <w:unhideWhenUsed/>
    <w:rsid w:val="00D329EC"/>
    <w:pPr>
      <w:spacing w:before="0" w:after="0"/>
      <w:ind w:left="1980" w:hanging="220"/>
      <w:jc w:val="left"/>
    </w:pPr>
    <w:rPr>
      <w:rFonts w:asciiTheme="minorHAnsi" w:eastAsiaTheme="minorEastAsia" w:hAnsiTheme="minorHAnsi" w:cstheme="minorBidi"/>
      <w:noProof/>
      <w:szCs w:val="22"/>
      <w:lang w:val="en-US"/>
    </w:rPr>
  </w:style>
  <w:style w:type="paragraph" w:styleId="Ttulodendice">
    <w:name w:val="index heading"/>
    <w:basedOn w:val="Normal"/>
    <w:next w:val="ndice1"/>
    <w:uiPriority w:val="99"/>
    <w:semiHidden/>
    <w:unhideWhenUsed/>
    <w:rsid w:val="00D329EC"/>
    <w:pPr>
      <w:spacing w:before="0" w:after="160" w:line="259" w:lineRule="auto"/>
      <w:jc w:val="left"/>
    </w:pPr>
    <w:rPr>
      <w:rFonts w:asciiTheme="majorHAnsi" w:eastAsiaTheme="majorEastAsia" w:hAnsiTheme="majorHAnsi" w:cstheme="majorBidi"/>
      <w:b/>
      <w:bCs/>
      <w:noProof/>
      <w:szCs w:val="22"/>
      <w:lang w:val="en-US"/>
    </w:rPr>
  </w:style>
  <w:style w:type="paragraph" w:styleId="Lista2">
    <w:name w:val="List 2"/>
    <w:basedOn w:val="Normal"/>
    <w:uiPriority w:val="99"/>
    <w:semiHidden/>
    <w:unhideWhenUsed/>
    <w:rsid w:val="00D329EC"/>
    <w:pPr>
      <w:spacing w:before="0" w:after="160" w:line="259" w:lineRule="auto"/>
      <w:ind w:left="720" w:hanging="360"/>
      <w:contextualSpacing/>
      <w:jc w:val="left"/>
    </w:pPr>
    <w:rPr>
      <w:rFonts w:asciiTheme="minorHAnsi" w:eastAsiaTheme="minorEastAsia" w:hAnsiTheme="minorHAnsi" w:cstheme="minorBidi"/>
      <w:noProof/>
      <w:szCs w:val="22"/>
      <w:lang w:val="en-US"/>
    </w:rPr>
  </w:style>
  <w:style w:type="paragraph" w:styleId="Lista3">
    <w:name w:val="List 3"/>
    <w:basedOn w:val="Normal"/>
    <w:uiPriority w:val="99"/>
    <w:semiHidden/>
    <w:unhideWhenUsed/>
    <w:rsid w:val="00D329EC"/>
    <w:pPr>
      <w:spacing w:before="0" w:after="160" w:line="259" w:lineRule="auto"/>
      <w:ind w:left="1080" w:hanging="360"/>
      <w:contextualSpacing/>
      <w:jc w:val="left"/>
    </w:pPr>
    <w:rPr>
      <w:rFonts w:asciiTheme="minorHAnsi" w:eastAsiaTheme="minorEastAsia" w:hAnsiTheme="minorHAnsi" w:cstheme="minorBidi"/>
      <w:noProof/>
      <w:szCs w:val="22"/>
      <w:lang w:val="en-US"/>
    </w:rPr>
  </w:style>
  <w:style w:type="paragraph" w:styleId="Lista4">
    <w:name w:val="List 4"/>
    <w:basedOn w:val="Normal"/>
    <w:uiPriority w:val="99"/>
    <w:semiHidden/>
    <w:unhideWhenUsed/>
    <w:rsid w:val="00D329EC"/>
    <w:pPr>
      <w:spacing w:before="0" w:after="160" w:line="259" w:lineRule="auto"/>
      <w:ind w:left="1440" w:hanging="360"/>
      <w:contextualSpacing/>
      <w:jc w:val="left"/>
    </w:pPr>
    <w:rPr>
      <w:rFonts w:asciiTheme="minorHAnsi" w:eastAsiaTheme="minorEastAsia" w:hAnsiTheme="minorHAnsi" w:cstheme="minorBidi"/>
      <w:noProof/>
      <w:szCs w:val="22"/>
      <w:lang w:val="en-US"/>
    </w:rPr>
  </w:style>
  <w:style w:type="paragraph" w:styleId="Lista5">
    <w:name w:val="List 5"/>
    <w:basedOn w:val="Normal"/>
    <w:uiPriority w:val="99"/>
    <w:semiHidden/>
    <w:unhideWhenUsed/>
    <w:rsid w:val="00D329EC"/>
    <w:pPr>
      <w:spacing w:before="0" w:after="160" w:line="259" w:lineRule="auto"/>
      <w:ind w:left="1800" w:hanging="360"/>
      <w:contextualSpacing/>
      <w:jc w:val="left"/>
    </w:pPr>
    <w:rPr>
      <w:rFonts w:asciiTheme="minorHAnsi" w:eastAsiaTheme="minorEastAsia" w:hAnsiTheme="minorHAnsi" w:cstheme="minorBidi"/>
      <w:noProof/>
      <w:szCs w:val="22"/>
      <w:lang w:val="en-US"/>
    </w:rPr>
  </w:style>
  <w:style w:type="paragraph" w:styleId="Listaconvietas4">
    <w:name w:val="List Bullet 4"/>
    <w:basedOn w:val="Normal"/>
    <w:uiPriority w:val="99"/>
    <w:semiHidden/>
    <w:unhideWhenUsed/>
    <w:rsid w:val="00D329EC"/>
    <w:pPr>
      <w:numPr>
        <w:numId w:val="43"/>
      </w:numPr>
      <w:spacing w:before="0" w:after="160" w:line="259" w:lineRule="auto"/>
      <w:contextualSpacing/>
      <w:jc w:val="left"/>
    </w:pPr>
    <w:rPr>
      <w:rFonts w:asciiTheme="minorHAnsi" w:eastAsiaTheme="minorEastAsia" w:hAnsiTheme="minorHAnsi" w:cstheme="minorBidi"/>
      <w:noProof/>
      <w:szCs w:val="22"/>
      <w:lang w:val="en-US"/>
    </w:rPr>
  </w:style>
  <w:style w:type="paragraph" w:styleId="Listaconvietas5">
    <w:name w:val="List Bullet 5"/>
    <w:basedOn w:val="Normal"/>
    <w:uiPriority w:val="99"/>
    <w:semiHidden/>
    <w:unhideWhenUsed/>
    <w:rsid w:val="00D329EC"/>
    <w:pPr>
      <w:numPr>
        <w:numId w:val="44"/>
      </w:numPr>
      <w:spacing w:before="0" w:after="160" w:line="259" w:lineRule="auto"/>
      <w:contextualSpacing/>
      <w:jc w:val="left"/>
    </w:pPr>
    <w:rPr>
      <w:rFonts w:asciiTheme="minorHAnsi" w:eastAsiaTheme="minorEastAsia" w:hAnsiTheme="minorHAnsi" w:cstheme="minorBidi"/>
      <w:noProof/>
      <w:szCs w:val="22"/>
      <w:lang w:val="en-US"/>
    </w:rPr>
  </w:style>
  <w:style w:type="paragraph" w:styleId="Continuarlista3">
    <w:name w:val="List Continue 3"/>
    <w:basedOn w:val="Normal"/>
    <w:uiPriority w:val="99"/>
    <w:semiHidden/>
    <w:unhideWhenUsed/>
    <w:rsid w:val="00D329EC"/>
    <w:pPr>
      <w:spacing w:before="0" w:after="120" w:line="259" w:lineRule="auto"/>
      <w:ind w:left="1080"/>
      <w:contextualSpacing/>
      <w:jc w:val="left"/>
    </w:pPr>
    <w:rPr>
      <w:rFonts w:asciiTheme="minorHAnsi" w:eastAsiaTheme="minorEastAsia" w:hAnsiTheme="minorHAnsi" w:cstheme="minorBidi"/>
      <w:noProof/>
      <w:szCs w:val="22"/>
      <w:lang w:val="en-US"/>
    </w:rPr>
  </w:style>
  <w:style w:type="paragraph" w:styleId="Continuarlista4">
    <w:name w:val="List Continue 4"/>
    <w:basedOn w:val="Normal"/>
    <w:uiPriority w:val="99"/>
    <w:semiHidden/>
    <w:unhideWhenUsed/>
    <w:rsid w:val="00D329EC"/>
    <w:pPr>
      <w:spacing w:before="0" w:after="120" w:line="259" w:lineRule="auto"/>
      <w:ind w:left="1440"/>
      <w:contextualSpacing/>
      <w:jc w:val="left"/>
    </w:pPr>
    <w:rPr>
      <w:rFonts w:asciiTheme="minorHAnsi" w:eastAsiaTheme="minorEastAsia" w:hAnsiTheme="minorHAnsi" w:cstheme="minorBidi"/>
      <w:noProof/>
      <w:szCs w:val="22"/>
      <w:lang w:val="en-US"/>
    </w:rPr>
  </w:style>
  <w:style w:type="paragraph" w:styleId="Continuarlista5">
    <w:name w:val="List Continue 5"/>
    <w:basedOn w:val="Normal"/>
    <w:uiPriority w:val="99"/>
    <w:semiHidden/>
    <w:unhideWhenUsed/>
    <w:rsid w:val="00D329EC"/>
    <w:pPr>
      <w:spacing w:before="0" w:after="120" w:line="259" w:lineRule="auto"/>
      <w:ind w:left="1800"/>
      <w:contextualSpacing/>
      <w:jc w:val="left"/>
    </w:pPr>
    <w:rPr>
      <w:rFonts w:asciiTheme="minorHAnsi" w:eastAsiaTheme="minorEastAsia" w:hAnsiTheme="minorHAnsi" w:cstheme="minorBidi"/>
      <w:noProof/>
      <w:szCs w:val="22"/>
      <w:lang w:val="en-US"/>
    </w:rPr>
  </w:style>
  <w:style w:type="paragraph" w:styleId="Listaconnmeros3">
    <w:name w:val="List Number 3"/>
    <w:basedOn w:val="Normal"/>
    <w:uiPriority w:val="99"/>
    <w:semiHidden/>
    <w:unhideWhenUsed/>
    <w:rsid w:val="00D329EC"/>
    <w:pPr>
      <w:numPr>
        <w:numId w:val="45"/>
      </w:numPr>
      <w:spacing w:before="0" w:after="160" w:line="259" w:lineRule="auto"/>
      <w:contextualSpacing/>
      <w:jc w:val="left"/>
    </w:pPr>
    <w:rPr>
      <w:rFonts w:asciiTheme="minorHAnsi" w:eastAsiaTheme="minorEastAsia" w:hAnsiTheme="minorHAnsi" w:cstheme="minorBidi"/>
      <w:noProof/>
      <w:szCs w:val="22"/>
      <w:lang w:val="en-US"/>
    </w:rPr>
  </w:style>
  <w:style w:type="paragraph" w:styleId="Listaconnmeros4">
    <w:name w:val="List Number 4"/>
    <w:basedOn w:val="Normal"/>
    <w:uiPriority w:val="99"/>
    <w:semiHidden/>
    <w:unhideWhenUsed/>
    <w:rsid w:val="00D329EC"/>
    <w:pPr>
      <w:numPr>
        <w:numId w:val="46"/>
      </w:numPr>
      <w:spacing w:before="0" w:after="160" w:line="259" w:lineRule="auto"/>
      <w:contextualSpacing/>
      <w:jc w:val="left"/>
    </w:pPr>
    <w:rPr>
      <w:rFonts w:asciiTheme="minorHAnsi" w:eastAsiaTheme="minorEastAsia" w:hAnsiTheme="minorHAnsi" w:cstheme="minorBidi"/>
      <w:noProof/>
      <w:szCs w:val="22"/>
      <w:lang w:val="en-US"/>
    </w:rPr>
  </w:style>
  <w:style w:type="paragraph" w:styleId="Listaconnmeros5">
    <w:name w:val="List Number 5"/>
    <w:basedOn w:val="Normal"/>
    <w:uiPriority w:val="99"/>
    <w:semiHidden/>
    <w:unhideWhenUsed/>
    <w:rsid w:val="00D329EC"/>
    <w:pPr>
      <w:numPr>
        <w:numId w:val="47"/>
      </w:numPr>
      <w:spacing w:before="0" w:after="160" w:line="259" w:lineRule="auto"/>
      <w:contextualSpacing/>
      <w:jc w:val="left"/>
    </w:pPr>
    <w:rPr>
      <w:rFonts w:asciiTheme="minorHAnsi" w:eastAsiaTheme="minorEastAsia" w:hAnsiTheme="minorHAnsi" w:cstheme="minorBidi"/>
      <w:noProof/>
      <w:szCs w:val="22"/>
      <w:lang w:val="en-US"/>
    </w:rPr>
  </w:style>
  <w:style w:type="paragraph" w:styleId="Textomacro">
    <w:name w:val="macro"/>
    <w:link w:val="TextomacroCar"/>
    <w:uiPriority w:val="99"/>
    <w:semiHidden/>
    <w:unhideWhenUsed/>
    <w:rsid w:val="00D329E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59" w:lineRule="auto"/>
    </w:pPr>
    <w:rPr>
      <w:rFonts w:ascii="Consolas" w:eastAsiaTheme="minorEastAsia" w:hAnsi="Consolas" w:cs="Consolas"/>
      <w:lang w:val="en-US" w:eastAsia="en-US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329EC"/>
    <w:rPr>
      <w:rFonts w:ascii="Consolas" w:eastAsiaTheme="minorEastAsia" w:hAnsi="Consolas" w:cs="Consolas"/>
      <w:lang w:val="en-US" w:eastAsia="en-US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D329E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  <w:jc w:val="left"/>
    </w:pPr>
    <w:rPr>
      <w:rFonts w:asciiTheme="majorHAnsi" w:eastAsiaTheme="majorEastAsia" w:hAnsiTheme="majorHAnsi" w:cstheme="majorBidi"/>
      <w:noProof/>
      <w:sz w:val="24"/>
      <w:szCs w:val="24"/>
      <w:lang w:val="en-US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D329EC"/>
    <w:rPr>
      <w:rFonts w:asciiTheme="majorHAnsi" w:eastAsiaTheme="majorEastAsia" w:hAnsiTheme="majorHAnsi" w:cstheme="majorBidi"/>
      <w:noProof/>
      <w:sz w:val="24"/>
      <w:szCs w:val="24"/>
      <w:shd w:val="pct20" w:color="auto" w:fill="auto"/>
      <w:lang w:val="en-US" w:eastAsia="en-US"/>
    </w:rPr>
  </w:style>
  <w:style w:type="paragraph" w:styleId="Sangranormal">
    <w:name w:val="Normal Indent"/>
    <w:basedOn w:val="Normal"/>
    <w:uiPriority w:val="99"/>
    <w:semiHidden/>
    <w:unhideWhenUsed/>
    <w:rsid w:val="00D329EC"/>
    <w:pPr>
      <w:spacing w:before="0" w:after="160" w:line="259" w:lineRule="auto"/>
      <w:ind w:left="720"/>
      <w:jc w:val="left"/>
    </w:pPr>
    <w:rPr>
      <w:rFonts w:asciiTheme="minorHAnsi" w:eastAsiaTheme="minorEastAsia" w:hAnsiTheme="minorHAnsi" w:cstheme="minorBidi"/>
      <w:noProof/>
      <w:szCs w:val="22"/>
      <w:lang w:val="en-US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D329EC"/>
    <w:pPr>
      <w:spacing w:before="0" w:after="0"/>
      <w:jc w:val="left"/>
    </w:pPr>
    <w:rPr>
      <w:rFonts w:asciiTheme="minorHAnsi" w:eastAsiaTheme="minorEastAsia" w:hAnsiTheme="minorHAnsi" w:cstheme="minorBidi"/>
      <w:noProof/>
      <w:szCs w:val="22"/>
      <w:lang w:val="en-US"/>
    </w:r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D329EC"/>
    <w:rPr>
      <w:rFonts w:asciiTheme="minorHAnsi" w:eastAsiaTheme="minorEastAsia" w:hAnsiTheme="minorHAnsi" w:cstheme="minorBidi"/>
      <w:noProof/>
      <w:sz w:val="22"/>
      <w:szCs w:val="22"/>
      <w:lang w:val="en-US" w:eastAsia="en-US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D329EC"/>
    <w:pPr>
      <w:spacing w:before="0" w:after="160" w:line="259" w:lineRule="auto"/>
      <w:jc w:val="left"/>
    </w:pPr>
    <w:rPr>
      <w:rFonts w:asciiTheme="minorHAnsi" w:eastAsiaTheme="minorEastAsia" w:hAnsiTheme="minorHAnsi" w:cstheme="minorBidi"/>
      <w:noProof/>
      <w:szCs w:val="22"/>
      <w:lang w:val="en-US"/>
    </w:rPr>
  </w:style>
  <w:style w:type="character" w:customStyle="1" w:styleId="SaludoCar">
    <w:name w:val="Saludo Car"/>
    <w:basedOn w:val="Fuentedeprrafopredeter"/>
    <w:link w:val="Saludo"/>
    <w:uiPriority w:val="99"/>
    <w:semiHidden/>
    <w:rsid w:val="00D329EC"/>
    <w:rPr>
      <w:rFonts w:asciiTheme="minorHAnsi" w:eastAsiaTheme="minorEastAsia" w:hAnsiTheme="minorHAnsi" w:cstheme="minorBidi"/>
      <w:noProof/>
      <w:sz w:val="22"/>
      <w:szCs w:val="22"/>
      <w:lang w:val="en-US" w:eastAsia="en-US"/>
    </w:rPr>
  </w:style>
  <w:style w:type="paragraph" w:styleId="Firma">
    <w:name w:val="Signature"/>
    <w:basedOn w:val="Normal"/>
    <w:link w:val="FirmaCar"/>
    <w:uiPriority w:val="99"/>
    <w:semiHidden/>
    <w:unhideWhenUsed/>
    <w:rsid w:val="00D329EC"/>
    <w:pPr>
      <w:spacing w:before="0" w:after="0"/>
      <w:ind w:left="4320"/>
      <w:jc w:val="left"/>
    </w:pPr>
    <w:rPr>
      <w:rFonts w:asciiTheme="minorHAnsi" w:eastAsiaTheme="minorEastAsia" w:hAnsiTheme="minorHAnsi" w:cstheme="minorBidi"/>
      <w:noProof/>
      <w:szCs w:val="22"/>
      <w:lang w:val="en-US"/>
    </w:rPr>
  </w:style>
  <w:style w:type="character" w:customStyle="1" w:styleId="FirmaCar">
    <w:name w:val="Firma Car"/>
    <w:basedOn w:val="Fuentedeprrafopredeter"/>
    <w:link w:val="Firma"/>
    <w:uiPriority w:val="99"/>
    <w:semiHidden/>
    <w:rsid w:val="00D329EC"/>
    <w:rPr>
      <w:rFonts w:asciiTheme="minorHAnsi" w:eastAsiaTheme="minorEastAsia" w:hAnsiTheme="minorHAnsi" w:cstheme="minorBidi"/>
      <w:noProof/>
      <w:sz w:val="22"/>
      <w:szCs w:val="22"/>
      <w:lang w:val="en-US" w:eastAsia="en-US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D329EC"/>
    <w:pPr>
      <w:spacing w:before="0" w:after="0" w:line="259" w:lineRule="auto"/>
      <w:ind w:left="220" w:hanging="220"/>
      <w:jc w:val="left"/>
    </w:pPr>
    <w:rPr>
      <w:rFonts w:asciiTheme="minorHAnsi" w:eastAsiaTheme="minorEastAsia" w:hAnsiTheme="minorHAnsi" w:cstheme="minorBidi"/>
      <w:noProof/>
      <w:szCs w:val="22"/>
      <w:lang w:val="en-US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D329EC"/>
    <w:pPr>
      <w:spacing w:before="120" w:after="160" w:line="259" w:lineRule="auto"/>
      <w:jc w:val="left"/>
    </w:pPr>
    <w:rPr>
      <w:rFonts w:asciiTheme="majorHAnsi" w:eastAsiaTheme="majorEastAsia" w:hAnsiTheme="majorHAnsi" w:cstheme="majorBidi"/>
      <w:b/>
      <w:bCs/>
      <w:noProof/>
      <w:sz w:val="24"/>
      <w:szCs w:val="24"/>
      <w:lang w:val="en-US"/>
    </w:rPr>
  </w:style>
  <w:style w:type="table" w:customStyle="1" w:styleId="Tablanormal31">
    <w:name w:val="Tabla normal 31"/>
    <w:basedOn w:val="Tablanormal"/>
    <w:uiPriority w:val="43"/>
    <w:rsid w:val="00D329EC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decuadrcula41">
    <w:name w:val="Tabla de cuadrícula 41"/>
    <w:basedOn w:val="Tablanormal"/>
    <w:uiPriority w:val="49"/>
    <w:rsid w:val="00D329EC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apple-converted-space">
    <w:name w:val="apple-converted-space"/>
    <w:basedOn w:val="Fuentedeprrafopredeter"/>
    <w:rsid w:val="007D2B2E"/>
  </w:style>
  <w:style w:type="character" w:styleId="CdigoHTML">
    <w:name w:val="HTML Code"/>
    <w:basedOn w:val="Fuentedeprrafopredeter"/>
    <w:uiPriority w:val="99"/>
    <w:semiHidden/>
    <w:unhideWhenUsed/>
    <w:rsid w:val="008A0CB4"/>
    <w:rPr>
      <w:rFonts w:ascii="Courier New" w:eastAsia="Times New Roman" w:hAnsi="Courier New" w:cs="Courier New"/>
      <w:sz w:val="20"/>
      <w:szCs w:val="20"/>
    </w:rPr>
  </w:style>
  <w:style w:type="paragraph" w:customStyle="1" w:styleId="p">
    <w:name w:val="p"/>
    <w:basedOn w:val="Normal"/>
    <w:rsid w:val="008A0CB4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foswikiredfg">
    <w:name w:val="foswikiredfg"/>
    <w:basedOn w:val="Fuentedeprrafopredeter"/>
    <w:rsid w:val="008A0CB4"/>
  </w:style>
  <w:style w:type="character" w:customStyle="1" w:styleId="foswikibrownfg">
    <w:name w:val="foswikibrownfg"/>
    <w:basedOn w:val="Fuentedeprrafopredeter"/>
    <w:rsid w:val="00F136F1"/>
  </w:style>
  <w:style w:type="character" w:customStyle="1" w:styleId="st">
    <w:name w:val="st"/>
    <w:basedOn w:val="Fuentedeprrafopredeter"/>
    <w:rsid w:val="008D2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0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5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7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0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79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12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78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93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455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881628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104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86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6539">
          <w:marLeft w:val="547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62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9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9397">
          <w:marLeft w:val="547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464">
          <w:marLeft w:val="547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0989">
          <w:marLeft w:val="547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27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63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49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26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79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05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8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7118">
          <w:marLeft w:val="547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8591">
          <w:marLeft w:val="547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9318">
          <w:marLeft w:val="547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4815">
          <w:marLeft w:val="547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4759">
          <w:marLeft w:val="547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99531">
          <w:marLeft w:val="547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1259">
          <w:marLeft w:val="547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9917">
          <w:marLeft w:val="547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1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10682">
          <w:marLeft w:val="0"/>
          <w:marRight w:val="0"/>
          <w:marTop w:val="48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68868">
              <w:marLeft w:val="0"/>
              <w:marRight w:val="38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5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15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1794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8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kijap\Application%20Data\Microsoft\Templates\ITER%20PM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2013-04-15T00:00:00</PublishDate>
  <Abstract/>
  <CompanyAddress>EUIT Telecomunicación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Alt14</b:Tag>
    <b:SourceType>InternetSite</b:SourceType>
    <b:Guid>{5AC30A82-0075-4B50-972B-DE2B2C621219}</b:Guid>
    <b:Title>B-L072Z-LRWAN1 LoRa®/Sigfox™ Discovery kit</b:Title>
    <b:URL>https://www.st.com/en/evaluation-tools/b-l072z-lrwan1.html</b:URL>
    <b:Author>
      <b:Author>
        <b:Corporate>ST Microelectronics</b:Corporate>
      </b:Author>
    </b:Author>
    <b:BookTitle>Cyclone V Device Handbook</b:BookTitle>
    <b:City>San Jose</b:City>
    <b:Publisher>Altera Corporation</b:Publisher>
    <b:StateProvince>California</b:StateProvince>
    <b:CountryRegion>United States of America</b:CountryRegion>
    <b:Volume>III</b:Volume>
    <b:NumberVolumes>III</b:NumberVolumes>
    <b:YearAccessed>2018</b:YearAccessed>
    <b:MonthAccessed>September</b:MonthAccessed>
    <b:DayAccessed>24</b:DayAccessed>
    <b:RefOrder>1</b:RefOrder>
  </b:Source>
  <b:Source>
    <b:Tag>Sil18</b:Tag>
    <b:SourceType>InternetSite</b:SourceType>
    <b:Guid>{43CDD285-F832-478D-8308-66E21B22A798}</b:Guid>
    <b:Author>
      <b:Author>
        <b:Corporate>Silicon Labs</b:Corporate>
      </b:Author>
    </b:Author>
    <b:Title>Si7021-A20. I2C HUMIDITY AND TEMPERATURE SENSOR</b:Title>
    <b:YearAccessed>2018</b:YearAccessed>
    <b:MonthAccessed>September</b:MonthAccessed>
    <b:DayAccessed>24</b:DayAccessed>
    <b:URL>https://www.silabs.com/documents/public/data-sheets/Si7021-A20.pdf</b:URL>
    <b:RefOrder>3</b:RefOrder>
  </b:Source>
  <b:Source>
    <b:Tag>Ada18</b:Tag>
    <b:SourceType>InternetSite</b:SourceType>
    <b:Guid>{88D13BF6-73A3-4AA9-A969-7C9A898378B3}</b:Guid>
    <b:Author>
      <b:Author>
        <b:Corporate>Adafruit</b:Corporate>
      </b:Author>
    </b:Author>
    <b:Title>Adafruit Si7021 Temperature &amp; Humidity Sensor Breakout Board</b:Title>
    <b:YearAccessed>2018</b:YearAccessed>
    <b:MonthAccessed>September</b:MonthAccessed>
    <b:DayAccessed>24</b:DayAccessed>
    <b:URL>https://www.adafruit.com/product/3251</b:URL>
    <b:RefOrder>4</b:RefOrder>
  </b:Source>
  <b:Source>
    <b:Tag>Ada181</b:Tag>
    <b:SourceType>InternetSite</b:SourceType>
    <b:Guid>{B85EAE75-C3F5-477B-97F7-BAD538241EEA}</b:Guid>
    <b:Author>
      <b:Author>
        <b:Corporate>Adafruit</b:Corporate>
      </b:Author>
    </b:Author>
    <b:Title>Photo Transistor Light Sensor</b:Title>
    <b:YearAccessed>2018</b:YearAccessed>
    <b:MonthAccessed>September</b:MonthAccessed>
    <b:DayAccessed>24</b:DayAccessed>
    <b:URL>https://www.adafruit.com/product/2831</b:URL>
    <b:RefOrder>5</b:RefOrder>
  </b:Source>
  <b:Source>
    <b:Tag>Spa18</b:Tag>
    <b:SourceType>InternetSite</b:SourceType>
    <b:Guid>{3B07CC45-A503-4958-821B-5E060F020C4B}</b:Guid>
    <b:Author>
      <b:Author>
        <b:Corporate>SparkFun</b:Corporate>
      </b:Author>
    </b:Author>
    <b:Title>SparkFun Soil Moisture Sensor</b:Title>
    <b:YearAccessed>2018</b:YearAccessed>
    <b:MonthAccessed>September</b:MonthAccessed>
    <b:DayAccessed>24</b:DayAccessed>
    <b:URL>https://www.sparkfun.com/products/13322</b:URL>
    <b:RefOrder>6</b:RefOrder>
  </b:Source>
  <b:Source>
    <b:Tag>Tex18</b:Tag>
    <b:SourceType>InternetSite</b:SourceType>
    <b:Guid>{D8ACBF83-9EFC-42D5-955A-44B3192D7CA0}</b:Guid>
    <b:Author>
      <b:Author>
        <b:Corporate>Texas Advanced Optoelectronic Solutions</b:Corporate>
      </b:Author>
    </b:Author>
    <b:Title>TCS3472 COLOR LIGHT-TO-DIGITAL CONVERTER with IR FILTER</b:Title>
    <b:YearAccessed>2018</b:YearAccessed>
    <b:MonthAccessed>September</b:MonthAccessed>
    <b:DayAccessed>24</b:DayAccessed>
    <b:URL>https://cdn-shop.adafruit.com/datasheets/TCS34725.pdf</b:URL>
    <b:RefOrder>7</b:RefOrder>
  </b:Source>
  <b:Source>
    <b:Tag>Ada182</b:Tag>
    <b:SourceType>InternetSite</b:SourceType>
    <b:Guid>{2E7950CE-2572-4C81-8A30-B9CF9B9F55C6}</b:Guid>
    <b:Author>
      <b:Author>
        <b:Corporate>Adafruit</b:Corporate>
      </b:Author>
    </b:Author>
    <b:Title>RGB Color Sensor with IR filter and White LED - TCS34725</b:Title>
    <b:YearAccessed>2018</b:YearAccessed>
    <b:MonthAccessed>September</b:MonthAccessed>
    <b:DayAccessed>24</b:DayAccessed>
    <b:URL>https://www.adafruit.com/product/1334</b:URL>
    <b:RefOrder>8</b:RefOrder>
  </b:Source>
  <b:Source>
    <b:Tag>NXP18</b:Tag>
    <b:SourceType>InternetSite</b:SourceType>
    <b:Guid>{3938ABD2-852C-4082-931F-9657BA3DD965}</b:Guid>
    <b:Author>
      <b:Author>
        <b:Corporate>NXP Semiconductors</b:Corporate>
      </b:Author>
    </b:Author>
    <b:Title>MMA8451Q, 3-axis, 14-bit/8-bit digital accelerometer</b:Title>
    <b:YearAccessed>2018</b:YearAccessed>
    <b:MonthAccessed>September</b:MonthAccessed>
    <b:DayAccessed>24</b:DayAccessed>
    <b:URL>https://www.nxp.com/docs/en/data-sheet/MMA8451Q.pdf</b:URL>
    <b:RefOrder>9</b:RefOrder>
  </b:Source>
  <b:Source>
    <b:Tag>Ada183</b:Tag>
    <b:SourceType>InternetSite</b:SourceType>
    <b:Guid>{F5AEFD72-F6BC-4D3D-B262-523C128DC452}</b:Guid>
    <b:Author>
      <b:Author>
        <b:Corporate>Adafruit</b:Corporate>
      </b:Author>
    </b:Author>
    <b:Title>Adafruit Triple-Axis Accelerometer - ±2/4/8g @ 14-bit - MMA8451</b:Title>
    <b:YearAccessed>2018</b:YearAccessed>
    <b:MonthAccessed>September</b:MonthAccessed>
    <b:DayAccessed>24</b:DayAccessed>
    <b:URL>https://www.adafruit.com/product/2019</b:URL>
    <b:RefOrder>10</b:RefOrder>
  </b:Source>
  <b:Source>
    <b:Tag>Ada184</b:Tag>
    <b:SourceType>InternetSite</b:SourceType>
    <b:Guid>{6F83AE4F-CB83-470A-9251-F1ABC9C514AC}</b:Guid>
    <b:Author>
      <b:Author>
        <b:Corporate>Adafruit</b:Corporate>
      </b:Author>
    </b:Author>
    <b:Title>Adafruit Ultimate GPS Breakout - 66 channel w/10 Hz updates - Version 3</b:Title>
    <b:YearAccessed>2018</b:YearAccessed>
    <b:MonthAccessed>September</b:MonthAccessed>
    <b:DayAccessed>24</b:DayAccessed>
    <b:URL>https://www.adafruit.com/product/746</b:URL>
    <b:RefOrder>11</b:RefOrder>
  </b:Source>
  <b:Source>
    <b:Tag>Glo18</b:Tag>
    <b:SourceType>InternetSite</b:SourceType>
    <b:Guid>{295448DB-32B7-424C-B310-AE12E99F125A}</b:Guid>
    <b:Author>
      <b:Author>
        <b:Corporate>GlobalTop Technology Inc.</b:Corporate>
      </b:Author>
    </b:Author>
    <b:Title>FGPMMOPA6H GPS Standalone Module Data Sheet</b:Title>
    <b:YearAccessed>2018</b:YearAccessed>
    <b:MonthAccessed>September</b:MonthAccessed>
    <b:DayAccessed>24</b:DayAccessed>
    <b:URL>https://cdn-shop.adafruit.com/datasheets/GlobalTop-FGPMMOPA6H-Datasheet-V0A.pdf</b:URL>
    <b:RefOrder>12</b:RefOrder>
  </b:Source>
  <b:Source>
    <b:Tag>Med18</b:Tag>
    <b:SourceType>InternetSite</b:SourceType>
    <b:Guid>{2163709A-1966-4391-AB63-5581BBED5899}</b:Guid>
    <b:Author>
      <b:Author>
        <b:Corporate>Mediatek</b:Corporate>
      </b:Author>
    </b:Author>
    <b:Title>MT3339 All-in-One GPS Datasheet</b:Title>
    <b:YearAccessed>2018</b:YearAccessed>
    <b:MonthAccessed>September</b:MonthAccessed>
    <b:DayAccessed>24</b:DayAccessed>
    <b:URL>https://s3-ap-southeast-1.amazonaws.com/mediatek-labs-imgs/downloads/51c3cf5aaee074767384ab70d4f7d602.pdf?response-content-disposition=inline%3B%20filename%3DMT3339_Datasheet.pdf&amp;X-Amz-Content-Sha256=UNSIGNED-PAYLOAD&amp;X-Amz-Security-Token=FQoGZXIvYXdzEEMaD</b:URL>
    <b:RefOrder>13</b:RefOrder>
  </b:Source>
  <b:Source>
    <b:Tag>Kit18</b:Tag>
    <b:SourceType>InternetSite</b:SourceType>
    <b:Guid>{B1E1225B-FD94-41BE-ADCA-2D18DA0A66E7}</b:Guid>
    <b:Author>
      <b:Author>
        <b:Corporate>Kitronik Ltd</b:Corporate>
      </b:Author>
    </b:Author>
    <b:Title>5mm RGB LED Common Cathode</b:Title>
    <b:YearAccessed>2018</b:YearAccessed>
    <b:MonthAccessed>September</b:MonthAccessed>
    <b:DayAccessed>24</b:DayAccessed>
    <b:URL>https://www.kitronik.co.uk/pdf/5mm_RGB_led_common_cathode.pdf</b:URL>
    <b:RefOrder>14</b:RefOrder>
  </b:Source>
  <b:Source>
    <b:Tag>STM18</b:Tag>
    <b:SourceType>InternetSite</b:SourceType>
    <b:Guid>{CFAE1327-52F3-45F9-A78E-2C6A0EB57976}</b:Guid>
    <b:Author>
      <b:Author>
        <b:Corporate>ST Microelectronics</b:Corporate>
      </b:Author>
    </b:Author>
    <b:Title>UM2115. User manual. Discovery kit for LoRaWAN™, Sigfox™, and LPWAN protocols  with STM32L0 </b:Title>
    <b:YearAccessed>2018</b:YearAccessed>
    <b:MonthAccessed>September</b:MonthAccessed>
    <b:DayAccessed>24</b:DayAccessed>
    <b:URL>https://www.st.com/content/ccc/resource/technical/document/user_manual/group0/ac/62/15/c7/60/ac/4e/9c/DM00329995/files/DM00329995.pdf/jcr:content/translations/en.DM00329995.pdf</b:URL>
    <b:RefOrder>2</b:RefOrder>
  </b:Source>
  <b:Source>
    <b:Tag>arm18</b:Tag>
    <b:SourceType>InternetSite</b:SourceType>
    <b:Guid>{996E6007-AA65-4C47-9971-2D9AF2E8311F}</b:Guid>
    <b:Author>
      <b:Author>
        <b:Corporate>arm KEIL</b:Corporate>
      </b:Author>
    </b:Author>
    <b:Title>MDK-ARM Microcontroller Development Kit</b:Title>
    <b:YearAccessed>2018</b:YearAccessed>
    <b:MonthAccessed>September</b:MonthAccessed>
    <b:DayAccessed>24</b:DayAccessed>
    <b:URL>http://www.keil.com/products/arm/mdk.asp</b:URL>
    <b:RefOrder>15</b:RefOrder>
  </b:Source>
  <b:Source>
    <b:Tag>arm181</b:Tag>
    <b:SourceType>InternetSite</b:SourceType>
    <b:Guid>{0E9C39C1-047A-4B39-A5C8-196DCC438D42}</b:Guid>
    <b:Author>
      <b:Author>
        <b:Corporate>arm KEIL</b:Corporate>
      </b:Author>
    </b:Author>
    <b:Title>µVision® IDE</b:Title>
    <b:YearAccessed>2018</b:YearAccessed>
    <b:MonthAccessed>September</b:MonthAccessed>
    <b:DayAccessed>24</b:DayAccessed>
    <b:RefOrder>16</b:RefOrder>
  </b:Source>
  <b:Source>
    <b:Tag>Arm18</b:Tag>
    <b:SourceType>InternetSite</b:SourceType>
    <b:Guid>{85C01F7B-BA47-4038-AE60-8484F1B2E850}</b:Guid>
    <b:Author>
      <b:Author>
        <b:Corporate>Arm Limited</b:Corporate>
      </b:Author>
    </b:Author>
    <b:Title>Mbed OS</b:Title>
    <b:YearAccessed>2018</b:YearAccessed>
    <b:MonthAccessed>September</b:MonthAccessed>
    <b:DayAccessed>24</b:DayAccessed>
    <b:URL>https://www.mbed.com/en/platform/mbed-os/</b:URL>
    <b:RefOrder>17</b:RefOrder>
  </b:Source>
  <b:Source>
    <b:Tag>Ter18</b:Tag>
    <b:SourceType>InternetSite</b:SourceType>
    <b:Guid>{A34ACB74-3BDE-490A-85FC-14E38C3FF78C}</b:Guid>
    <b:Author>
      <b:Author>
        <b:Corporate>TeraTerm</b:Corporate>
      </b:Author>
    </b:Author>
    <b:Title>Tera Term Home Page</b:Title>
    <b:YearAccessed>2018</b:YearAccessed>
    <b:MonthAccessed>September</b:MonthAccessed>
    <b:DayAccessed>24</b:DayAccessed>
    <b:URL>https://ttssh2.osdn.jp/index.html.en</b:URL>
    <b:RefOrder>20</b:RefOrder>
  </b:Source>
  <b:Source>
    <b:Tag>Tor18</b:Tag>
    <b:SourceType>InternetSite</b:SourceType>
    <b:Guid>{094FEA99-941E-4FC1-9B69-F18FC73292EF}</b:Guid>
    <b:Author>
      <b:Author>
        <b:Corporate>TortoiseGIT</b:Corporate>
      </b:Author>
    </b:Author>
    <b:Title>TortoiseGIT</b:Title>
    <b:YearAccessed>2020</b:YearAccessed>
    <b:MonthAccessed>September</b:MonthAccessed>
    <b:DayAccessed>24</b:DayAccessed>
    <b:URL>https://tortoisegit.net/</b:URL>
    <b:RefOrder>19</b:RefOrder>
  </b:Source>
  <b:Source>
    <b:Tag>GIT18</b:Tag>
    <b:SourceType>InternetSite</b:SourceType>
    <b:Guid>{D60F38B1-5B3B-41D0-BF48-BA3ED2C66A4A}</b:Guid>
    <b:Author>
      <b:Author>
        <b:Corporate>GIT</b:Corporate>
      </b:Author>
    </b:Author>
    <b:Title>git.scm.com</b:Title>
    <b:YearAccessed>2020</b:YearAccessed>
    <b:MonthAccessed>September</b:MonthAccessed>
    <b:DayAccessed>24</b:DayAccessed>
    <b:URL>https://git-scm.com/</b:URL>
    <b:RefOrder>18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92F20B-D4EE-425C-B4F7-29654DC4E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ITER PM Report</Template>
  <TotalTime>52</TotalTime>
  <Pages>11</Pages>
  <Words>214</Words>
  <Characters>2091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Embedded Linux Systems</vt:lpstr>
      <vt:lpstr>Embedded Linux Systems</vt:lpstr>
    </vt:vector>
  </TitlesOfParts>
  <Company>Dpto Sistemas Electrónicos y de Control Universidad Politecnica de Madrid</Company>
  <LinksUpToDate>false</LinksUpToDate>
  <CharactersWithSpaces>2301</CharactersWithSpaces>
  <SharedDoc>false</SharedDoc>
  <HLinks>
    <vt:vector size="564" baseType="variant">
      <vt:variant>
        <vt:i4>4128822</vt:i4>
      </vt:variant>
      <vt:variant>
        <vt:i4>816</vt:i4>
      </vt:variant>
      <vt:variant>
        <vt:i4>0</vt:i4>
      </vt:variant>
      <vt:variant>
        <vt:i4>5</vt:i4>
      </vt:variant>
      <vt:variant>
        <vt:lpwstr>http://www.ubuntugeek.com/ubuntu-tiphow-to-removeinstall-and-reconfigure-xorg-without-reinstalling-ubuntu.html</vt:lpwstr>
      </vt:variant>
      <vt:variant>
        <vt:lpwstr/>
      </vt:variant>
      <vt:variant>
        <vt:i4>2621444</vt:i4>
      </vt:variant>
      <vt:variant>
        <vt:i4>798</vt:i4>
      </vt:variant>
      <vt:variant>
        <vt:i4>0</vt:i4>
      </vt:variant>
      <vt:variant>
        <vt:i4>5</vt:i4>
      </vt:variant>
      <vt:variant>
        <vt:lpwstr>https://www.youtube.com/watch?v=_WnFlCCqUtQ</vt:lpwstr>
      </vt:variant>
      <vt:variant>
        <vt:lpwstr/>
      </vt:variant>
      <vt:variant>
        <vt:i4>4390929</vt:i4>
      </vt:variant>
      <vt:variant>
        <vt:i4>795</vt:i4>
      </vt:variant>
      <vt:variant>
        <vt:i4>0</vt:i4>
      </vt:variant>
      <vt:variant>
        <vt:i4>5</vt:i4>
      </vt:variant>
      <vt:variant>
        <vt:lpwstr>http://releases.ubuntu.com/12.04/</vt:lpwstr>
      </vt:variant>
      <vt:variant>
        <vt:lpwstr/>
      </vt:variant>
      <vt:variant>
        <vt:i4>2949183</vt:i4>
      </vt:variant>
      <vt:variant>
        <vt:i4>792</vt:i4>
      </vt:variant>
      <vt:variant>
        <vt:i4>0</vt:i4>
      </vt:variant>
      <vt:variant>
        <vt:i4>5</vt:i4>
      </vt:variant>
      <vt:variant>
        <vt:lpwstr>http://www.vmware.com/pdf/VMwarePlayerManual10.pdf</vt:lpwstr>
      </vt:variant>
      <vt:variant>
        <vt:lpwstr/>
      </vt:variant>
      <vt:variant>
        <vt:i4>7143533</vt:i4>
      </vt:variant>
      <vt:variant>
        <vt:i4>693</vt:i4>
      </vt:variant>
      <vt:variant>
        <vt:i4>0</vt:i4>
      </vt:variant>
      <vt:variant>
        <vt:i4>5</vt:i4>
      </vt:variant>
      <vt:variant>
        <vt:lpwstr>http://free-electrons.com/training/</vt:lpwstr>
      </vt:variant>
      <vt:variant>
        <vt:lpwstr/>
      </vt:variant>
      <vt:variant>
        <vt:i4>3473513</vt:i4>
      </vt:variant>
      <vt:variant>
        <vt:i4>648</vt:i4>
      </vt:variant>
      <vt:variant>
        <vt:i4>0</vt:i4>
      </vt:variant>
      <vt:variant>
        <vt:i4>5</vt:i4>
      </vt:variant>
      <vt:variant>
        <vt:lpwstr>http://elinux.org/RPiconfig</vt:lpwstr>
      </vt:variant>
      <vt:variant>
        <vt:lpwstr/>
      </vt:variant>
      <vt:variant>
        <vt:i4>7143533</vt:i4>
      </vt:variant>
      <vt:variant>
        <vt:i4>558</vt:i4>
      </vt:variant>
      <vt:variant>
        <vt:i4>0</vt:i4>
      </vt:variant>
      <vt:variant>
        <vt:i4>5</vt:i4>
      </vt:variant>
      <vt:variant>
        <vt:lpwstr>http://free-electrons.com/training/</vt:lpwstr>
      </vt:variant>
      <vt:variant>
        <vt:lpwstr/>
      </vt:variant>
      <vt:variant>
        <vt:i4>4390993</vt:i4>
      </vt:variant>
      <vt:variant>
        <vt:i4>498</vt:i4>
      </vt:variant>
      <vt:variant>
        <vt:i4>0</vt:i4>
      </vt:variant>
      <vt:variant>
        <vt:i4>5</vt:i4>
      </vt:variant>
      <vt:variant>
        <vt:lpwstr>https://buildroot.org/downloads/</vt:lpwstr>
      </vt:variant>
      <vt:variant>
        <vt:lpwstr/>
      </vt:variant>
      <vt:variant>
        <vt:i4>6684732</vt:i4>
      </vt:variant>
      <vt:variant>
        <vt:i4>492</vt:i4>
      </vt:variant>
      <vt:variant>
        <vt:i4>0</vt:i4>
      </vt:variant>
      <vt:variant>
        <vt:i4>5</vt:i4>
      </vt:variant>
      <vt:variant>
        <vt:lpwstr>https://buildroot.org/</vt:lpwstr>
      </vt:variant>
      <vt:variant>
        <vt:lpwstr/>
      </vt:variant>
      <vt:variant>
        <vt:i4>1048658</vt:i4>
      </vt:variant>
      <vt:variant>
        <vt:i4>477</vt:i4>
      </vt:variant>
      <vt:variant>
        <vt:i4>0</vt:i4>
      </vt:variant>
      <vt:variant>
        <vt:i4>5</vt:i4>
      </vt:variant>
      <vt:variant>
        <vt:lpwstr>http://www.ee.surrey.ac.uk/Teaching/Unix/</vt:lpwstr>
      </vt:variant>
      <vt:variant>
        <vt:lpwstr/>
      </vt:variant>
      <vt:variant>
        <vt:i4>3670085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_annex_i:_Ubuntu</vt:lpwstr>
      </vt:variant>
      <vt:variant>
        <vt:i4>3604535</vt:i4>
      </vt:variant>
      <vt:variant>
        <vt:i4>471</vt:i4>
      </vt:variant>
      <vt:variant>
        <vt:i4>0</vt:i4>
      </vt:variant>
      <vt:variant>
        <vt:i4>5</vt:i4>
      </vt:variant>
      <vt:variant>
        <vt:lpwstr>http://www.wmware.com/</vt:lpwstr>
      </vt:variant>
      <vt:variant>
        <vt:lpwstr/>
      </vt:variant>
      <vt:variant>
        <vt:i4>524358</vt:i4>
      </vt:variant>
      <vt:variant>
        <vt:i4>468</vt:i4>
      </vt:variant>
      <vt:variant>
        <vt:i4>0</vt:i4>
      </vt:variant>
      <vt:variant>
        <vt:i4>5</vt:i4>
      </vt:variant>
      <vt:variant>
        <vt:lpwstr>http://www.gnu.org/software/binutils/</vt:lpwstr>
      </vt:variant>
      <vt:variant>
        <vt:lpwstr/>
      </vt:variant>
      <vt:variant>
        <vt:i4>2293809</vt:i4>
      </vt:variant>
      <vt:variant>
        <vt:i4>465</vt:i4>
      </vt:variant>
      <vt:variant>
        <vt:i4>0</vt:i4>
      </vt:variant>
      <vt:variant>
        <vt:i4>5</vt:i4>
      </vt:variant>
      <vt:variant>
        <vt:lpwstr>http://www.uclibc.org/</vt:lpwstr>
      </vt:variant>
      <vt:variant>
        <vt:lpwstr/>
      </vt:variant>
      <vt:variant>
        <vt:i4>543555706</vt:i4>
      </vt:variant>
      <vt:variant>
        <vt:i4>462</vt:i4>
      </vt:variant>
      <vt:variant>
        <vt:i4>0</vt:i4>
      </vt:variant>
      <vt:variant>
        <vt:i4>5</vt:i4>
      </vt:variant>
      <vt:variant>
        <vt:lpwstr>http://www.myraspberry-pi.org/wp-content/.../Raspberry.Pi_.User_.Guide_.pdf‎</vt:lpwstr>
      </vt:variant>
      <vt:variant>
        <vt:lpwstr/>
      </vt:variant>
      <vt:variant>
        <vt:i4>7667760</vt:i4>
      </vt:variant>
      <vt:variant>
        <vt:i4>459</vt:i4>
      </vt:variant>
      <vt:variant>
        <vt:i4>0</vt:i4>
      </vt:variant>
      <vt:variant>
        <vt:i4>5</vt:i4>
      </vt:variant>
      <vt:variant>
        <vt:lpwstr>http://free-electrons.com/training/embedded-linux/</vt:lpwstr>
      </vt:variant>
      <vt:variant>
        <vt:lpwstr/>
      </vt:variant>
      <vt:variant>
        <vt:i4>655421</vt:i4>
      </vt:variant>
      <vt:variant>
        <vt:i4>456</vt:i4>
      </vt:variant>
      <vt:variant>
        <vt:i4>0</vt:i4>
      </vt:variant>
      <vt:variant>
        <vt:i4>5</vt:i4>
      </vt:variant>
      <vt:variant>
        <vt:lpwstr>http://files.ubuntu-manual.org/manuals/getting-started-with-ubuntu/12.04/en_US/screen/Getting Started with Ubuntu 12.04.pdf</vt:lpwstr>
      </vt:variant>
      <vt:variant>
        <vt:lpwstr/>
      </vt:variant>
      <vt:variant>
        <vt:i4>1179650</vt:i4>
      </vt:variant>
      <vt:variant>
        <vt:i4>453</vt:i4>
      </vt:variant>
      <vt:variant>
        <vt:i4>0</vt:i4>
      </vt:variant>
      <vt:variant>
        <vt:i4>5</vt:i4>
      </vt:variant>
      <vt:variant>
        <vt:lpwstr>https://moodle.upm.es/titulaciones/oficiales/course/&lt;your</vt:lpwstr>
      </vt:variant>
      <vt:variant>
        <vt:lpwstr/>
      </vt:variant>
      <vt:variant>
        <vt:i4>1507381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_Toc443240664</vt:lpwstr>
      </vt:variant>
      <vt:variant>
        <vt:i4>1507381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_Toc443240663</vt:lpwstr>
      </vt:variant>
      <vt:variant>
        <vt:i4>1507381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_Toc443240662</vt:lpwstr>
      </vt:variant>
      <vt:variant>
        <vt:i4>1507381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_Toc443240661</vt:lpwstr>
      </vt:variant>
      <vt:variant>
        <vt:i4>1507381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_Toc443240660</vt:lpwstr>
      </vt:variant>
      <vt:variant>
        <vt:i4>1310773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_Toc443240659</vt:lpwstr>
      </vt:variant>
      <vt:variant>
        <vt:i4>1310773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_Toc443240658</vt:lpwstr>
      </vt:variant>
      <vt:variant>
        <vt:i4>1310773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_Toc443240657</vt:lpwstr>
      </vt:variant>
      <vt:variant>
        <vt:i4>1310773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_Toc443240656</vt:lpwstr>
      </vt:variant>
      <vt:variant>
        <vt:i4>1310773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_Toc443240655</vt:lpwstr>
      </vt:variant>
      <vt:variant>
        <vt:i4>1310773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_Toc443240654</vt:lpwstr>
      </vt:variant>
      <vt:variant>
        <vt:i4>1310773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_Toc443240653</vt:lpwstr>
      </vt:variant>
      <vt:variant>
        <vt:i4>1310773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_Toc443240652</vt:lpwstr>
      </vt:variant>
      <vt:variant>
        <vt:i4>1310773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_Toc443240651</vt:lpwstr>
      </vt:variant>
      <vt:variant>
        <vt:i4>1310773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_Toc443240650</vt:lpwstr>
      </vt:variant>
      <vt:variant>
        <vt:i4>1376309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_Toc443240649</vt:lpwstr>
      </vt:variant>
      <vt:variant>
        <vt:i4>1376309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_Toc443240648</vt:lpwstr>
      </vt:variant>
      <vt:variant>
        <vt:i4>1376309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_Toc443240647</vt:lpwstr>
      </vt:variant>
      <vt:variant>
        <vt:i4>1376309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_Toc443240646</vt:lpwstr>
      </vt:variant>
      <vt:variant>
        <vt:i4>1376309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_Toc443240645</vt:lpwstr>
      </vt:variant>
      <vt:variant>
        <vt:i4>1376309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_Toc443240644</vt:lpwstr>
      </vt:variant>
      <vt:variant>
        <vt:i4>1376309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_Toc443240643</vt:lpwstr>
      </vt:variant>
      <vt:variant>
        <vt:i4>1376309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_Toc443240642</vt:lpwstr>
      </vt:variant>
      <vt:variant>
        <vt:i4>1376309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_Toc443240641</vt:lpwstr>
      </vt:variant>
      <vt:variant>
        <vt:i4>1376309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_Toc443240640</vt:lpwstr>
      </vt:variant>
      <vt:variant>
        <vt:i4>1179701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_Toc443240639</vt:lpwstr>
      </vt:variant>
      <vt:variant>
        <vt:i4>1179701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_Toc443240638</vt:lpwstr>
      </vt:variant>
      <vt:variant>
        <vt:i4>1179701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_Toc443240637</vt:lpwstr>
      </vt:variant>
      <vt:variant>
        <vt:i4>1179701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_Toc443240636</vt:lpwstr>
      </vt:variant>
      <vt:variant>
        <vt:i4>1179701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_Toc443240635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_Toc443240634</vt:lpwstr>
      </vt:variant>
      <vt:variant>
        <vt:i4>1179701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_Toc443240633</vt:lpwstr>
      </vt:variant>
      <vt:variant>
        <vt:i4>1179701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_Toc443240632</vt:lpwstr>
      </vt:variant>
      <vt:variant>
        <vt:i4>1179701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_Toc443240631</vt:lpwstr>
      </vt:variant>
      <vt:variant>
        <vt:i4>1179701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_Toc443240630</vt:lpwstr>
      </vt:variant>
      <vt:variant>
        <vt:i4>1245237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_Toc443240629</vt:lpwstr>
      </vt:variant>
      <vt:variant>
        <vt:i4>1245237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_Toc443240628</vt:lpwstr>
      </vt:variant>
      <vt:variant>
        <vt:i4>1245237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_Toc443240627</vt:lpwstr>
      </vt:variant>
      <vt:variant>
        <vt:i4>1245237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_Toc443240626</vt:lpwstr>
      </vt:variant>
      <vt:variant>
        <vt:i4>1245237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_Toc443240625</vt:lpwstr>
      </vt:variant>
      <vt:variant>
        <vt:i4>1245237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_Toc443240624</vt:lpwstr>
      </vt:variant>
      <vt:variant>
        <vt:i4>1245237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_Toc443240623</vt:lpwstr>
      </vt:variant>
      <vt:variant>
        <vt:i4>1572917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_Toc443240695</vt:lpwstr>
      </vt:variant>
      <vt:variant>
        <vt:i4>1572917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_Toc443240694</vt:lpwstr>
      </vt:variant>
      <vt:variant>
        <vt:i4>1572917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_Toc443240693</vt:lpwstr>
      </vt:variant>
      <vt:variant>
        <vt:i4>1572917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_Toc443240692</vt:lpwstr>
      </vt:variant>
      <vt:variant>
        <vt:i4>1572917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_Toc443240691</vt:lpwstr>
      </vt:variant>
      <vt:variant>
        <vt:i4>1572917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_Toc443240690</vt:lpwstr>
      </vt:variant>
      <vt:variant>
        <vt:i4>1638453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_Toc443240689</vt:lpwstr>
      </vt:variant>
      <vt:variant>
        <vt:i4>1638453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_Toc443240688</vt:lpwstr>
      </vt:variant>
      <vt:variant>
        <vt:i4>1638453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_Toc443240687</vt:lpwstr>
      </vt:variant>
      <vt:variant>
        <vt:i4>1638453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_Toc443240686</vt:lpwstr>
      </vt:variant>
      <vt:variant>
        <vt:i4>1638453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_Toc443240685</vt:lpwstr>
      </vt:variant>
      <vt:variant>
        <vt:i4>1638453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_Toc443240684</vt:lpwstr>
      </vt:variant>
      <vt:variant>
        <vt:i4>1638453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_Toc443240683</vt:lpwstr>
      </vt:variant>
      <vt:variant>
        <vt:i4>1638453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_Toc443240682</vt:lpwstr>
      </vt:variant>
      <vt:variant>
        <vt:i4>1638453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_Toc443240681</vt:lpwstr>
      </vt:variant>
      <vt:variant>
        <vt:i4>1638453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_Toc443240680</vt:lpwstr>
      </vt:variant>
      <vt:variant>
        <vt:i4>1441845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_Toc443240679</vt:lpwstr>
      </vt:variant>
      <vt:variant>
        <vt:i4>1441845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_Toc443240678</vt:lpwstr>
      </vt:variant>
      <vt:variant>
        <vt:i4>1441845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_Toc443240677</vt:lpwstr>
      </vt:variant>
      <vt:variant>
        <vt:i4>1441845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_Toc443240676</vt:lpwstr>
      </vt:variant>
      <vt:variant>
        <vt:i4>1441845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_Toc443240675</vt:lpwstr>
      </vt:variant>
      <vt:variant>
        <vt:i4>1441845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_Toc443240674</vt:lpwstr>
      </vt:variant>
      <vt:variant>
        <vt:i4>1441845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_Toc443240673</vt:lpwstr>
      </vt:variant>
      <vt:variant>
        <vt:i4>1441845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_Toc443240672</vt:lpwstr>
      </vt:variant>
      <vt:variant>
        <vt:i4>1441845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_Toc443240671</vt:lpwstr>
      </vt:variant>
      <vt:variant>
        <vt:i4>1441845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_Toc443240670</vt:lpwstr>
      </vt:variant>
      <vt:variant>
        <vt:i4>1507381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_Toc443240669</vt:lpwstr>
      </vt:variant>
      <vt:variant>
        <vt:i4>1507381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_Toc443240668</vt:lpwstr>
      </vt:variant>
      <vt:variant>
        <vt:i4>1507381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_Toc443240667</vt:lpwstr>
      </vt:variant>
      <vt:variant>
        <vt:i4>1507381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_Toc443240666</vt:lpwstr>
      </vt:variant>
      <vt:variant>
        <vt:i4>1507381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_Toc443240665</vt:lpwstr>
      </vt:variant>
      <vt:variant>
        <vt:i4>524338</vt:i4>
      </vt:variant>
      <vt:variant>
        <vt:i4>24095</vt:i4>
      </vt:variant>
      <vt:variant>
        <vt:i4>1053</vt:i4>
      </vt:variant>
      <vt:variant>
        <vt:i4>1</vt:i4>
      </vt:variant>
      <vt:variant>
        <vt:lpwstr>http://cdns2.freepik.com/foto-gratis/expulsar-simbolo-cd_318-9278.jpg</vt:lpwstr>
      </vt:variant>
      <vt:variant>
        <vt:lpwstr/>
      </vt:variant>
      <vt:variant>
        <vt:i4>5046296</vt:i4>
      </vt:variant>
      <vt:variant>
        <vt:i4>28379</vt:i4>
      </vt:variant>
      <vt:variant>
        <vt:i4>1060</vt:i4>
      </vt:variant>
      <vt:variant>
        <vt:i4>1</vt:i4>
      </vt:variant>
      <vt:variant>
        <vt:lpwstr>http://ecx.images-amazon.com/images/I/61AKnzfhJgL._SL1000_.jpg</vt:lpwstr>
      </vt:variant>
      <vt:variant>
        <vt:lpwstr/>
      </vt:variant>
      <vt:variant>
        <vt:i4>1376261</vt:i4>
      </vt:variant>
      <vt:variant>
        <vt:i4>-1</vt:i4>
      </vt:variant>
      <vt:variant>
        <vt:i4>2004</vt:i4>
      </vt:variant>
      <vt:variant>
        <vt:i4>1</vt:i4>
      </vt:variant>
      <vt:variant>
        <vt:lpwstr>http://img577.imageshack.us/img577/3040/raspberrypirev2pinout.jpg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Embedded Linux Systems</dc:title>
  <dc:subject>Using Buildroot for building embedded Linux Systems</dc:subject>
  <dc:creator>Mariano Ruiz;Francisco Javier Jimenez</dc:creator>
  <cp:keywords>Buildroot Linux GNU GCC BeagleBoard Eclipse</cp:keywords>
  <dc:description/>
  <cp:lastModifiedBy>miguel.chavarrias@upm.es</cp:lastModifiedBy>
  <cp:revision>30</cp:revision>
  <cp:lastPrinted>2019-10-07T14:35:00Z</cp:lastPrinted>
  <dcterms:created xsi:type="dcterms:W3CDTF">2021-09-27T07:07:00Z</dcterms:created>
  <dcterms:modified xsi:type="dcterms:W3CDTF">2022-10-17T14:39:00Z</dcterms:modified>
  <cp:category>Tutorial</cp:category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mark">
    <vt:lpwstr>DS proofreading implemented</vt:lpwstr>
  </property>
  <property fmtid="{D5CDD505-2E9C-101B-9397-08002B2CF9AE}" pid="3" name="ContentType">
    <vt:lpwstr>Document</vt:lpwstr>
  </property>
  <property fmtid="{D5CDD505-2E9C-101B-9397-08002B2CF9AE}" pid="4" name="_DocHome">
    <vt:i4>-599327235</vt:i4>
  </property>
</Properties>
</file>